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58638" w14:textId="77777777" w:rsidR="00AC6EC8" w:rsidRDefault="00AC6EC8" w:rsidP="00817C1D">
      <w:pPr>
        <w:pStyle w:val="Overline"/>
      </w:pPr>
      <w:r w:rsidRPr="0003273D">
        <w:t>OVERLIN</w:t>
      </w:r>
      <w:r>
        <w:t>E</w:t>
      </w:r>
    </w:p>
    <w:p w14:paraId="25EAE810" w14:textId="77777777" w:rsidR="00411CD8" w:rsidRDefault="00411CD8" w:rsidP="005F4446">
      <w:pPr>
        <w:pStyle w:val="Head"/>
        <w:sectPr w:rsidR="00411CD8" w:rsidSect="00411CD8">
          <w:headerReference w:type="default" r:id="rId8"/>
          <w:footerReference w:type="default" r:id="rId9"/>
          <w:headerReference w:type="first" r:id="rId10"/>
          <w:footerReference w:type="first" r:id="rId11"/>
          <w:type w:val="continuous"/>
          <w:pgSz w:w="12240" w:h="15840" w:code="1"/>
          <w:pgMar w:top="1296" w:right="835" w:bottom="1325" w:left="965" w:header="245" w:footer="245" w:gutter="0"/>
          <w:cols w:num="2" w:space="720" w:equalWidth="0">
            <w:col w:w="7313" w:space="2"/>
            <w:col w:w="3125"/>
          </w:cols>
          <w:titlePg/>
        </w:sectPr>
      </w:pPr>
    </w:p>
    <w:p w14:paraId="3FD57FDC" w14:textId="77777777" w:rsidR="00AC6EC8" w:rsidRDefault="00F87BA0" w:rsidP="005F4446">
      <w:pPr>
        <w:pStyle w:val="Head"/>
      </w:pPr>
      <w:r w:rsidRPr="00F87BA0">
        <w:rPr>
          <w:lang w:val="en-CA"/>
        </w:rPr>
        <w:t>Braiding Indigenous Rights and Endangered Species Law for Meaningful Species Recovery</w:t>
      </w:r>
    </w:p>
    <w:p w14:paraId="7C96F0C9" w14:textId="51CAA74F" w:rsidR="00817C1D" w:rsidRDefault="00086F5F" w:rsidP="0003273D">
      <w:pPr>
        <w:pStyle w:val="Deck"/>
        <w:rPr>
          <w:lang w:val="en-CA"/>
        </w:rPr>
      </w:pPr>
      <w:r w:rsidRPr="00086F5F">
        <w:rPr>
          <w:lang w:val="en-CA"/>
        </w:rPr>
        <w:t xml:space="preserve">Indigenous </w:t>
      </w:r>
      <w:r w:rsidR="007240BA">
        <w:rPr>
          <w:lang w:val="en-CA"/>
        </w:rPr>
        <w:t>r</w:t>
      </w:r>
      <w:r w:rsidRPr="00086F5F">
        <w:rPr>
          <w:lang w:val="en-CA"/>
        </w:rPr>
        <w:t xml:space="preserve">ights can pick up where endangered species laws fall short in recovering species to </w:t>
      </w:r>
      <w:proofErr w:type="gramStart"/>
      <w:r w:rsidRPr="00086F5F">
        <w:rPr>
          <w:lang w:val="en-CA"/>
        </w:rPr>
        <w:t>culturally-meaningful</w:t>
      </w:r>
      <w:proofErr w:type="gramEnd"/>
      <w:r w:rsidRPr="00086F5F">
        <w:rPr>
          <w:lang w:val="en-CA"/>
        </w:rPr>
        <w:t xml:space="preserve"> levels.</w:t>
      </w:r>
    </w:p>
    <w:p w14:paraId="45A0555E" w14:textId="77777777" w:rsidR="00262238" w:rsidRPr="00D44336" w:rsidRDefault="00262238" w:rsidP="00D44336">
      <w:pPr>
        <w:rPr>
          <w:lang w:val="en-CA"/>
        </w:rPr>
      </w:pPr>
    </w:p>
    <w:p w14:paraId="32F7C4DA" w14:textId="04166F26" w:rsidR="00B97486" w:rsidRPr="00B97486" w:rsidRDefault="00B97486" w:rsidP="00B97486">
      <w:pPr>
        <w:pStyle w:val="Authors"/>
      </w:pPr>
      <w:r w:rsidRPr="002F4B57">
        <w:rPr>
          <w:b w:val="0"/>
          <w:i/>
        </w:rPr>
        <w:t>By</w:t>
      </w:r>
      <w:r>
        <w:t xml:space="preserve"> </w:t>
      </w:r>
      <w:r w:rsidR="00F87BA0" w:rsidRPr="00F87BA0">
        <w:rPr>
          <w:lang w:val="en-CA"/>
        </w:rPr>
        <w:t xml:space="preserve">Clayton </w:t>
      </w:r>
      <w:r w:rsidR="007240BA">
        <w:rPr>
          <w:lang w:val="en-CA"/>
        </w:rPr>
        <w:t xml:space="preserve">T. </w:t>
      </w:r>
      <w:r w:rsidR="00F87BA0" w:rsidRPr="00F87BA0">
        <w:rPr>
          <w:lang w:val="en-CA"/>
        </w:rPr>
        <w:t>Lamb</w:t>
      </w:r>
      <w:r w:rsidR="00F87BA0" w:rsidRPr="00F87BA0">
        <w:rPr>
          <w:vertAlign w:val="superscript"/>
          <w:lang w:val="en-CA"/>
        </w:rPr>
        <w:t>1</w:t>
      </w:r>
      <w:r w:rsidR="001E57AB">
        <w:rPr>
          <w:vertAlign w:val="superscript"/>
          <w:lang w:val="en-CA"/>
        </w:rPr>
        <w:t>,2</w:t>
      </w:r>
      <w:r w:rsidR="00F87BA0" w:rsidRPr="00F87BA0">
        <w:rPr>
          <w:lang w:val="en-CA"/>
        </w:rPr>
        <w:t>*, Roland Willson</w:t>
      </w:r>
      <w:r w:rsidR="001E57AB">
        <w:rPr>
          <w:vertAlign w:val="superscript"/>
          <w:lang w:val="en-CA"/>
        </w:rPr>
        <w:t>3</w:t>
      </w:r>
      <w:r w:rsidR="00F87BA0" w:rsidRPr="00F87BA0">
        <w:rPr>
          <w:lang w:val="en-CA"/>
        </w:rPr>
        <w:t>*, Ally</w:t>
      </w:r>
      <w:r w:rsidR="007240BA">
        <w:rPr>
          <w:lang w:val="en-CA"/>
        </w:rPr>
        <w:t>son K.</w:t>
      </w:r>
      <w:r w:rsidR="00F87BA0" w:rsidRPr="00F87BA0">
        <w:rPr>
          <w:lang w:val="en-CA"/>
        </w:rPr>
        <w:t xml:space="preserve"> Menzies</w:t>
      </w:r>
      <w:r w:rsidR="001E57AB">
        <w:rPr>
          <w:vertAlign w:val="superscript"/>
          <w:lang w:val="en-CA"/>
        </w:rPr>
        <w:t>4</w:t>
      </w:r>
      <w:r w:rsidR="00F87BA0" w:rsidRPr="00F87BA0">
        <w:rPr>
          <w:lang w:val="en-CA"/>
        </w:rPr>
        <w:t>, Naomi Owens-Beek</w:t>
      </w:r>
      <w:r w:rsidR="001E57AB">
        <w:rPr>
          <w:vertAlign w:val="superscript"/>
          <w:lang w:val="en-CA"/>
        </w:rPr>
        <w:t>5</w:t>
      </w:r>
      <w:r w:rsidR="00F87BA0" w:rsidRPr="00F87BA0">
        <w:rPr>
          <w:lang w:val="en-CA"/>
        </w:rPr>
        <w:t>, Michael Price</w:t>
      </w:r>
      <w:r w:rsidR="001E57AB">
        <w:rPr>
          <w:vertAlign w:val="superscript"/>
          <w:lang w:val="en-CA"/>
        </w:rPr>
        <w:t>6</w:t>
      </w:r>
      <w:r w:rsidR="00F87BA0" w:rsidRPr="00F87BA0">
        <w:rPr>
          <w:lang w:val="en-CA"/>
        </w:rPr>
        <w:t>, Scott McNay</w:t>
      </w:r>
      <w:r w:rsidR="001E57AB">
        <w:rPr>
          <w:vertAlign w:val="superscript"/>
          <w:lang w:val="en-CA"/>
        </w:rPr>
        <w:t>7</w:t>
      </w:r>
      <w:r w:rsidR="00F87BA0" w:rsidRPr="00F87BA0">
        <w:rPr>
          <w:lang w:val="en-CA"/>
        </w:rPr>
        <w:t xml:space="preserve">, </w:t>
      </w:r>
      <w:r w:rsidR="002A5189">
        <w:rPr>
          <w:lang w:val="en-CA"/>
        </w:rPr>
        <w:t>Sarah P.</w:t>
      </w:r>
      <w:r w:rsidR="002A5189" w:rsidRPr="00F87BA0">
        <w:rPr>
          <w:lang w:val="en-CA"/>
        </w:rPr>
        <w:t xml:space="preserve"> </w:t>
      </w:r>
      <w:r w:rsidR="00F87BA0" w:rsidRPr="00F87BA0">
        <w:rPr>
          <w:lang w:val="en-CA"/>
        </w:rPr>
        <w:t>Otto</w:t>
      </w:r>
      <w:r w:rsidR="001E57AB">
        <w:rPr>
          <w:vertAlign w:val="superscript"/>
          <w:lang w:val="en-CA"/>
        </w:rPr>
        <w:t>8</w:t>
      </w:r>
      <w:r w:rsidR="00F87BA0" w:rsidRPr="00F87BA0">
        <w:rPr>
          <w:lang w:val="en-CA"/>
        </w:rPr>
        <w:t>, Mateen Hessami</w:t>
      </w:r>
      <w:r w:rsidR="001E57AB">
        <w:rPr>
          <w:vertAlign w:val="superscript"/>
          <w:lang w:val="en-CA"/>
        </w:rPr>
        <w:t>2</w:t>
      </w:r>
      <w:r w:rsidR="00F87BA0" w:rsidRPr="00F87BA0">
        <w:rPr>
          <w:lang w:val="en-CA"/>
        </w:rPr>
        <w:t>, Jesse N. Popp</w:t>
      </w:r>
      <w:r w:rsidR="001E57AB">
        <w:rPr>
          <w:vertAlign w:val="superscript"/>
          <w:lang w:val="en-CA"/>
        </w:rPr>
        <w:t>4</w:t>
      </w:r>
      <w:r w:rsidR="00F87BA0" w:rsidRPr="00F87BA0">
        <w:rPr>
          <w:lang w:val="en-CA"/>
        </w:rPr>
        <w:t>, Mark Hebblewhite</w:t>
      </w:r>
      <w:r w:rsidR="00F87BA0" w:rsidRPr="00F87BA0">
        <w:rPr>
          <w:vertAlign w:val="superscript"/>
          <w:lang w:val="en-CA"/>
        </w:rPr>
        <w:t>9</w:t>
      </w:r>
      <w:r w:rsidR="00F87BA0" w:rsidRPr="00F87BA0">
        <w:rPr>
          <w:lang w:val="en-CA"/>
        </w:rPr>
        <w:t xml:space="preserve">, Adam </w:t>
      </w:r>
      <w:r w:rsidR="007240BA">
        <w:rPr>
          <w:lang w:val="en-CA"/>
        </w:rPr>
        <w:t xml:space="preserve">T. </w:t>
      </w:r>
      <w:r w:rsidR="00F87BA0" w:rsidRPr="00F87BA0">
        <w:rPr>
          <w:lang w:val="en-CA"/>
        </w:rPr>
        <w:t>Ford</w:t>
      </w:r>
      <w:r w:rsidR="00F87BA0" w:rsidRPr="00F87BA0">
        <w:rPr>
          <w:vertAlign w:val="superscript"/>
          <w:lang w:val="en-CA"/>
        </w:rPr>
        <w:t>1</w:t>
      </w:r>
      <w:r w:rsidR="001E57AB">
        <w:rPr>
          <w:vertAlign w:val="superscript"/>
          <w:lang w:val="en-CA"/>
        </w:rPr>
        <w:t>,2</w:t>
      </w:r>
    </w:p>
    <w:p w14:paraId="6647A088" w14:textId="77777777" w:rsidR="00AC6EC8" w:rsidRDefault="00AC6EC8">
      <w:pPr>
        <w:pStyle w:val="Deck"/>
        <w:sectPr w:rsidR="00AC6EC8" w:rsidSect="00411CD8">
          <w:type w:val="continuous"/>
          <w:pgSz w:w="12240" w:h="15840" w:code="1"/>
          <w:pgMar w:top="1296" w:right="835" w:bottom="1325" w:left="965" w:header="245" w:footer="245" w:gutter="0"/>
          <w:cols w:space="450"/>
          <w:titlePg/>
        </w:sectPr>
      </w:pPr>
    </w:p>
    <w:p w14:paraId="64E66A3B" w14:textId="77777777" w:rsidR="007C28D2" w:rsidRDefault="007C28D2" w:rsidP="007C28D2">
      <w:pPr>
        <w:pStyle w:val="AuthorAttribute"/>
        <w:framePr w:wrap="around"/>
      </w:pPr>
      <w:r>
        <w:rPr>
          <w:vertAlign w:val="superscript"/>
        </w:rPr>
        <w:t xml:space="preserve">1 </w:t>
      </w:r>
      <w:r>
        <w:t>Department of Biology, University of British Columbia, Kelowna, British Columbia, Canada</w:t>
      </w:r>
    </w:p>
    <w:p w14:paraId="768637B1" w14:textId="77777777" w:rsidR="001E57AB" w:rsidRDefault="001E57AB" w:rsidP="007C28D2">
      <w:pPr>
        <w:pStyle w:val="AuthorAttribute"/>
        <w:framePr w:wrap="around"/>
      </w:pPr>
      <w:r>
        <w:rPr>
          <w:vertAlign w:val="superscript"/>
        </w:rPr>
        <w:t>2</w:t>
      </w:r>
      <w:r>
        <w:t>Wildlife Science Center—Biodiversity Pathways, University of British Columbia, Kelowna, British Columbia, Canada</w:t>
      </w:r>
    </w:p>
    <w:p w14:paraId="16136E79" w14:textId="43D5A280" w:rsidR="007C28D2" w:rsidRDefault="001E57AB" w:rsidP="007C28D2">
      <w:pPr>
        <w:pStyle w:val="AuthorAttribute"/>
        <w:framePr w:wrap="around"/>
      </w:pPr>
      <w:r>
        <w:rPr>
          <w:vertAlign w:val="superscript"/>
        </w:rPr>
        <w:t>3</w:t>
      </w:r>
      <w:r w:rsidR="007C28D2">
        <w:rPr>
          <w:vertAlign w:val="superscript"/>
        </w:rPr>
        <w:t xml:space="preserve"> </w:t>
      </w:r>
      <w:r w:rsidR="007C28D2">
        <w:t>West Moberly First Nations, Moberly Lake, British Columbia, Canada</w:t>
      </w:r>
    </w:p>
    <w:p w14:paraId="0281E477" w14:textId="75C7D2C0" w:rsidR="007C28D2" w:rsidRDefault="001E57AB" w:rsidP="007C28D2">
      <w:pPr>
        <w:pStyle w:val="AuthorAttribute"/>
        <w:framePr w:wrap="around"/>
      </w:pPr>
      <w:r>
        <w:rPr>
          <w:vertAlign w:val="superscript"/>
        </w:rPr>
        <w:t>4</w:t>
      </w:r>
      <w:r w:rsidR="007C28D2">
        <w:t>School of Environmental Sciences, University of Guelph, Guelph, ON N1G 2W1, Canada</w:t>
      </w:r>
    </w:p>
    <w:p w14:paraId="4C2647CD" w14:textId="0DED102E" w:rsidR="007C28D2" w:rsidRDefault="001E57AB" w:rsidP="007C28D2">
      <w:pPr>
        <w:pStyle w:val="AuthorAttribute"/>
        <w:framePr w:wrap="around"/>
      </w:pPr>
      <w:r>
        <w:rPr>
          <w:vertAlign w:val="superscript"/>
        </w:rPr>
        <w:t>5</w:t>
      </w:r>
      <w:r w:rsidR="007C28D2">
        <w:t>Saulteau First Nations, Moberly Lake, British Columbia, Canada</w:t>
      </w:r>
    </w:p>
    <w:p w14:paraId="739D6182" w14:textId="5A927513" w:rsidR="007C28D2" w:rsidRDefault="001E57AB" w:rsidP="007C28D2">
      <w:pPr>
        <w:pStyle w:val="AuthorAttribute"/>
        <w:framePr w:wrap="around"/>
      </w:pPr>
      <w:r>
        <w:rPr>
          <w:vertAlign w:val="superscript"/>
        </w:rPr>
        <w:t>6</w:t>
      </w:r>
      <w:r w:rsidR="007C28D2">
        <w:t>Earth to Ocean Research Group, Department of Biological Sciences, Simon Fraser University, Burnaby, BC, Canada</w:t>
      </w:r>
    </w:p>
    <w:p w14:paraId="77B2A77E" w14:textId="3FA234DE" w:rsidR="007C28D2" w:rsidRDefault="001E57AB" w:rsidP="007C28D2">
      <w:pPr>
        <w:pStyle w:val="AuthorAttribute"/>
        <w:framePr w:wrap="around"/>
      </w:pPr>
      <w:r>
        <w:rPr>
          <w:vertAlign w:val="superscript"/>
        </w:rPr>
        <w:t>7</w:t>
      </w:r>
      <w:r w:rsidR="007C28D2">
        <w:t>Wildlife Infometrics, Mackenzie, British Columbia, Canada</w:t>
      </w:r>
    </w:p>
    <w:p w14:paraId="1BD082F0" w14:textId="4CD2EFC1" w:rsidR="007C28D2" w:rsidRDefault="001E57AB" w:rsidP="007C28D2">
      <w:pPr>
        <w:pStyle w:val="AuthorAttribute"/>
        <w:framePr w:wrap="around"/>
      </w:pPr>
      <w:r>
        <w:rPr>
          <w:vertAlign w:val="superscript"/>
        </w:rPr>
        <w:t>8</w:t>
      </w:r>
      <w:r w:rsidR="007C28D2">
        <w:t>Department of Zoology &amp; Biodiversity Research Centre, University of British Columbia, Vancouver, BC</w:t>
      </w:r>
    </w:p>
    <w:p w14:paraId="7C5541AE" w14:textId="77777777" w:rsidR="007C28D2" w:rsidRDefault="007C28D2" w:rsidP="007C28D2">
      <w:pPr>
        <w:pStyle w:val="AuthorAttribute"/>
        <w:framePr w:wrap="around"/>
      </w:pPr>
      <w:r>
        <w:rPr>
          <w:vertAlign w:val="superscript"/>
        </w:rPr>
        <w:t>9</w:t>
      </w:r>
      <w:r w:rsidR="00B2773A">
        <w:t xml:space="preserve">Wildlife Biology Program, </w:t>
      </w:r>
      <w:r w:rsidRPr="00B2773A">
        <w:t>U</w:t>
      </w:r>
      <w:r>
        <w:t>niversity of Montana, Missoula, Montana, USA</w:t>
      </w:r>
    </w:p>
    <w:p w14:paraId="6DC5BB33" w14:textId="77777777" w:rsidR="00086F5F" w:rsidRDefault="007D6392" w:rsidP="007C28D2">
      <w:pPr>
        <w:pStyle w:val="AuthorAttribute"/>
        <w:framePr w:wrap="around"/>
      </w:pPr>
      <w:r>
        <w:t>Email:</w:t>
      </w:r>
    </w:p>
    <w:p w14:paraId="55AB91A1" w14:textId="52B2CFB1" w:rsidR="00086F5F" w:rsidRPr="00086F5F" w:rsidRDefault="00B2773A" w:rsidP="00086F5F">
      <w:pPr>
        <w:pStyle w:val="bodydropcap6L"/>
        <w:rPr>
          <w:rFonts w:ascii="MillerDaily Roman" w:hAnsi="MillerDaily Roman"/>
        </w:rPr>
      </w:pPr>
      <w:r>
        <w:rPr>
          <w:rFonts w:ascii="MillerDaily Roman" w:hAnsi="MillerDaily Roman"/>
        </w:rPr>
        <w:t>Political</w:t>
      </w:r>
      <w:r w:rsidR="005A0390">
        <w:rPr>
          <w:rFonts w:ascii="MillerDaily Roman" w:hAnsi="MillerDaily Roman"/>
        </w:rPr>
        <w:t xml:space="preserve"> pressure and </w:t>
      </w:r>
      <w:proofErr w:type="gramStart"/>
      <w:r w:rsidR="00086F5F" w:rsidRPr="00086F5F">
        <w:rPr>
          <w:rFonts w:ascii="MillerDaily Roman" w:hAnsi="MillerDaily Roman"/>
        </w:rPr>
        <w:t>International</w:t>
      </w:r>
      <w:proofErr w:type="gramEnd"/>
      <w:r w:rsidR="00086F5F" w:rsidRPr="00086F5F">
        <w:rPr>
          <w:rFonts w:ascii="MillerDaily Roman" w:hAnsi="MillerDaily Roman"/>
        </w:rPr>
        <w:t xml:space="preserve"> treaties (e.g., the Convention on Biological Diversity) have supported initiation of national and continental legislation (e.g., United States </w:t>
      </w:r>
      <w:r w:rsidR="001330C7">
        <w:rPr>
          <w:rFonts w:ascii="MillerDaily Roman" w:hAnsi="MillerDaily Roman"/>
        </w:rPr>
        <w:t>[</w:t>
      </w:r>
      <w:r w:rsidR="00086F5F" w:rsidRPr="00086F5F">
        <w:rPr>
          <w:rFonts w:ascii="MillerDaily Roman" w:hAnsi="MillerDaily Roman"/>
        </w:rPr>
        <w:t>USA</w:t>
      </w:r>
      <w:r w:rsidR="001330C7">
        <w:rPr>
          <w:rFonts w:ascii="MillerDaily Roman" w:hAnsi="MillerDaily Roman"/>
        </w:rPr>
        <w:t>]</w:t>
      </w:r>
      <w:r w:rsidR="00086F5F" w:rsidRPr="00086F5F">
        <w:rPr>
          <w:rFonts w:ascii="MillerDaily Roman" w:hAnsi="MillerDaily Roman"/>
        </w:rPr>
        <w:t xml:space="preserve"> Endangered Species Act [ESA], Canada’s Species at Risk Act [SARA], European Union Habitats Directive) that provide a powerful mechanism to formalize the conservation of nature. Endangered species laws </w:t>
      </w:r>
      <w:r w:rsidR="00D21E6B">
        <w:rPr>
          <w:rFonts w:ascii="MillerDaily Roman" w:hAnsi="MillerDaily Roman"/>
        </w:rPr>
        <w:t>enable</w:t>
      </w:r>
      <w:r w:rsidR="00EA75A3">
        <w:rPr>
          <w:rFonts w:ascii="MillerDaily Roman" w:hAnsi="MillerDaily Roman"/>
        </w:rPr>
        <w:t xml:space="preserve"> species </w:t>
      </w:r>
      <w:proofErr w:type="gramStart"/>
      <w:r w:rsidR="00EA75A3">
        <w:rPr>
          <w:rFonts w:ascii="MillerDaily Roman" w:hAnsi="MillerDaily Roman"/>
        </w:rPr>
        <w:t>assessments, and</w:t>
      </w:r>
      <w:proofErr w:type="gramEnd"/>
      <w:r w:rsidR="00EA75A3">
        <w:rPr>
          <w:rFonts w:ascii="MillerDaily Roman" w:hAnsi="MillerDaily Roman"/>
        </w:rPr>
        <w:t xml:space="preserve"> formalize processes to establish and meet </w:t>
      </w:r>
      <w:r w:rsidR="00086F5F" w:rsidRPr="00086F5F">
        <w:rPr>
          <w:rFonts w:ascii="MillerDaily Roman" w:hAnsi="MillerDaily Roman"/>
        </w:rPr>
        <w:t xml:space="preserve">recovery </w:t>
      </w:r>
      <w:r w:rsidR="00EA75A3">
        <w:rPr>
          <w:rFonts w:ascii="MillerDaily Roman" w:hAnsi="MillerDaily Roman"/>
        </w:rPr>
        <w:t>targets. Under these laws, r</w:t>
      </w:r>
      <w:r w:rsidR="00086F5F" w:rsidRPr="00086F5F">
        <w:rPr>
          <w:rFonts w:ascii="MillerDaily Roman" w:hAnsi="MillerDaily Roman"/>
        </w:rPr>
        <w:t>ecovery efforts tend to focus on</w:t>
      </w:r>
      <w:r w:rsidR="000656C1">
        <w:rPr>
          <w:rFonts w:ascii="MillerDaily Roman" w:hAnsi="MillerDaily Roman"/>
        </w:rPr>
        <w:t xml:space="preserve"> </w:t>
      </w:r>
      <w:r w:rsidR="00086F5F" w:rsidRPr="00086F5F">
        <w:rPr>
          <w:rFonts w:ascii="MillerDaily Roman" w:hAnsi="MillerDaily Roman"/>
        </w:rPr>
        <w:t>charismatic species, with notable successes including the recovery of peregrine falcons (</w:t>
      </w:r>
      <w:r w:rsidR="00086F5F" w:rsidRPr="00086F5F">
        <w:rPr>
          <w:rFonts w:ascii="MillerDaily Roman" w:hAnsi="MillerDaily Roman"/>
          <w:i/>
        </w:rPr>
        <w:t>Falco peregrinus</w:t>
      </w:r>
      <w:r w:rsidR="00086F5F" w:rsidRPr="00086F5F">
        <w:rPr>
          <w:rFonts w:ascii="MillerDaily Roman" w:hAnsi="MillerDaily Roman"/>
        </w:rPr>
        <w:t>), bald eagles (</w:t>
      </w:r>
      <w:r w:rsidR="00086F5F" w:rsidRPr="00086F5F">
        <w:rPr>
          <w:rFonts w:ascii="MillerDaily Roman" w:hAnsi="MillerDaily Roman"/>
          <w:i/>
        </w:rPr>
        <w:t>Haliaeetus leucocephalus</w:t>
      </w:r>
      <w:r w:rsidR="00086F5F" w:rsidRPr="00086F5F">
        <w:rPr>
          <w:rFonts w:ascii="MillerDaily Roman" w:hAnsi="MillerDaily Roman"/>
        </w:rPr>
        <w:t>), and gray wolves (</w:t>
      </w:r>
      <w:r w:rsidR="00086F5F" w:rsidRPr="00086F5F">
        <w:rPr>
          <w:rFonts w:ascii="MillerDaily Roman" w:hAnsi="MillerDaily Roman"/>
          <w:i/>
        </w:rPr>
        <w:t>Canis lupus</w:t>
      </w:r>
      <w:r w:rsidR="00086F5F" w:rsidRPr="00086F5F">
        <w:rPr>
          <w:rFonts w:ascii="MillerDaily Roman" w:hAnsi="MillerDaily Roman"/>
        </w:rPr>
        <w:t xml:space="preserve">) in North America. Despite endangered species legislation, many species continue to decline and remain at abundances far lower than historical baselines </w:t>
      </w:r>
      <w:r w:rsidR="00DF2373">
        <w:rPr>
          <w:rFonts w:ascii="MillerDaily Roman" w:hAnsi="MillerDaily Roman"/>
        </w:rPr>
        <w:fldChar w:fldCharType="begin"/>
      </w:r>
      <w:r w:rsidR="00DF2373">
        <w:rPr>
          <w:rFonts w:ascii="MillerDaily Roman" w:hAnsi="MillerDaily Roman"/>
        </w:rPr>
        <w:instrText xml:space="preserve"> ADDIN ZOTERO_ITEM CSL_CITATION {"citationID":"bOjKFMnD","properties":{"formattedCitation":"({\\i{}1})","plainCitation":"(1)","noteIndex":0},"citationItems":[{"id":4827,"uris":["http://zotero.org/users/6749014/items/V67X8J7C"],"itemData":{"id":4827,"type":"article-journal","container-title":"Conservation Biology","DOI":"10.1111/cobi.13756","ISSN":"0888-8892, 1523-1739","issue":"6","journalAbbreviation":"Conservation Biology","language":"en","page":"1833-1849","source":"DOI.org (Crossref)","title":"Testing a global standard for quantifying species recovery and assessing conservation impact","volume":"35","author":[{"family":"Grace","given":"Molly K."},{"family":"Akçakaya","given":"H. Resit"},{"family":"Bennett","given":"Elizabeth L."},{"family":"Brooks","given":"Thomas M."},{"family":"Heath","given":"Anna"},{"family":"Hedges","given":"Simon"},{"family":"Hilton‐Taylor","given":"Craig"},{"family":"Hoffmann","given":"Michael"},{"family":"Hochkirch","given":"Axel"},{"family":"Jenkins","given":"Richard"},{"family":"Keith","given":"David A."},{"family":"Long","given":"Barney"},{"family":"Mallon","given":"David P."},{"family":"Meijaard","given":"Erik"},{"family":"Milner‐Gulland","given":"E.J."},{"family":"Rodriguez","given":"Jon Paul"},{"family":"Stephenson","given":"P.J."},{"family":"Stuart","given":"Simon N."},{"family":"Young","given":"Richard P."},{"family":"Acebes","given":"Pablo"},{"family":"Alfaro‐Shigueto","given":"Joanna"},{"family":"Alvarez‐Clare","given":"Silvia"},{"family":"Andriantsimanarilafy","given":"Raphali Rodlis"},{"family":"Arbetman","given":"Marina"},{"family":"Azat","given":"Claudio"},{"family":"Bacchetta","given":"Gianluigi"},{"family":"Badola","given":"Ruchi"},{"family":"Barcelos","given":"Luís M.D."},{"family":"Barreiros","given":"Joao Pedro"},{"family":"Basak","given":"Sayanti"},{"family":"Berger","given":"Danielle J."},{"family":"Bhattacharyya","given":"Sabuj"},{"family":"Bino","given":"Gilad"},{"family":"Borges","given":"Paulo A.V."},{"family":"Boughton","given":"Raoul K."},{"family":"Brockmann","given":"H. Jane"},{"family":"Buckley","given":"Hannah L."},{"family":"Burfield","given":"Ian J."},{"family":"Burton","given":"James"},{"family":"Camacho‐Badani","given":"Teresa"},{"family":"Cano‐Alonso","given":"Luis Santiago"},{"family":"Carmichael","given":"Ruth H."},{"family":"Carrero","given":"Christina"},{"family":"Carroll","given":"John P."},{"family":"Catsadorakis","given":"Giorgos"},{"family":"Chapple","given":"David G."},{"family":"Chapron","given":"Guillaume"},{"family":"Chowdhury","given":"Gawsia Wahidunnessa"},{"family":"Claassens","given":"Louw"},{"family":"Cogoni","given":"Donatella"},{"family":"Constantine","given":"Rochelle"},{"family":"Craig","given":"Christie Anne"},{"family":"Cunningham","given":"Andrew A."},{"family":"Dahal","given":"Nishma"},{"family":"Daltry","given":"Jennifer C."},{"family":"Das","given":"Goura Chandra"},{"family":"Dasgupta","given":"Niladri"},{"family":"Davey","given":"Alexandra"},{"family":"Davies","given":"Katharine"},{"family":"Develey","given":"Pedro"},{"family":"Elangovan","given":"Vanitha"},{"family":"Fairclough","given":"David"},{"family":"Febbraro","given":"Mirko Di"},{"family":"Fenu","given":"Giuseppe"},{"family":"Fernandes","given":"Fernando Moreira"},{"family":"Fernandez","given":"Eduardo Pinheiro"},{"family":"Finucci","given":"Brittany"},{"family":"Földesi","given":"Rita"},{"family":"Foley","given":"Catherine M."},{"family":"Ford","given":"Matthew"},{"family":"Forstner","given":"Michael R.J."},{"family":"García","given":"Néstor"},{"family":"Garcia‐Sandoval","given":"Ricardo"},{"family":"Gardner","given":"Penny C."},{"family":"Garibay‐Orijel","given":"Roberto"},{"family":"Gatan‐Balbas","given":"Marites"},{"family":"Gauto","given":"Irene"},{"family":"Ghazi","given":"Mirza Ghazanfar Ullah"},{"family":"Godfrey","given":"Stephanie S."},{"family":"Gollock","given":"Matthew"},{"family":"González","given":"Benito A."},{"family":"Grant","given":"Tandora D."},{"family":"Gray","given":"Thomas"},{"family":"Gregory","given":"Andrew J."},{"family":"Grunsven","given":"Roy H.A.","non-dropping-particle":"van"},{"family":"Gryzenhout","given":"Marieka"},{"family":"Guernsey","given":"Noelle C."},{"family":"Gupta","given":"Garima"},{"family":"Hagen","given":"Christina"},{"family":"Hagen","given":"Christian A."},{"family":"Hall","given":"Madison B."},{"family":"Hallerman","given":"Eric"},{"family":"Hare","given":"Kelly"},{"family":"Hart","given":"Tom"},{"family":"Hartdegen","given":"Ruston"},{"family":"Harvey‐Brown","given":"Yvette"},{"family":"Hatfield","given":"Richard"},{"family":"Hawke","given":"Tahneal"},{"family":"Hermes","given":"Claudia"},{"family":"Hitchmough","given":"Rod"},{"family":"Hoffmann","given":"Pablo Melo"},{"family":"Howarth","given":"Charlie"},{"family":"Hudson","given":"Michael A."},{"family":"Hussain","given":"Syed Ainul"},{"family":"Huveneers","given":"Charlie"},{"family":"Jacques","given":"Hélène"},{"family":"Jorgensen","given":"Dennis"},{"family":"Katdare","given":"Suyash"},{"family":"Katsis","given":"Lydia K.D."},{"family":"Kaul","given":"Rahul"},{"family":"Kaunda‐Arara","given":"Boaz"},{"family":"Keith‐Diagne","given":"Lucy"},{"family":"Kraus","given":"Daniel T."},{"family":"Lima","given":"Thales Moreira","non-dropping-particle":"de"},{"family":"Lindeman","given":"Ken"},{"family":"Linsky","given":"Jean"},{"family":"Louis","given":"Edward"},{"family":"Loy","given":"Anna"},{"family":"Lughadha","given":"Eimear Nic"},{"family":"Mangel","given":"Jeffrey C."},{"family":"Marinari","given":"Paul E."},{"family":"Martin","given":"Gabriel M."},{"family":"Martinelli","given":"Gustavo"},{"family":"McGowan","given":"Philip J.K."},{"family":"McInnes","given":"Alistair"},{"family":"Teles Barbosa Mendes","given":"Eduardo"},{"family":"Millard","given":"Michael J."},{"family":"Mirande","given":"Claire"},{"family":"Money","given":"Daniel"},{"family":"Monks","given":"Joanne M."},{"family":"Morales","given":"Carolina Laura"},{"family":"Mumu","given":"Nazia Naoreen"},{"family":"Negrao","given":"Raquel"},{"family":"Nguyen","given":"Anh Ha"},{"family":"Niloy","given":"Md. Nazmul Hasan"},{"family":"Norbury","given":"Grant Leslie"},{"family":"Nordmeyer","given":"Cale"},{"family":"Norris","given":"Darren"},{"family":"O'Brien","given":"Mark"},{"family":"Oda","given":"Gabriela Akemi"},{"family":"Orsenigo","given":"Simone"},{"family":"Outerbridge","given":"Mark Evan"},{"family":"Pasachnik","given":"Stesha"},{"family":"Pérez‐Jiménez","given":"Juan Carlos"},{"family":"Pike","given":"Charlotte"},{"family":"Pilkington","given":"Fred"},{"family":"Plumb","given":"Glenn"},{"family":"Portela","given":"Rita de Cassia Quitete"},{"family":"Prohaska","given":"Ana"},{"family":"Quintana","given":"Manuel G."},{"family":"Rakotondrasoa","given":"Eddie Fanantenana"},{"family":"Ranglack","given":"Dustin H."},{"family":"Rankou","given":"Hassan"},{"family":"Rawat","given":"Ajay Prakash"},{"family":"Reardon","given":"James Thomas"},{"family":"Rheingantz","given":"Marcelo Lopes"},{"family":"Richter","given":"Stephen C."},{"family":"Rivers","given":"Malin C."},{"family":"Rogers","given":"Luke Rollie"},{"family":"Rosa","given":"Patrícia","non-dropping-particle":"da"},{"family":"Rose","given":"Paul"},{"family":"Royer","given":"Emily"},{"family":"Ryan","given":"Catherine"},{"family":"Mitcheson","given":"Yvonne J. Sadovy","non-dropping-particle":"de"},{"family":"Salmon","given":"Lily"},{"family":"Salvador","given":"Carlos Henrique"},{"family":"Samways","given":"Michael J."},{"family":"Sanjuan","given":"Tatiana"},{"family":"Souza dos Santos","given":"Amanda"},{"family":"Sasaki","given":"Hiroshi"},{"family":"Schutz","given":"Emmanuel"},{"family":"Scott","given":"Heather Ann"},{"family":"Scott","given":"Robert Michael"},{"family":"Serena","given":"Fabrizio"},{"family":"Sharma","given":"Surya P."},{"family":"Shuey","given":"John A."},{"family":"Silva","given":"Carlos Julio Polo"},{"family":"Simaika","given":"John P."},{"family":"Smith","given":"David R."},{"family":"Spaet","given":"Julia L.Y."},{"family":"Sultana","given":"Shanjida"},{"family":"Talukdar","given":"Bibhab Kumar"},{"family":"Tatayah","given":"Vikash"},{"family":"Thomas","given":"Philip"},{"family":"Tringali","given":"Angela"},{"family":"Trinh‐Dinh","given":"Hoang"},{"family":"Tuboi","given":"Chongpi"},{"family":"Usmani","given":"Aftab Alam"},{"family":"Vasco‐Palacios","given":"Aída M."},{"family":"Vié","given":"Jean‐Christophe"},{"family":"Virens","given":"Evelyn"},{"family":"Walker","given":"Alan"},{"family":"Wallace","given":"Bryan"},{"family":"Waller","given":"Lauren J."},{"family":"Wang","given":"Hongfeng"},{"family":"Wearn","given":"Oliver R."},{"family":"Weerd","given":"Merlijn","non-dropping-particle":"van"},{"family":"Weigmann","given":"Simon"},{"family":"Willcox","given":"Daniel"},{"family":"Woinarski","given":"John"},{"family":"Yong","given":"Jean W.H."},{"family":"Young","given":"Stuart"}],"issued":{"date-parts":[["2021",12]]}}}],"schema":"https://github.com/citation-style-language/schema/raw/master/csl-citation.json"} </w:instrText>
      </w:r>
      <w:r w:rsidR="00DF2373">
        <w:rPr>
          <w:rFonts w:ascii="MillerDaily Roman" w:hAnsi="MillerDaily Roman"/>
        </w:rPr>
        <w:fldChar w:fldCharType="separate"/>
      </w:r>
      <w:r w:rsidR="00A71F1E" w:rsidRPr="00A71F1E">
        <w:rPr>
          <w:rFonts w:ascii="MillerDaily Roman" w:hAnsi="MillerDaily Roman"/>
        </w:rPr>
        <w:t>(</w:t>
      </w:r>
      <w:r w:rsidR="00A71F1E" w:rsidRPr="00A71F1E">
        <w:rPr>
          <w:rFonts w:ascii="MillerDaily Roman" w:hAnsi="MillerDaily Roman"/>
          <w:i/>
          <w:iCs/>
        </w:rPr>
        <w:t>1</w:t>
      </w:r>
      <w:r w:rsidR="00A71F1E" w:rsidRPr="00A71F1E">
        <w:rPr>
          <w:rFonts w:ascii="MillerDaily Roman" w:hAnsi="MillerDaily Roman"/>
        </w:rPr>
        <w:t>)</w:t>
      </w:r>
      <w:r w:rsidR="00DF2373">
        <w:rPr>
          <w:rFonts w:ascii="MillerDaily Roman" w:hAnsi="MillerDaily Roman"/>
        </w:rPr>
        <w:fldChar w:fldCharType="end"/>
      </w:r>
      <w:r w:rsidR="00086F5F" w:rsidRPr="00086F5F">
        <w:rPr>
          <w:rFonts w:ascii="MillerDaily Roman" w:hAnsi="MillerDaily Roman"/>
        </w:rPr>
        <w:t>. Missing from endangered species laws</w:t>
      </w:r>
      <w:r w:rsidR="001330C7">
        <w:rPr>
          <w:rFonts w:ascii="MillerDaily Roman" w:hAnsi="MillerDaily Roman"/>
        </w:rPr>
        <w:t xml:space="preserve"> </w:t>
      </w:r>
      <w:r w:rsidR="00086F5F" w:rsidRPr="00086F5F">
        <w:rPr>
          <w:rFonts w:ascii="MillerDaily Roman" w:hAnsi="MillerDaily Roman"/>
        </w:rPr>
        <w:t xml:space="preserve">are recovery targets and processes that </w:t>
      </w:r>
      <w:r w:rsidR="00EA75A3">
        <w:rPr>
          <w:rFonts w:ascii="MillerDaily Roman" w:hAnsi="MillerDaily Roman"/>
        </w:rPr>
        <w:t xml:space="preserve">restore </w:t>
      </w:r>
      <w:r w:rsidR="00086F5F" w:rsidRPr="00086F5F">
        <w:rPr>
          <w:rFonts w:ascii="MillerDaily Roman" w:hAnsi="MillerDaily Roman"/>
        </w:rPr>
        <w:t>culturally–important species—those species that disproportionately contribute to food, material, medicine, spirituality</w:t>
      </w:r>
      <w:r w:rsidR="00815A1C">
        <w:rPr>
          <w:rFonts w:ascii="MillerDaily Roman" w:hAnsi="MillerDaily Roman"/>
        </w:rPr>
        <w:t xml:space="preserve">, and sense of place </w:t>
      </w:r>
      <w:r w:rsidR="00815A1C">
        <w:rPr>
          <w:rFonts w:ascii="MillerDaily Roman" w:hAnsi="MillerDaily Roman"/>
        </w:rPr>
        <w:fldChar w:fldCharType="begin"/>
      </w:r>
      <w:r w:rsidR="00815A1C">
        <w:rPr>
          <w:rFonts w:ascii="MillerDaily Roman" w:hAnsi="MillerDaily Roman"/>
        </w:rPr>
        <w:instrText xml:space="preserve"> ADDIN ZOTERO_ITEM CSL_CITATION {"citationID":"XGQLMhxm","properties":{"formattedCitation":"({\\i{}2})","plainCitation":"(2)","noteIndex":0},"citationItems":[{"id":4903,"uris":["http://zotero.org/users/6749014/items/NBNC65HR"],"itemData":{"id":4903,"type":"article-journal","abstract":"There are growing calls for conservation frameworks that, rather than breaking the relations between people and other parts of nature, capture place-based relationships that have supported social–ecological systems over the long term. Biocultural approaches propose actions based on biological conservation priorities and cultural values aligned with local priorities, but mechanisms that allow their global uptake are missing. We propose a framework to globally assess the biocultural status of specific components of nature that matter to people and apply it to culturally important species (CIS). Drawing on a literature review and a survey, we identified 385 wild species, mostly plants, which are culturally important. CIS predominate among Indigenous peoples (57%) and ethnic groups (21%). CIS have a larger proportion of Data-Deficient species (41%) than the full set of International Union for Conservation of Nature (IUCN) species (12%), underscoring the disregard of cultural considerations in biological research. Combining information on CIS biological conservation status (IUCN threatened status) and cultural status (language vitality), we found that more CIS are culturally Vulnerable or Endangered than they are biologically and that there is a higher share of bioculturally Endangered or Vulnerable CIS than of either biologically or culturally Endangered CIS measured separately. Bioculturally Endangered or Vulnerable CIS are particularly predominant among Indigenous peoples, arguably because of the high levels of cultural loss among them. The deliberate connection between biological and cultural values, as developed in our “biocultural status” metric, provides an actionable way to guide decisions and operationalize global actions oriented to enhance place-based practices with demonstrated long-term sustainability.","container-title":"Proceedings of the National Academy of Sciences","DOI":"10.1073/pnas.2217303120","ISSN":"0027-8424, 1091-6490","issue":"2","journalAbbreviation":"Proc. Natl. Acad. Sci. U.S.A.","language":"en","page":"e2217303120","source":"DOI.org (Crossref)","title":"Biocultural vulnerability exposes threats of culturally important species","volume":"120","author":[{"family":"Reyes-García","given":"Victoria"},{"family":"Cámara-Leret","given":"Rodrigo"},{"family":"Halpern","given":"Benjamin S."},{"family":"O’Hara","given":"Casey"},{"family":"Renard","given":"Delphine"},{"family":"Zafra-Calvo","given":"Noelia"},{"family":"Díaz","given":"Sandra"}],"issued":{"date-parts":[["2023",1,10]]}}}],"schema":"https://github.com/citation-style-language/schema/raw/master/csl-citation.json"} </w:instrText>
      </w:r>
      <w:r w:rsidR="00815A1C">
        <w:rPr>
          <w:rFonts w:ascii="MillerDaily Roman" w:hAnsi="MillerDaily Roman"/>
        </w:rPr>
        <w:fldChar w:fldCharType="separate"/>
      </w:r>
      <w:r w:rsidR="00815A1C" w:rsidRPr="00815A1C">
        <w:rPr>
          <w:rFonts w:ascii="MillerDaily Roman" w:hAnsi="MillerDaily Roman"/>
        </w:rPr>
        <w:t>(</w:t>
      </w:r>
      <w:r w:rsidR="00815A1C" w:rsidRPr="00815A1C">
        <w:rPr>
          <w:rFonts w:ascii="MillerDaily Roman" w:hAnsi="MillerDaily Roman"/>
          <w:i/>
          <w:iCs/>
        </w:rPr>
        <w:t>2</w:t>
      </w:r>
      <w:r w:rsidR="00815A1C" w:rsidRPr="00815A1C">
        <w:rPr>
          <w:rFonts w:ascii="MillerDaily Roman" w:hAnsi="MillerDaily Roman"/>
        </w:rPr>
        <w:t>)</w:t>
      </w:r>
      <w:r w:rsidR="00815A1C">
        <w:rPr>
          <w:rFonts w:ascii="MillerDaily Roman" w:hAnsi="MillerDaily Roman"/>
        </w:rPr>
        <w:fldChar w:fldCharType="end"/>
      </w:r>
      <w:r w:rsidR="00086F5F" w:rsidRPr="00086F5F">
        <w:rPr>
          <w:rFonts w:ascii="MillerDaily Roman" w:hAnsi="MillerDaily Roman"/>
        </w:rPr>
        <w:t>.</w:t>
      </w:r>
    </w:p>
    <w:p w14:paraId="31FEC24D" w14:textId="6D280C71" w:rsidR="00EA75A3" w:rsidRDefault="00086F5F" w:rsidP="00086F5F">
      <w:pPr>
        <w:pStyle w:val="Paragraph"/>
      </w:pPr>
      <w:r>
        <w:rPr>
          <w:color w:val="000000"/>
        </w:rPr>
        <w:t>Under endangered species laws</w:t>
      </w:r>
      <w:r>
        <w:t xml:space="preserve"> in North America</w:t>
      </w:r>
      <w:r>
        <w:rPr>
          <w:color w:val="000000"/>
        </w:rPr>
        <w:t xml:space="preserve">, recovery targets </w:t>
      </w:r>
      <w:r>
        <w:t xml:space="preserve">are left vague or are based on </w:t>
      </w:r>
      <w:r>
        <w:rPr>
          <w:color w:val="000000"/>
        </w:rPr>
        <w:t xml:space="preserve">a minimum viable population size </w:t>
      </w:r>
      <w:r w:rsidR="00DF2373">
        <w:rPr>
          <w:color w:val="000000"/>
        </w:rPr>
        <w:fldChar w:fldCharType="begin"/>
      </w:r>
      <w:r w:rsidR="00815A1C">
        <w:rPr>
          <w:color w:val="000000"/>
        </w:rPr>
        <w:instrText xml:space="preserve"> ADDIN ZOTERO_ITEM CSL_CITATION {"citationID":"9CYVe3cT","properties":{"formattedCitation":"({\\i{}3})","plainCitation":"(3)","noteIndex":0},"citationItems":[{"id":4804,"uris":["http://zotero.org/users/6749014/items/LR4CXM75"],"itemData":{"id":4804,"type":"book","event-place":"Cambridge University","ISBN":"978-0-511-62340-0","publisher":"Cambridge University Press","publisher-place":"Cambridge University","title":"Viable Populations for Conservation","URL":"https://www.cambridge.org/core/books/viable-populations-for-conservation/520CF6EB41B08407517E83FE3A427687","author":[{"family":"Soulé","given":"Michael E."}],"accessed":{"date-parts":[["2022",11,18]]},"issued":{"date-parts":[["1987"]]}}}],"schema":"https://github.com/citation-style-language/schema/raw/master/csl-citation.json"} </w:instrText>
      </w:r>
      <w:r w:rsidR="00DF2373">
        <w:rPr>
          <w:color w:val="000000"/>
        </w:rPr>
        <w:fldChar w:fldCharType="separate"/>
      </w:r>
      <w:r w:rsidR="00815A1C" w:rsidRPr="00815A1C">
        <w:rPr>
          <w:color w:val="000000"/>
        </w:rPr>
        <w:t>(</w:t>
      </w:r>
      <w:r w:rsidR="00815A1C" w:rsidRPr="00815A1C">
        <w:rPr>
          <w:i/>
          <w:iCs/>
          <w:color w:val="000000"/>
        </w:rPr>
        <w:t>3</w:t>
      </w:r>
      <w:r w:rsidR="00815A1C" w:rsidRPr="00815A1C">
        <w:rPr>
          <w:color w:val="000000"/>
        </w:rPr>
        <w:t>)</w:t>
      </w:r>
      <w:r w:rsidR="00DF2373">
        <w:rPr>
          <w:color w:val="000000"/>
        </w:rPr>
        <w:fldChar w:fldCharType="end"/>
      </w:r>
      <w:r>
        <w:t xml:space="preserve">. In Canada, SARA focuses on risks of extinction </w:t>
      </w:r>
      <w:r>
        <w:t xml:space="preserve">and does not explicitly define recovery, </w:t>
      </w:r>
      <w:r w:rsidR="002A5189">
        <w:t>with a recent</w:t>
      </w:r>
      <w:r>
        <w:t xml:space="preserve"> 2020 SARA policy document </w:t>
      </w:r>
      <w:r w:rsidR="002A5189">
        <w:t>interpreting</w:t>
      </w:r>
      <w:r>
        <w:t xml:space="preserve"> recovery in terms of reducing the risk of extinction or extirpation </w:t>
      </w:r>
      <w:r w:rsidR="00DF2373">
        <w:fldChar w:fldCharType="begin"/>
      </w:r>
      <w:r w:rsidR="00815A1C">
        <w:instrText xml:space="preserve"> ADDIN ZOTERO_ITEM CSL_CITATION {"citationID":"QBjZP9KS","properties":{"formattedCitation":"({\\i{}4})","plainCitation":"(4)","noteIndex":0},"citationItems":[{"id":4861,"uris":["http://zotero.org/users/6749014/items/SNR6C6Y8"],"itemData":{"id":4861,"type":"report","event-place":"Canada","page":"9","publisher-place":"Canada","title":"Species at Risk Act Policies: Policy on Recovery and Survival","author":[{"literal":"ECCC"}],"issued":{"date-parts":[["2020"]]}}}],"schema":"https://github.com/citation-style-language/schema/raw/master/csl-citation.json"} </w:instrText>
      </w:r>
      <w:r w:rsidR="00DF2373">
        <w:fldChar w:fldCharType="separate"/>
      </w:r>
      <w:r w:rsidR="00815A1C" w:rsidRPr="00815A1C">
        <w:t>(</w:t>
      </w:r>
      <w:r w:rsidR="00815A1C" w:rsidRPr="00815A1C">
        <w:rPr>
          <w:i/>
          <w:iCs/>
        </w:rPr>
        <w:t>4</w:t>
      </w:r>
      <w:r w:rsidR="00815A1C" w:rsidRPr="00815A1C">
        <w:t>)</w:t>
      </w:r>
      <w:r w:rsidR="00DF2373">
        <w:fldChar w:fldCharType="end"/>
      </w:r>
      <w:r>
        <w:t>. In the US</w:t>
      </w:r>
      <w:r w:rsidR="00EA75A3">
        <w:t>A</w:t>
      </w:r>
      <w:r>
        <w:t xml:space="preserve">, the focus </w:t>
      </w:r>
      <w:r w:rsidR="00EA75A3">
        <w:t xml:space="preserve">of the </w:t>
      </w:r>
      <w:r w:rsidR="00EA75A3">
        <w:rPr>
          <w:color w:val="000000"/>
        </w:rPr>
        <w:t>ESA</w:t>
      </w:r>
      <w:r>
        <w:t xml:space="preserve"> </w:t>
      </w:r>
      <w:r w:rsidR="00EA75A3">
        <w:t xml:space="preserve">is </w:t>
      </w:r>
      <w:r>
        <w:t xml:space="preserve">on </w:t>
      </w:r>
      <w:r w:rsidR="00EA75A3">
        <w:t xml:space="preserve">meeting targets of a minimum viable population (MVP) </w:t>
      </w:r>
      <w:r>
        <w:rPr>
          <w:color w:val="000000"/>
        </w:rPr>
        <w:t xml:space="preserve">–a number that Western scientists believe will enable population </w:t>
      </w:r>
      <w:r>
        <w:t>persistence</w:t>
      </w:r>
      <w:r>
        <w:rPr>
          <w:color w:val="000000"/>
        </w:rPr>
        <w:t xml:space="preserve"> with minimal human intervention.</w:t>
      </w:r>
      <w:r>
        <w:t xml:space="preserve"> </w:t>
      </w:r>
      <w:r w:rsidR="00EA75A3">
        <w:t>Such r</w:t>
      </w:r>
      <w:r>
        <w:t xml:space="preserve">isk- and MVP-based </w:t>
      </w:r>
      <w:r w:rsidR="00EA75A3">
        <w:t xml:space="preserve">approaches </w:t>
      </w:r>
      <w:r w:rsidR="001330C7">
        <w:t>generate</w:t>
      </w:r>
      <w:r w:rsidR="00983D3B">
        <w:t xml:space="preserve"> modest</w:t>
      </w:r>
      <w:r w:rsidR="00EA75A3">
        <w:t xml:space="preserve"> recovery </w:t>
      </w:r>
      <w:r>
        <w:t xml:space="preserve">targets </w:t>
      </w:r>
      <w:r w:rsidR="00EA75A3">
        <w:t xml:space="preserve">- tending to </w:t>
      </w:r>
      <w:r>
        <w:t>simply maintain population</w:t>
      </w:r>
      <w:r w:rsidR="00983D3B">
        <w:t>s at low</w:t>
      </w:r>
      <w:r>
        <w:t xml:space="preserve"> levels in the majority of recovery documents </w:t>
      </w:r>
      <w:r w:rsidR="00DF2373">
        <w:fldChar w:fldCharType="begin"/>
      </w:r>
      <w:r w:rsidR="00815A1C">
        <w:instrText xml:space="preserve"> ADDIN ZOTERO_ITEM CSL_CITATION {"citationID":"mcjYW7Ai","properties":{"formattedCitation":"({\\i{}5})","plainCitation":"(5)","noteIndex":0},"citationItems":[{"id":1407,"uris":["http://zotero.org/users/6749014/items/V9S7KPL7"],"itemData":{"id":1407,"type":"article-journal","container-title":"PLOS ONE","DOI":"10.1371/journal.pone.0224021","ISSN":"1932-6203","issue":"11","journalAbbreviation":"PLoS ONE","language":"en","page":"e0224021","source":"DOI.org (Crossref)","title":"Raising the bar: Recovery ambition for species at risk in Canada and the US","title-short":"Raising the bar","volume":"14","author":[{"family":"Pawluk","given":"Kylee A."},{"family":"Fox","given":"Caroline H."},{"family":"Service","given":"Christina N."},{"family":"Stredulinsky","given":"Eva H."},{"family":"Bryan","given":"Heather M."}],"editor":[{"family":"Romanach","given":"Stephanie S."}],"issued":{"date-parts":[["2019",11,19]]}}}],"schema":"https://github.com/citation-style-language/schema/raw/master/csl-citation.json"} </w:instrText>
      </w:r>
      <w:r w:rsidR="00DF2373">
        <w:fldChar w:fldCharType="separate"/>
      </w:r>
      <w:r w:rsidR="00815A1C" w:rsidRPr="00815A1C">
        <w:t>(</w:t>
      </w:r>
      <w:r w:rsidR="00815A1C" w:rsidRPr="00815A1C">
        <w:rPr>
          <w:i/>
          <w:iCs/>
        </w:rPr>
        <w:t>5</w:t>
      </w:r>
      <w:r w:rsidR="00815A1C" w:rsidRPr="00815A1C">
        <w:t>)</w:t>
      </w:r>
      <w:r w:rsidR="00DF2373">
        <w:fldChar w:fldCharType="end"/>
      </w:r>
      <w:r w:rsidR="00B2773A">
        <w:t xml:space="preserve">. </w:t>
      </w:r>
    </w:p>
    <w:p w14:paraId="1570E4A2" w14:textId="75DF0EDB" w:rsidR="00086F5F" w:rsidRDefault="00EA75A3" w:rsidP="00086F5F">
      <w:pPr>
        <w:pStyle w:val="Paragraph"/>
      </w:pPr>
      <w:r>
        <w:t>Critically, n</w:t>
      </w:r>
      <w:r w:rsidR="00086F5F">
        <w:t xml:space="preserve">either </w:t>
      </w:r>
      <w:r>
        <w:t xml:space="preserve">SARA nor ESA </w:t>
      </w:r>
      <w:r w:rsidR="00086F5F">
        <w:t>address how people</w:t>
      </w:r>
      <w:r w:rsidR="00086F5F">
        <w:rPr>
          <w:color w:val="000000"/>
        </w:rPr>
        <w:t xml:space="preserve">, specifically Indigenous </w:t>
      </w:r>
      <w:r w:rsidR="00983D3B">
        <w:rPr>
          <w:color w:val="000000"/>
        </w:rPr>
        <w:t>p</w:t>
      </w:r>
      <w:r w:rsidR="00086F5F">
        <w:rPr>
          <w:color w:val="000000"/>
        </w:rPr>
        <w:t>eople</w:t>
      </w:r>
      <w:r w:rsidR="007C6572">
        <w:rPr>
          <w:color w:val="000000"/>
        </w:rPr>
        <w:t>s</w:t>
      </w:r>
      <w:r w:rsidR="00086F5F">
        <w:rPr>
          <w:color w:val="000000"/>
        </w:rPr>
        <w:t>, interact with the species</w:t>
      </w:r>
      <w:r w:rsidR="00086F5F">
        <w:t xml:space="preserve"> </w:t>
      </w:r>
      <w:r w:rsidR="00086F5F">
        <w:rPr>
          <w:color w:val="000000"/>
        </w:rPr>
        <w:t xml:space="preserve">through harvest. </w:t>
      </w:r>
      <w:r w:rsidR="00086F5F">
        <w:t xml:space="preserve">While harvest reflects time–honored relationships to support food security, ceremonial practices, or other hallmarks of culture </w:t>
      </w:r>
      <w:r w:rsidR="00DF2373">
        <w:fldChar w:fldCharType="begin"/>
      </w:r>
      <w:r w:rsidR="00815A1C">
        <w:instrText xml:space="preserve"> ADDIN ZOTERO_ITEM CSL_CITATION {"citationID":"fcqOgMRO","properties":{"formattedCitation":"({\\i{}6})","plainCitation":"(6)","noteIndex":0},"citationItems":[{"id":4852,"uris":["http://zotero.org/users/6749014/items/72QXFEQZ"],"itemData":{"id":4852,"type":"article-journal","abstract":"Global declines in wildlife are increasing the vulnerability of Indigenous communities to food insecurity. Meanwhile, many colonial policies continue to ignore social-ecological relationships that have traditionally maintained a balance between wildlife and Indigenous Peoples’ subsistence needs. We provide a case study on perspectives and insights from three Anishinaabe Nations in Ontario, Canada on the importance of a traditional food, moose (mooz [Nishnaabemowin]; Alces alces), and how changes in the moose population are affecting food security, well-being, and ways of life. In partnership with each Nation, we conducted interviews with community members and related observations on change in the moose population to estimates of moose abundance and non-Indigenous harvest collected by the Ontario provincial government over a 16-year time frame (2001–2016). Moose was described as important for subsistence needs as well as for maintaining Anishinabek culture, traditions, and identity within each community. A decline in the moose population was observed by most participants, which corresponded with provincial data on moose abundance. Additionally, the number of non-Indigenous hunters per moose harvested on traditional territories increased linearly over time, and community members expressed concern over how the province was managing moose. The effects of moose decline in the communities included reduced food security and health, increased financial costs due to both relying more on store-bought foods and having to travel further to harvest moose, as well as a decline in the practice of traditions and ceremonies surrounding moose harvest and passing this knowledge on to younger generations. Despite the potential impacts on Indigenous subsistence harvest, there is a lack of collaborative decisionmaking with Indigenous communities on moose population and harvest management in Ontario. Using community perspectives and insights, we discuss how autonomous moose monitoring can support and facilitate co-management and collaborative decision-making to reinstate Indigenous food sovereignty.","container-title":"Ecology and Society","DOI":"10.5751/ES-12995-270130","ISSN":"1708-3087","issue":"1","journalAbbreviation":"E&amp;S","language":"en","page":"art30","source":"DOI.org (Crossref)","title":"Impacts of harvested species declines on Indigenous Peoples’ food sovereignty, well-being and ways of life: a case study of Anishinaabe perspectives and moose","title-short":"Impacts of harvested species declines on Indigenous Peoples&amp;#8217; food sovereignty, well-being and ways of life","volume":"27","author":[{"family":"Priadka","given":"Pauline"},{"family":"Moses","given":"Brittany"},{"family":"Kozmik","given":"Cory"},{"family":"Kell","given":"Steven"},{"family":"Popp","given":"Jesse N."}],"issued":{"date-parts":[["2022"]]}}}],"schema":"https://github.com/citation-style-language/schema/raw/master/csl-citation.json"} </w:instrText>
      </w:r>
      <w:r w:rsidR="00DF2373">
        <w:fldChar w:fldCharType="separate"/>
      </w:r>
      <w:r w:rsidR="00815A1C" w:rsidRPr="00815A1C">
        <w:t>(</w:t>
      </w:r>
      <w:r w:rsidR="00815A1C" w:rsidRPr="00815A1C">
        <w:rPr>
          <w:i/>
          <w:iCs/>
        </w:rPr>
        <w:t>6</w:t>
      </w:r>
      <w:r w:rsidR="00815A1C" w:rsidRPr="00815A1C">
        <w:t>)</w:t>
      </w:r>
      <w:r w:rsidR="00DF2373">
        <w:fldChar w:fldCharType="end"/>
      </w:r>
      <w:r w:rsidR="00086F5F">
        <w:t xml:space="preserve">, harvested species are systematically excluded from Canada’s listing process </w:t>
      </w:r>
      <w:r w:rsidR="00DF2373">
        <w:fldChar w:fldCharType="begin"/>
      </w:r>
      <w:r w:rsidR="00815A1C">
        <w:instrText xml:space="preserve"> ADDIN ZOTERO_ITEM CSL_CITATION {"citationID":"VO3ZH30z","properties":{"formattedCitation":"({\\i{}7})","plainCitation":"(7)","noteIndex":0},"citationItems":[{"id":4859,"uris":["http://zotero.org/users/6749014/items/NDPCX9TA"],"itemData":{"id":4859,"type":"article-journal","abstract":"In a preliminary analysis of listing decisions under Canada’s Species at Risk Act (SARA), Mooers et al. (2007) demonstrated an apparent bias against marine and northern species. As a follow-up, we expanded the set of potential explanatory variables, including information on jurisdictional and administrative elements of the listing process, and considered an additional 16 species recommended for listing by SARA’s scientific advisory committee as of 15 August 2006. Logistic model selection based on Akaike differences suggested that species were less likely to be listed if they were harvested or had commercial or subsistence harvesting as an explicitly identified threat; had Department of Fisheries and Oceans (DFO) as a responsible authority (RA); were located in Canada’s north generally, and especially in Nunavut; or were found mostly or entirely within Canada. Subsequent model validation with an independent set of 50 species for which a listing decision was handed down in December 2007 showed an overall misclassification rate of &lt;0.10, indicating reasonable predictive power. In light of these results, we recommend that RAs under SARA adopt a two-track listing approach to address problems of delays arising from extended consultations and the inconsistent use by the RAs of socioeconomic analysis; consider revising SARA so that socioeconomic analysis occurs during decisions about protecting species and their habitats rather than at the listing stage; and maintain an integrated database with information on species’ biology, threats, and agency actions to enable future evaluation of SARA’s impact.","container-title":"Conservation Biology","DOI":"10.1111/j.1523-1739.2009.01255.x","ISSN":"08888892, 15231739","issue":"6","language":"en","page":"1609-1617","source":"DOI.org (Crossref)","title":"Species Listing under Canada's Species at Risk Act","volume":"23","author":[{"family":"Findlay","given":"C. Scott"},{"family":"Elgie","given":"Stewart"},{"family":"Giles","given":"Brian"},{"family":"Burr","given":"Linda"}],"issued":{"date-parts":[["2009",12]]}}}],"schema":"https://github.com/citation-style-language/schema/raw/master/csl-citation.json"} </w:instrText>
      </w:r>
      <w:r w:rsidR="00DF2373">
        <w:fldChar w:fldCharType="separate"/>
      </w:r>
      <w:r w:rsidR="00815A1C" w:rsidRPr="00815A1C">
        <w:t>(</w:t>
      </w:r>
      <w:r w:rsidR="00815A1C" w:rsidRPr="00815A1C">
        <w:rPr>
          <w:i/>
          <w:iCs/>
        </w:rPr>
        <w:t>7</w:t>
      </w:r>
      <w:r w:rsidR="00815A1C" w:rsidRPr="00815A1C">
        <w:t>)</w:t>
      </w:r>
      <w:r w:rsidR="00DF2373">
        <w:fldChar w:fldCharType="end"/>
      </w:r>
      <w:r w:rsidR="00086F5F">
        <w:t>. A</w:t>
      </w:r>
      <w:r w:rsidR="00086F5F">
        <w:rPr>
          <w:color w:val="000000"/>
        </w:rPr>
        <w:t xml:space="preserve"> </w:t>
      </w:r>
      <w:r w:rsidR="00086F5F">
        <w:t>culturally–meaningful</w:t>
      </w:r>
      <w:r w:rsidR="00086F5F">
        <w:rPr>
          <w:color w:val="000000"/>
        </w:rPr>
        <w:t xml:space="preserve"> </w:t>
      </w:r>
      <w:r w:rsidR="00086F5F">
        <w:t>recovery target</w:t>
      </w:r>
      <w:r w:rsidR="00086F5F">
        <w:rPr>
          <w:color w:val="000000"/>
        </w:rPr>
        <w:t xml:space="preserve"> may require a </w:t>
      </w:r>
      <w:r w:rsidR="00B2773A">
        <w:rPr>
          <w:color w:val="000000"/>
        </w:rPr>
        <w:t xml:space="preserve">greater </w:t>
      </w:r>
      <w:r w:rsidR="00086F5F">
        <w:t>abundance</w:t>
      </w:r>
      <w:r w:rsidR="00086F5F">
        <w:rPr>
          <w:color w:val="000000"/>
        </w:rPr>
        <w:t xml:space="preserve"> </w:t>
      </w:r>
      <w:r w:rsidR="00B2773A">
        <w:rPr>
          <w:color w:val="000000"/>
        </w:rPr>
        <w:t>and/</w:t>
      </w:r>
      <w:r w:rsidR="00086F5F">
        <w:rPr>
          <w:color w:val="000000"/>
        </w:rPr>
        <w:t xml:space="preserve">or </w:t>
      </w:r>
      <w:r>
        <w:rPr>
          <w:color w:val="000000"/>
        </w:rPr>
        <w:t xml:space="preserve">different </w:t>
      </w:r>
      <w:r w:rsidR="00086F5F">
        <w:t>distribution</w:t>
      </w:r>
      <w:r w:rsidR="00086F5F">
        <w:rPr>
          <w:color w:val="000000"/>
        </w:rPr>
        <w:t xml:space="preserve"> than those </w:t>
      </w:r>
      <w:r w:rsidR="00086F5F">
        <w:t>prescribed</w:t>
      </w:r>
      <w:r w:rsidR="00086F5F">
        <w:rPr>
          <w:color w:val="000000"/>
        </w:rPr>
        <w:t xml:space="preserve"> by </w:t>
      </w:r>
      <w:r w:rsidR="006807E6">
        <w:rPr>
          <w:color w:val="000000"/>
        </w:rPr>
        <w:t>risk</w:t>
      </w:r>
      <w:r w:rsidR="00840702">
        <w:rPr>
          <w:color w:val="000000"/>
        </w:rPr>
        <w:t>-</w:t>
      </w:r>
      <w:r w:rsidR="006807E6">
        <w:rPr>
          <w:color w:val="000000"/>
        </w:rPr>
        <w:t xml:space="preserve"> or </w:t>
      </w:r>
      <w:r w:rsidR="00086F5F">
        <w:rPr>
          <w:color w:val="000000"/>
        </w:rPr>
        <w:t>M</w:t>
      </w:r>
      <w:r w:rsidR="00086F5F">
        <w:t>VP–based approach</w:t>
      </w:r>
      <w:r w:rsidR="006807E6">
        <w:t>es</w:t>
      </w:r>
      <w:r w:rsidR="00086F5F">
        <w:t xml:space="preserve">. Culturally–meaningful recovery also requires more inclusive policies to center Indigenous perspectives and </w:t>
      </w:r>
      <w:r w:rsidR="00983D3B">
        <w:t>p</w:t>
      </w:r>
      <w:r w:rsidR="00086F5F">
        <w:t xml:space="preserve">eople in the design and implementation of restorative actions </w:t>
      </w:r>
      <w:r w:rsidR="00DF2373">
        <w:fldChar w:fldCharType="begin"/>
      </w:r>
      <w:r w:rsidR="00815A1C">
        <w:instrText xml:space="preserve"> ADDIN ZOTERO_ITEM CSL_CITATION {"citationID":"dyfvWJM0","properties":{"formattedCitation":"({\\i{}8}\\uc0\\u8211{}{\\i{}10})","plainCitation":"(8–10)","noteIndex":0},"citationItems":[{"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T."}],"issued":{"date-parts":[["2022"]]}}},{"id":1353,"uris":["http://zotero.org/users/6749014/items/JZM6GC9G"],"itemData":{"id":1353,"type":"article-journal","abstract":"Future climate projections of warming, drying, and increased weather variability indicate that conventional agricultural and production practices within the Northern Great Plains (NGP) will become less sustainable, both ecologically and economically. As a result, the livelihoods of people that rely on these lands will be adversely impacted. This is especially true for Native American communities, who were relegated to reservations where the land is often vast but marginal and non-tribal operators have an outsized role in food production. In addition, NGP lands are expected to warm and dry disproportionately relative to the rest of the United States. It is therefore critical to identify models of sustainable land management that can improve ecological function and socio-economic outcomes for NGP communities, all while increasing resilience to a rapidly changing climate. Efforts led by Native American Nations to restore North American Plains bison (Bison bison bison) to tribal lands can bring desired socio-ecological benefits to underserved communities while improving their capacity to influence the health of their lands, their people, and their livelihoods. Ecological sustainability will depend on the restoration of bison herds and bison’s ability to serve as ecosystem engineers of North America’s Plains. The historically broad distribution of bison suggests they can adapt to a variety of conditions, making them resilient to a wide range of management systems and climates. Here we review bison’s ecological, cultural, and economic value using four case studies from tribal communities within the NGP. We discuss the potential contributions of bison to food sovereignty, sustainable economies, and conservation of a working landscape with limited protections and significant risk of conversion. The ecological role of bison within this setting has potential due to cultural acceptance and the vast availability of suitable lands; however, it is critical to address tribal needs for funding support, enhanced community capacity, and solving complex landownership for these goals to be achieved.","container-title":"Frontiers in Ecology and Evolution","ISSN":"2296-701X","source":"Frontiers","title":"The Potential of Bison Restoration as an Ecological Approach to Future Tribal Food Sovereignty on the Northern Great Plains","URL":"https://www.frontiersin.org/article/10.3389/fevo.2022.826282","volume":"10","author":[{"family":"Shamon","given":"Hila"},{"family":"Cosby","given":"Olivia G."},{"family":"Andersen","given":"Chamois L."},{"family":"Augare","given":"Helen"},{"family":"BearCub Stiffarm","given":"Jonny"},{"family":"Bresnan","given":"Claire E."},{"family":"Brock","given":"Brent L."},{"family":"Carlson","given":"Ervin"},{"family":"Deichmann","given":"Jessica L."},{"family":"Epps","given":"Aaron"},{"family":"Guernsey","given":"Noelle"},{"family":"Hartway","given":"Cynthia"},{"family":"Jørgensen","given":"Dennis"},{"family":"Kipp","given":"Willow"},{"family":"Kinsey","given":"Daniel"},{"family":"Komatsu","given":"Kimberly J."},{"family":"Kunkel","given":"Kyran"},{"family":"Magnan","given":"Robert"},{"family":"Martin","given":"Jeff M."},{"family":"Maxwell","given":"Bruce D."},{"family":"McShea","given":"William J."},{"family":"Mormorunni","given":"Cristina"},{"family":"Olimb","given":"Sarah"},{"family":"Rattling Hawk","given":"Monica"},{"family":"Ready","given":"Richard"},{"family":"Smith","given":"Roxann"},{"family":"Songer","given":"Melissa"},{"family":"Speakthunder","given":"Bronc"},{"family":"Stafne","given":"Grant"},{"family":"Weatherwax","given":"Melissa"},{"family":"Akre","given":"Thomas S."}],"accessed":{"date-parts":[["2022",2,3]]},"issued":{"date-parts":[["2022"]]}}},{"id":694,"uris":["http://zotero.org/users/6749014/items/B8V3P2M5"],"itemData":{"id":694,"type":"article-journal","abstract":"Increasingly, fisheries researchers and managers seek or are compelled to “bridge” Indigenous knowledge systems with Western scientific approaches to understanding and governing fisheries. Here, we move beyond the all-too-common narrative about integrating or incorporating (too often used as euphemisms for assimilating) other knowledge systems into Western science, instead of building an ethic of knowledge coexistence and complementarity in knowledge generation using Two-Eyed Seeing as a guiding framework. Two-Eyed Seeing (Etuaptmumk in Mi’kmaw) embraces “learning to see from one eye with the strengths of Indigenous knowledges and ways of knowing, and from the other eye with the strengths of mainstream knowledges and ways of knowing, and to use both these eyes together, for the benefit of all,” as envisaged by Elder Dr. Albert Marshall. In this paper, we examine the notion of knowledge dichotomies and imperatives for knowledge coexistence and draw parallels between Two-Eyed Seeing and other analogous Indigenous frameworks from around the world. It is set apart from other Indigenous frameworks in its explicit action imperative—central to Two-Eyed Seeing is the notion that knowledge transforms the holder and that the holder bears a responsibility to act on that knowledge. We explore its operationalization through three Canadian aquatic and fisheries case-studies that co-develop questions, document and mobilize knowledge, and co-produce insights and decisions. We argue that Two-Eyed Seeing provides a pathway to a plural coexistence, where time-tested Indigenous knowledge systems can be paired with, not subsumed by, Western scientific insights for an equitable and sustainable future.","container-title":"Fish and Fisheries","DOI":"10.1111/faf.12516","ISSN":"1467-2960, 1467-2979","issue":"2","journalAbbreviation":"Fish Fish","language":"en","page":"243-261","source":"DOI.org (Crossref)","title":"“Two‐Eyed Seeing”: An Indigenous framework to transform fisheries research and management","title-short":"“Two‐Eyed Seeing”","volume":"22","author":[{"family":"Reid","given":"Andrea J."},{"family":"Eckert","given":"Lauren E."},{"family":"Lane","given":"John‐Francis"},{"family":"Young","given":"Nathan"},{"family":"Hinch","given":"Scott G."},{"family":"Darimont","given":"Chris T."},{"family":"Cooke","given":"Steven J."},{"family":"Ban","given":"Natalie C."},{"family":"Marshall","given":"Albert"}],"issued":{"date-parts":[["2021",3]]}}}],"schema":"https://github.com/citation-style-language/schema/raw/master/csl-citation.json"} </w:instrText>
      </w:r>
      <w:r w:rsidR="00DF2373">
        <w:fldChar w:fldCharType="separate"/>
      </w:r>
      <w:r w:rsidR="00815A1C" w:rsidRPr="00815A1C">
        <w:t>(</w:t>
      </w:r>
      <w:r w:rsidR="00815A1C" w:rsidRPr="00815A1C">
        <w:rPr>
          <w:i/>
          <w:iCs/>
        </w:rPr>
        <w:t>8</w:t>
      </w:r>
      <w:r w:rsidR="00815A1C" w:rsidRPr="00815A1C">
        <w:t>–</w:t>
      </w:r>
      <w:r w:rsidR="00815A1C" w:rsidRPr="00815A1C">
        <w:rPr>
          <w:i/>
          <w:iCs/>
        </w:rPr>
        <w:t>10</w:t>
      </w:r>
      <w:r w:rsidR="00815A1C" w:rsidRPr="00815A1C">
        <w:t>)</w:t>
      </w:r>
      <w:r w:rsidR="00DF2373">
        <w:fldChar w:fldCharType="end"/>
      </w:r>
      <w:r w:rsidR="00086F5F">
        <w:t xml:space="preserve">. </w:t>
      </w:r>
    </w:p>
    <w:p w14:paraId="26FFDA78" w14:textId="379E2B1F" w:rsidR="00086F5F" w:rsidRDefault="00086F5F" w:rsidP="00086F5F">
      <w:pPr>
        <w:pStyle w:val="Paragraph"/>
        <w:rPr>
          <w:color w:val="000000"/>
        </w:rPr>
      </w:pPr>
      <w:r>
        <w:rPr>
          <w:color w:val="000000"/>
        </w:rPr>
        <w:t>Here we</w:t>
      </w:r>
      <w:r>
        <w:t xml:space="preserve"> describe t</w:t>
      </w:r>
      <w:r>
        <w:rPr>
          <w:color w:val="000000"/>
        </w:rPr>
        <w:t>hree recovery efforts that demonstrate continued inequities in biodiversity conservation policies</w:t>
      </w:r>
      <w:r w:rsidR="006807E6">
        <w:rPr>
          <w:color w:val="000000"/>
        </w:rPr>
        <w:t>. We</w:t>
      </w:r>
      <w:r>
        <w:rPr>
          <w:color w:val="000000"/>
        </w:rPr>
        <w:t xml:space="preserve"> highlight the need to reconsider recovery targets for </w:t>
      </w:r>
      <w:proofErr w:type="gramStart"/>
      <w:r>
        <w:t>culturally–important</w:t>
      </w:r>
      <w:proofErr w:type="gramEnd"/>
      <w:r w:rsidR="002A087A">
        <w:t>, harvested</w:t>
      </w:r>
      <w:r>
        <w:rPr>
          <w:color w:val="000000"/>
        </w:rPr>
        <w:t xml:space="preserve"> species in </w:t>
      </w:r>
      <w:r w:rsidR="00E750BE">
        <w:rPr>
          <w:color w:val="000000"/>
        </w:rPr>
        <w:t>n</w:t>
      </w:r>
      <w:r>
        <w:rPr>
          <w:color w:val="000000"/>
        </w:rPr>
        <w:t xml:space="preserve">ational </w:t>
      </w:r>
      <w:r w:rsidR="00E750BE">
        <w:rPr>
          <w:color w:val="000000"/>
        </w:rPr>
        <w:t xml:space="preserve">endangered species laws and </w:t>
      </w:r>
      <w:r>
        <w:rPr>
          <w:color w:val="000000"/>
        </w:rPr>
        <w:t xml:space="preserve">policies. We focus on three </w:t>
      </w:r>
      <w:r>
        <w:t>high-profile</w:t>
      </w:r>
      <w:r>
        <w:rPr>
          <w:color w:val="000000"/>
        </w:rPr>
        <w:t xml:space="preserve"> species in North America</w:t>
      </w:r>
      <w:r>
        <w:t>—</w:t>
      </w:r>
      <w:r>
        <w:rPr>
          <w:color w:val="000000"/>
        </w:rPr>
        <w:t xml:space="preserve">caribou, bison, and </w:t>
      </w:r>
      <w:r>
        <w:t>salmon—</w:t>
      </w:r>
      <w:r>
        <w:rPr>
          <w:color w:val="000000"/>
        </w:rPr>
        <w:t xml:space="preserve">which have formed central aspects of Indigenous </w:t>
      </w:r>
      <w:r w:rsidR="007C6572">
        <w:rPr>
          <w:color w:val="000000"/>
        </w:rPr>
        <w:t>p</w:t>
      </w:r>
      <w:r>
        <w:rPr>
          <w:color w:val="000000"/>
        </w:rPr>
        <w:t>eoples</w:t>
      </w:r>
      <w:r>
        <w:t>’</w:t>
      </w:r>
      <w:r>
        <w:rPr>
          <w:color w:val="000000"/>
        </w:rPr>
        <w:t xml:space="preserve"> diet, culture, and seasonal movements since time immemorial. In each case, the </w:t>
      </w:r>
      <w:r>
        <w:t>decline</w:t>
      </w:r>
      <w:r>
        <w:rPr>
          <w:color w:val="000000"/>
        </w:rPr>
        <w:t xml:space="preserve"> of these species impeded Indigenous </w:t>
      </w:r>
      <w:r w:rsidR="007C6572">
        <w:rPr>
          <w:color w:val="000000"/>
        </w:rPr>
        <w:t>p</w:t>
      </w:r>
      <w:r>
        <w:rPr>
          <w:color w:val="000000"/>
        </w:rPr>
        <w:t>eoples from carrying out cultural practices</w:t>
      </w:r>
      <w:r w:rsidR="00F02142">
        <w:rPr>
          <w:color w:val="000000"/>
        </w:rPr>
        <w:t xml:space="preserve"> </w:t>
      </w:r>
      <w:r w:rsidR="00F02142">
        <w:rPr>
          <w:rFonts w:ascii="Helvetica" w:hAnsi="Helvetica"/>
        </w:rPr>
        <w:t>and exercising food sovereignty</w:t>
      </w:r>
      <w:r>
        <w:t xml:space="preserve">. </w:t>
      </w:r>
      <w:r>
        <w:rPr>
          <w:color w:val="000000"/>
        </w:rPr>
        <w:t xml:space="preserve">Each </w:t>
      </w:r>
      <w:r w:rsidR="00B2773A">
        <w:rPr>
          <w:color w:val="000000"/>
        </w:rPr>
        <w:t xml:space="preserve">of these 3 culturally-important </w:t>
      </w:r>
      <w:r>
        <w:rPr>
          <w:color w:val="000000"/>
        </w:rPr>
        <w:t>species</w:t>
      </w:r>
      <w:r>
        <w:t xml:space="preserve"> </w:t>
      </w:r>
      <w:r>
        <w:rPr>
          <w:color w:val="000000"/>
        </w:rPr>
        <w:t xml:space="preserve">has since </w:t>
      </w:r>
      <w:r>
        <w:t>shown</w:t>
      </w:r>
      <w:r>
        <w:rPr>
          <w:color w:val="000000"/>
        </w:rPr>
        <w:t xml:space="preserve"> some level of recovery and we highlight how th</w:t>
      </w:r>
      <w:r>
        <w:t>ese</w:t>
      </w:r>
      <w:r>
        <w:rPr>
          <w:color w:val="000000"/>
        </w:rPr>
        <w:t xml:space="preserve"> recover</w:t>
      </w:r>
      <w:r>
        <w:t>ies</w:t>
      </w:r>
      <w:r>
        <w:rPr>
          <w:color w:val="000000"/>
        </w:rPr>
        <w:t>—often considered conservation victor</w:t>
      </w:r>
      <w:r>
        <w:t>ies</w:t>
      </w:r>
      <w:r>
        <w:rPr>
          <w:color w:val="000000"/>
        </w:rPr>
        <w:t>—remain distant from culturally</w:t>
      </w:r>
      <w:r>
        <w:t>–</w:t>
      </w:r>
      <w:r>
        <w:rPr>
          <w:color w:val="000000"/>
        </w:rPr>
        <w:t>meaningful levels of recovery. This mismatch is</w:t>
      </w:r>
      <w:r>
        <w:t xml:space="preserve"> </w:t>
      </w:r>
      <w:r>
        <w:rPr>
          <w:color w:val="000000"/>
        </w:rPr>
        <w:t xml:space="preserve">partly due to a lack </w:t>
      </w:r>
      <w:r>
        <w:t xml:space="preserve">of </w:t>
      </w:r>
      <w:r>
        <w:rPr>
          <w:color w:val="000000"/>
        </w:rPr>
        <w:t>formal legislation supporting</w:t>
      </w:r>
      <w:r>
        <w:t xml:space="preserve"> </w:t>
      </w:r>
      <w:proofErr w:type="gramStart"/>
      <w:r>
        <w:t>culturally–meaningful</w:t>
      </w:r>
      <w:proofErr w:type="gramEnd"/>
      <w:r>
        <w:t xml:space="preserve"> recovery targets</w:t>
      </w:r>
      <w:r>
        <w:rPr>
          <w:color w:val="000000"/>
        </w:rPr>
        <w:t xml:space="preserve"> (Figure 1, </w:t>
      </w:r>
      <w:r w:rsidR="00D44305">
        <w:rPr>
          <w:color w:val="000000"/>
        </w:rPr>
        <w:t>Supplementary Material</w:t>
      </w:r>
      <w:r>
        <w:rPr>
          <w:color w:val="000000"/>
        </w:rPr>
        <w:t xml:space="preserve"> 1).</w:t>
      </w:r>
      <w:r w:rsidR="00942DE2">
        <w:rPr>
          <w:color w:val="000000"/>
        </w:rPr>
        <w:t xml:space="preserve"> The species</w:t>
      </w:r>
      <w:r w:rsidR="00C119E9">
        <w:rPr>
          <w:color w:val="000000"/>
        </w:rPr>
        <w:t xml:space="preserve"> highlight</w:t>
      </w:r>
      <w:r w:rsidR="00A71F1E">
        <w:rPr>
          <w:color w:val="000000"/>
        </w:rPr>
        <w:t>ed</w:t>
      </w:r>
      <w:r w:rsidR="00C119E9">
        <w:rPr>
          <w:color w:val="000000"/>
        </w:rPr>
        <w:t xml:space="preserve"> here </w:t>
      </w:r>
      <w:r w:rsidR="00942DE2">
        <w:rPr>
          <w:color w:val="000000"/>
        </w:rPr>
        <w:t xml:space="preserve">are </w:t>
      </w:r>
      <w:r w:rsidR="00D7448E">
        <w:rPr>
          <w:color w:val="000000"/>
        </w:rPr>
        <w:t>emblematic</w:t>
      </w:r>
      <w:r w:rsidR="007240BA">
        <w:rPr>
          <w:color w:val="000000"/>
        </w:rPr>
        <w:t xml:space="preserve"> of </w:t>
      </w:r>
      <w:r w:rsidR="00C119E9">
        <w:rPr>
          <w:color w:val="000000"/>
        </w:rPr>
        <w:t>the</w:t>
      </w:r>
      <w:r w:rsidR="00A71F1E">
        <w:rPr>
          <w:color w:val="000000"/>
        </w:rPr>
        <w:t xml:space="preserve"> many</w:t>
      </w:r>
      <w:r w:rsidR="00C119E9">
        <w:rPr>
          <w:color w:val="000000"/>
        </w:rPr>
        <w:t xml:space="preserve"> </w:t>
      </w:r>
      <w:r w:rsidR="00942DE2">
        <w:rPr>
          <w:color w:val="000000"/>
        </w:rPr>
        <w:t xml:space="preserve">culturally-important species </w:t>
      </w:r>
      <w:r w:rsidR="00A71F1E">
        <w:rPr>
          <w:color w:val="000000"/>
        </w:rPr>
        <w:t>currently</w:t>
      </w:r>
      <w:r w:rsidR="00C119E9">
        <w:rPr>
          <w:color w:val="000000"/>
        </w:rPr>
        <w:t xml:space="preserve"> in a state of diminished abundance</w:t>
      </w:r>
      <w:r w:rsidR="00B2773A">
        <w:rPr>
          <w:color w:val="000000"/>
        </w:rPr>
        <w:t xml:space="preserve"> across the globe</w:t>
      </w:r>
      <w:r w:rsidR="00C119E9">
        <w:rPr>
          <w:color w:val="000000"/>
        </w:rPr>
        <w:t xml:space="preserve"> </w:t>
      </w:r>
      <w:r w:rsidR="00C119E9">
        <w:rPr>
          <w:color w:val="000000"/>
        </w:rPr>
        <w:fldChar w:fldCharType="begin"/>
      </w:r>
      <w:r w:rsidR="00815A1C">
        <w:rPr>
          <w:color w:val="000000"/>
        </w:rPr>
        <w:instrText xml:space="preserve"> ADDIN ZOTERO_ITEM CSL_CITATION {"citationID":"HmKfhXB1","properties":{"formattedCitation":"({\\i{}2})","plainCitation":"(2)","noteIndex":0},"citationItems":[{"id":4903,"uris":["http://zotero.org/users/6749014/items/NBNC65HR"],"itemData":{"id":4903,"type":"article-journal","abstract":"There are growing calls for conservation frameworks that, rather than breaking the relations between people and other parts of nature, capture place-based relationships that have supported social–ecological systems over the long term. Biocultural approaches propose actions based on biological conservation priorities and cultural values aligned with local priorities, but mechanisms that allow their global uptake are missing. We propose a framework to globally assess the biocultural status of specific components of nature that matter to people and apply it to culturally important species (CIS). Drawing on a literature review and a survey, we identified 385 wild species, mostly plants, which are culturally important. CIS predominate among Indigenous peoples (57%) and ethnic groups (21%). CIS have a larger proportion of Data-Deficient species (41%) than the full set of International Union for Conservation of Nature (IUCN) species (12%), underscoring the disregard of cultural considerations in biological research. Combining information on CIS biological conservation status (IUCN threatened status) and cultural status (language vitality), we found that more CIS are culturally Vulnerable or Endangered than they are biologically and that there is a higher share of bioculturally Endangered or Vulnerable CIS than of either biologically or culturally Endangered CIS measured separately. Bioculturally Endangered or Vulnerable CIS are particularly predominant among Indigenous peoples, arguably because of the high levels of cultural loss among them. The deliberate connection between biological and cultural values, as developed in our “biocultural status” metric, provides an actionable way to guide decisions and operationalize global actions oriented to enhance place-based practices with demonstrated long-term sustainability.","container-title":"Proceedings of the National Academy of Sciences","DOI":"10.1073/pnas.2217303120","ISSN":"0027-8424, 1091-6490","issue":"2","journalAbbreviation":"Proc. Natl. Acad. Sci. U.S.A.","language":"en","page":"e2217303120","source":"DOI.org (Crossref)","title":"Biocultural vulnerability exposes threats of culturally important species","volume":"120","author":[{"family":"Reyes-García","given":"Victoria"},{"family":"Cámara-Leret","given":"Rodrigo"},{"family":"Halpern","given":"Benjamin S."},{"family":"O’Hara","given":"Casey"},{"family":"Renard","given":"Delphine"},{"family":"Zafra-Calvo","given":"Noelia"},{"family":"Díaz","given":"Sandra"}],"issued":{"date-parts":[["2023",1,10]]}}}],"schema":"https://github.com/citation-style-language/schema/raw/master/csl-citation.json"} </w:instrText>
      </w:r>
      <w:r w:rsidR="00C119E9">
        <w:rPr>
          <w:color w:val="000000"/>
        </w:rPr>
        <w:fldChar w:fldCharType="separate"/>
      </w:r>
      <w:r w:rsidR="00815A1C" w:rsidRPr="00815A1C">
        <w:rPr>
          <w:color w:val="000000"/>
        </w:rPr>
        <w:t>(</w:t>
      </w:r>
      <w:r w:rsidR="00815A1C" w:rsidRPr="00815A1C">
        <w:rPr>
          <w:i/>
          <w:iCs/>
          <w:color w:val="000000"/>
        </w:rPr>
        <w:t>2</w:t>
      </w:r>
      <w:r w:rsidR="00815A1C" w:rsidRPr="00815A1C">
        <w:rPr>
          <w:color w:val="000000"/>
        </w:rPr>
        <w:t>)</w:t>
      </w:r>
      <w:r w:rsidR="00C119E9">
        <w:rPr>
          <w:color w:val="000000"/>
        </w:rPr>
        <w:fldChar w:fldCharType="end"/>
      </w:r>
      <w:r w:rsidR="00C119E9">
        <w:rPr>
          <w:color w:val="000000"/>
        </w:rPr>
        <w:t>.</w:t>
      </w:r>
    </w:p>
    <w:p w14:paraId="406CE93D" w14:textId="70E282D4" w:rsidR="00086F5F" w:rsidRDefault="00086F5F" w:rsidP="00086F5F">
      <w:pPr>
        <w:pStyle w:val="Paragraph"/>
      </w:pPr>
      <w:r>
        <w:rPr>
          <w:i/>
          <w:color w:val="000000"/>
        </w:rPr>
        <w:t>Caribou</w:t>
      </w:r>
      <w:r>
        <w:rPr>
          <w:color w:val="000000"/>
        </w:rPr>
        <w:t>—Woodland caribou (</w:t>
      </w:r>
      <w:r>
        <w:rPr>
          <w:i/>
          <w:color w:val="000000"/>
        </w:rPr>
        <w:t>Rangifer tarandus)</w:t>
      </w:r>
      <w:r>
        <w:rPr>
          <w:color w:val="000000"/>
        </w:rPr>
        <w:t xml:space="preserve"> have long been a primary food source for northern Indigenous </w:t>
      </w:r>
      <w:r w:rsidR="00D44336">
        <w:rPr>
          <w:color w:val="000000"/>
        </w:rPr>
        <w:t>P</w:t>
      </w:r>
      <w:r>
        <w:rPr>
          <w:color w:val="000000"/>
        </w:rPr>
        <w:t xml:space="preserve">eoples in North America. Caribou have declined dramatically in the last century (Figure 2), especially in the southern portion of their range. </w:t>
      </w:r>
      <w:r w:rsidR="007C7572">
        <w:rPr>
          <w:color w:val="000000"/>
        </w:rPr>
        <w:t>Eleven</w:t>
      </w:r>
      <w:r>
        <w:rPr>
          <w:color w:val="000000"/>
        </w:rPr>
        <w:t xml:space="preserve"> of 38 southern mountain caribou subpopulations </w:t>
      </w:r>
      <w:r>
        <w:t>are</w:t>
      </w:r>
      <w:r>
        <w:rPr>
          <w:color w:val="000000"/>
        </w:rPr>
        <w:t xml:space="preserve"> extirpated, and the </w:t>
      </w:r>
      <w:r w:rsidR="007C7572">
        <w:rPr>
          <w:color w:val="000000"/>
        </w:rPr>
        <w:t xml:space="preserve">overall population </w:t>
      </w:r>
      <w:r>
        <w:rPr>
          <w:color w:val="000000"/>
        </w:rPr>
        <w:t xml:space="preserve">has </w:t>
      </w:r>
      <w:r>
        <w:t>declined by over 40% during</w:t>
      </w:r>
      <w:r>
        <w:rPr>
          <w:color w:val="000000"/>
        </w:rPr>
        <w:t xml:space="preserve"> the last 20 years as </w:t>
      </w:r>
      <w:r>
        <w:t>observed using Western</w:t>
      </w:r>
      <w:r>
        <w:rPr>
          <w:color w:val="000000"/>
        </w:rPr>
        <w:t xml:space="preserve"> monitoring techniques </w:t>
      </w:r>
      <w:r w:rsidR="00DF2373">
        <w:rPr>
          <w:color w:val="000000"/>
        </w:rPr>
        <w:fldChar w:fldCharType="begin"/>
      </w:r>
      <w:r w:rsidR="00815A1C">
        <w:rPr>
          <w:color w:val="000000"/>
        </w:rPr>
        <w:instrText xml:space="preserve"> ADDIN ZOTERO_ITEM CSL_CITATION {"citationID":"394KJjwh","properties":{"formattedCitation":"({\\i{}8})","plainCitation":"(8)","noteIndex":0},"citationItems":[{"id":41,"uris":["http://zotero.org/users/6749014/items/SXY5BASP"],"itemData":{"id":41,"type":"article-journal","container-title":"Ecological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T."}],"issued":{"date-parts":[["2022"]]}}}],"schema":"https://github.com/citation-style-language/schema/raw/master/csl-citation.json"} </w:instrText>
      </w:r>
      <w:r w:rsidR="00DF2373">
        <w:rPr>
          <w:color w:val="000000"/>
        </w:rPr>
        <w:fldChar w:fldCharType="separate"/>
      </w:r>
      <w:r w:rsidR="00815A1C" w:rsidRPr="00815A1C">
        <w:rPr>
          <w:color w:val="000000"/>
        </w:rPr>
        <w:t>(</w:t>
      </w:r>
      <w:r w:rsidR="00815A1C" w:rsidRPr="00815A1C">
        <w:rPr>
          <w:i/>
          <w:iCs/>
          <w:color w:val="000000"/>
        </w:rPr>
        <w:t>8</w:t>
      </w:r>
      <w:r w:rsidR="00815A1C" w:rsidRPr="00815A1C">
        <w:rPr>
          <w:color w:val="000000"/>
        </w:rPr>
        <w:t>)</w:t>
      </w:r>
      <w:r w:rsidR="00DF2373">
        <w:rPr>
          <w:color w:val="000000"/>
        </w:rPr>
        <w:fldChar w:fldCharType="end"/>
      </w:r>
      <w:r>
        <w:rPr>
          <w:color w:val="000000"/>
        </w:rPr>
        <w:t xml:space="preserve">. Indigenous </w:t>
      </w:r>
      <w:r>
        <w:t>K</w:t>
      </w:r>
      <w:r>
        <w:rPr>
          <w:color w:val="000000"/>
        </w:rPr>
        <w:t>nowledg</w:t>
      </w:r>
      <w:r w:rsidR="00E750BE">
        <w:rPr>
          <w:color w:val="000000"/>
        </w:rPr>
        <w:t xml:space="preserve">e, whose relevance and value are increasingly being recognized by colonial governments and agencies, provides </w:t>
      </w:r>
      <w:r>
        <w:rPr>
          <w:color w:val="000000"/>
        </w:rPr>
        <w:t xml:space="preserve">an invaluable historical baseline of abundance and harvest levels well before </w:t>
      </w:r>
      <w:r>
        <w:t>W</w:t>
      </w:r>
      <w:r>
        <w:rPr>
          <w:color w:val="000000"/>
        </w:rPr>
        <w:t>estern science was engaged in spec</w:t>
      </w:r>
      <w:r>
        <w:t xml:space="preserve">ies </w:t>
      </w:r>
      <w:r>
        <w:rPr>
          <w:color w:val="000000"/>
        </w:rPr>
        <w:t>recovery. For example, in British Colum</w:t>
      </w:r>
      <w:r>
        <w:t xml:space="preserve">bia, Canada, Elders from the Treaty No. 8 adherent </w:t>
      </w:r>
      <w:r>
        <w:rPr>
          <w:color w:val="000000"/>
        </w:rPr>
        <w:t xml:space="preserve">West Moberly First Nations said the </w:t>
      </w:r>
      <w:proofErr w:type="spellStart"/>
      <w:r>
        <w:rPr>
          <w:color w:val="000000"/>
        </w:rPr>
        <w:t>Klinse</w:t>
      </w:r>
      <w:proofErr w:type="spellEnd"/>
      <w:r>
        <w:rPr>
          <w:color w:val="000000"/>
        </w:rPr>
        <w:t>-Za caribou subpopulation was once as abundant as “</w:t>
      </w:r>
      <w:r>
        <w:rPr>
          <w:i/>
          <w:color w:val="000000"/>
        </w:rPr>
        <w:t>bugs on the landscape</w:t>
      </w:r>
      <w:r>
        <w:rPr>
          <w:color w:val="000000"/>
        </w:rPr>
        <w:t xml:space="preserve">”, </w:t>
      </w:r>
      <w:r>
        <w:t>yet</w:t>
      </w:r>
      <w:r>
        <w:rPr>
          <w:color w:val="000000"/>
        </w:rPr>
        <w:t xml:space="preserve"> by 201</w:t>
      </w:r>
      <w:r>
        <w:t xml:space="preserve">3 </w:t>
      </w:r>
      <w:r>
        <w:rPr>
          <w:color w:val="000000"/>
        </w:rPr>
        <w:t>there were only 38 animals left</w:t>
      </w:r>
      <w:r>
        <w:t xml:space="preserve"> </w:t>
      </w:r>
      <w:r w:rsidR="00DF2373">
        <w:fldChar w:fldCharType="begin"/>
      </w:r>
      <w:r w:rsidR="00815A1C">
        <w:instrText xml:space="preserve"> ADDIN ZOTERO_ITEM CSL_CITATION {"citationID":"JYW844le","properties":{"formattedCitation":"({\\i{}8})","plainCitation":"(8)","noteIndex":0},"citationItems":[{"id":41,"uris":["http://zotero.org/users/6749014/items/SXY5BASP"],"itemData":{"id":41,"type":"article-journal","container-title":"Ecological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T."}],"issued":{"date-parts":[["2022"]]}}}],"schema":"https://github.com/citation-style-language/schema/raw/master/csl-citation.json"} </w:instrText>
      </w:r>
      <w:r w:rsidR="00DF2373">
        <w:fldChar w:fldCharType="separate"/>
      </w:r>
      <w:r w:rsidR="00815A1C" w:rsidRPr="00815A1C">
        <w:t>(</w:t>
      </w:r>
      <w:r w:rsidR="00815A1C" w:rsidRPr="00815A1C">
        <w:rPr>
          <w:i/>
          <w:iCs/>
        </w:rPr>
        <w:t>8</w:t>
      </w:r>
      <w:r w:rsidR="00815A1C" w:rsidRPr="00815A1C">
        <w:t>)</w:t>
      </w:r>
      <w:r w:rsidR="00DF2373">
        <w:fldChar w:fldCharType="end"/>
      </w:r>
      <w:r>
        <w:rPr>
          <w:color w:val="000000"/>
        </w:rPr>
        <w:t xml:space="preserve">. </w:t>
      </w:r>
      <w:r>
        <w:t>Facing a decline in caribou, West Moberly leadership</w:t>
      </w:r>
      <w:r w:rsidR="007C7572">
        <w:t xml:space="preserve"> and </w:t>
      </w:r>
      <w:r>
        <w:t xml:space="preserve">Elders imposed a moratorium on caribou harvest in 1970 that is still in effect today. Indeed, West Moberly First Nations sensed the endangerment of caribou well before colonial governments, who permitted extensive natural resource extraction in the heart of </w:t>
      </w:r>
      <w:proofErr w:type="spellStart"/>
      <w:r>
        <w:t>Klinse</w:t>
      </w:r>
      <w:proofErr w:type="spellEnd"/>
      <w:r>
        <w:t>-</w:t>
      </w:r>
      <w:r w:rsidR="00840702">
        <w:t>Z</w:t>
      </w:r>
      <w:r>
        <w:t xml:space="preserve">a caribou habitat for at least 50 years following West Moberly’s cessation of hunting. </w:t>
      </w:r>
      <w:r w:rsidR="007C7572">
        <w:t>The c</w:t>
      </w:r>
      <w:r>
        <w:t xml:space="preserve">ontinued authorization of resource </w:t>
      </w:r>
      <w:r w:rsidR="007C7572">
        <w:t>extraction reduces the abundance of caribou and causes extirpation, infringing</w:t>
      </w:r>
      <w:r w:rsidR="00D7448E">
        <w:rPr>
          <w:noProof/>
        </w:rPr>
        <w:t xml:space="preserve"> upon </w:t>
      </w:r>
      <w:r>
        <w:t xml:space="preserve">constitutionally protected Indigenous </w:t>
      </w:r>
      <w:r w:rsidR="00A854EE">
        <w:t>r</w:t>
      </w:r>
      <w:r>
        <w:t xml:space="preserve">ights to sustain a culturally meaningful way of life </w:t>
      </w:r>
      <w:r w:rsidR="00DF2373">
        <w:fldChar w:fldCharType="begin"/>
      </w:r>
      <w:r w:rsidR="00DF2373">
        <w:instrText xml:space="preserve"> ADDIN ZOTERO_ITEM CSL_CITATION {"citationID":"am9vRxy2","properties":{"formattedCitation":"({\\i{}11})","plainCitation":"(11)","noteIndex":0},"citationItems":[{"id":1481,"uris":["http://zotero.org/users/6749014/items/K4MN8GEJ"],"itemData":{"id":1481,"type":"article-journal","container-title":"Environment, Development and Sustainability","DOI":"10.1007/s10668-011-9333-5","ISSN":"1387-585X, 1573-2975","issue":"4","journalAbbreviation":"Environ Dev Sustain","language":"en","page":"455-476","source":"DOI.org (Crossref)","title":"An environmental justice analysis of caribou recovery planning, protection of an Indigenous culture, and coal mining development in northeast British Columbia, Canada","volume":"14","author":[{"family":"Muir","given":"Bruce R."},{"family":"Booth","given":"Annie L."}],"issued":{"date-parts":[["2012",8]]}}}],"schema":"https://github.com/citation-style-language/schema/raw/master/csl-citation.json"} </w:instrText>
      </w:r>
      <w:r w:rsidR="00DF2373">
        <w:fldChar w:fldCharType="separate"/>
      </w:r>
      <w:r w:rsidR="00A71F1E" w:rsidRPr="00A71F1E">
        <w:t>(</w:t>
      </w:r>
      <w:r w:rsidR="00A71F1E" w:rsidRPr="00A71F1E">
        <w:rPr>
          <w:i/>
          <w:iCs/>
        </w:rPr>
        <w:t>11</w:t>
      </w:r>
      <w:r w:rsidR="00A71F1E" w:rsidRPr="00A71F1E">
        <w:t>)</w:t>
      </w:r>
      <w:r w:rsidR="00DF2373">
        <w:fldChar w:fldCharType="end"/>
      </w:r>
      <w:r>
        <w:t>.</w:t>
      </w:r>
    </w:p>
    <w:p w14:paraId="2D3C931E" w14:textId="439B172F" w:rsidR="00086F5F" w:rsidRDefault="00086F5F" w:rsidP="00086F5F">
      <w:pPr>
        <w:pStyle w:val="Paragraph"/>
        <w:rPr>
          <w:color w:val="000000"/>
        </w:rPr>
      </w:pPr>
      <w:r>
        <w:rPr>
          <w:color w:val="000000"/>
        </w:rPr>
        <w:t xml:space="preserve">Indigenous-led recovery efforts by West Moberly First Nations and </w:t>
      </w:r>
      <w:proofErr w:type="spellStart"/>
      <w:r>
        <w:rPr>
          <w:color w:val="000000"/>
        </w:rPr>
        <w:t>Saulteau</w:t>
      </w:r>
      <w:proofErr w:type="spellEnd"/>
      <w:r>
        <w:rPr>
          <w:color w:val="000000"/>
        </w:rPr>
        <w:t xml:space="preserve"> First </w:t>
      </w:r>
      <w:r>
        <w:rPr>
          <w:color w:val="000000"/>
        </w:rPr>
        <w:lastRenderedPageBreak/>
        <w:t xml:space="preserve">Nations to recover the threatened </w:t>
      </w:r>
      <w:proofErr w:type="spellStart"/>
      <w:r>
        <w:rPr>
          <w:color w:val="000000"/>
        </w:rPr>
        <w:t>Klinse</w:t>
      </w:r>
      <w:proofErr w:type="spellEnd"/>
      <w:r>
        <w:rPr>
          <w:color w:val="000000"/>
        </w:rPr>
        <w:t xml:space="preserve">-Za caribou have more than tripled caribou abundance in eight years </w:t>
      </w:r>
      <w:r w:rsidR="00DF2373">
        <w:rPr>
          <w:color w:val="000000"/>
        </w:rPr>
        <w:fldChar w:fldCharType="begin"/>
      </w:r>
      <w:r w:rsidR="00815A1C">
        <w:rPr>
          <w:color w:val="000000"/>
        </w:rPr>
        <w:instrText xml:space="preserve"> ADDIN ZOTERO_ITEM CSL_CITATION {"citationID":"gCnOgGfs","properties":{"formattedCitation":"({\\i{}8})","plainCitation":"(8)","noteIndex":0},"citationItems":[{"id":41,"uris":["http://zotero.org/users/6749014/items/SXY5BASP"],"itemData":{"id":41,"type":"article-journal","container-title":"Ecological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T."}],"issued":{"date-parts":[["2022"]]}}}],"schema":"https://github.com/citation-style-language/schema/raw/master/csl-citation.json"} </w:instrText>
      </w:r>
      <w:r w:rsidR="00DF2373">
        <w:rPr>
          <w:color w:val="000000"/>
        </w:rPr>
        <w:fldChar w:fldCharType="separate"/>
      </w:r>
      <w:r w:rsidR="00815A1C" w:rsidRPr="00815A1C">
        <w:rPr>
          <w:color w:val="000000"/>
        </w:rPr>
        <w:t>(</w:t>
      </w:r>
      <w:r w:rsidR="00815A1C" w:rsidRPr="00815A1C">
        <w:rPr>
          <w:i/>
          <w:iCs/>
          <w:color w:val="000000"/>
        </w:rPr>
        <w:t>8</w:t>
      </w:r>
      <w:r w:rsidR="00815A1C" w:rsidRPr="00815A1C">
        <w:rPr>
          <w:color w:val="000000"/>
        </w:rPr>
        <w:t>)</w:t>
      </w:r>
      <w:r w:rsidR="00DF2373">
        <w:rPr>
          <w:color w:val="000000"/>
        </w:rPr>
        <w:fldChar w:fldCharType="end"/>
      </w:r>
      <w:r>
        <w:rPr>
          <w:color w:val="000000"/>
        </w:rPr>
        <w:t>. Averting the looming extirpation of th</w:t>
      </w:r>
      <w:r w:rsidR="00544284">
        <w:rPr>
          <w:color w:val="000000"/>
        </w:rPr>
        <w:t>ese</w:t>
      </w:r>
      <w:r>
        <w:rPr>
          <w:color w:val="000000"/>
        </w:rPr>
        <w:t xml:space="preserve"> caribou is an undeniable conservation success, yet their abundance </w:t>
      </w:r>
      <w:r>
        <w:t>remains below</w:t>
      </w:r>
      <w:r>
        <w:rPr>
          <w:color w:val="000000"/>
        </w:rPr>
        <w:t xml:space="preserve"> a level where First Nations </w:t>
      </w:r>
      <w:r>
        <w:t>can</w:t>
      </w:r>
      <w:r>
        <w:rPr>
          <w:color w:val="000000"/>
        </w:rPr>
        <w:t xml:space="preserve"> participate in a </w:t>
      </w:r>
      <w:proofErr w:type="gramStart"/>
      <w:r>
        <w:rPr>
          <w:color w:val="000000"/>
        </w:rPr>
        <w:t>culturally</w:t>
      </w:r>
      <w:r>
        <w:t>–</w:t>
      </w:r>
      <w:r>
        <w:rPr>
          <w:color w:val="000000"/>
        </w:rPr>
        <w:t>meaningful</w:t>
      </w:r>
      <w:proofErr w:type="gramEnd"/>
      <w:r>
        <w:rPr>
          <w:color w:val="000000"/>
        </w:rPr>
        <w:t xml:space="preserve"> harvest. </w:t>
      </w:r>
      <w:r>
        <w:t xml:space="preserve">In 2022, there were 114 </w:t>
      </w:r>
      <w:proofErr w:type="spellStart"/>
      <w:r>
        <w:t>Klinse</w:t>
      </w:r>
      <w:proofErr w:type="spellEnd"/>
      <w:r>
        <w:t xml:space="preserve">-Za caribou – an abundance that met a recovery target of &gt;100 set by the Canadian government under the MVP–based approach. However, 114 caribou would provide only ~3 caribou </w:t>
      </w:r>
      <w:r w:rsidR="00C23B4F">
        <w:t xml:space="preserve">annually </w:t>
      </w:r>
      <w:r>
        <w:t>for a sustainable Indigenous harvest—not meeting historical levels of use by the community</w:t>
      </w:r>
      <w:r w:rsidR="00B75004">
        <w:t xml:space="preserve"> (See </w:t>
      </w:r>
      <w:r w:rsidR="00D44305">
        <w:t>Supplementary Material</w:t>
      </w:r>
      <w:r w:rsidR="00B75004">
        <w:t xml:space="preserve"> 2 for harvest calculation</w:t>
      </w:r>
      <w:r w:rsidR="00544284">
        <w:t>s</w:t>
      </w:r>
      <w:r w:rsidR="00B75004">
        <w:t>)</w:t>
      </w:r>
      <w:r>
        <w:t>. A West Moberly Elders’ wish was to “</w:t>
      </w:r>
      <w:r>
        <w:rPr>
          <w:i/>
        </w:rPr>
        <w:t>eat caribou before I die</w:t>
      </w:r>
      <w:r>
        <w:t xml:space="preserve">”, which could be translated to a baseline cultural recovery target. If caribou are to be meaningfully harvested again there should be enough for each community member to have some significant level of </w:t>
      </w:r>
      <w:r w:rsidR="00B2773A">
        <w:t xml:space="preserve">cultural engagement and </w:t>
      </w:r>
      <w:r>
        <w:t xml:space="preserve">food security met by caribou. For example, providing just one meal for each of the 1600 West Moberly and </w:t>
      </w:r>
      <w:proofErr w:type="spellStart"/>
      <w:r>
        <w:t>Saulteau</w:t>
      </w:r>
      <w:proofErr w:type="spellEnd"/>
      <w:r>
        <w:t xml:space="preserve"> First Nations members would require approximately </w:t>
      </w:r>
      <w:r w:rsidR="00A34A9B">
        <w:t>6</w:t>
      </w:r>
      <w:r>
        <w:t xml:space="preserve"> caribou, which could be </w:t>
      </w:r>
      <w:r w:rsidR="00544284">
        <w:t xml:space="preserve">annually </w:t>
      </w:r>
      <w:r>
        <w:t>harvested from a population of about 200 caribou. Providing 15 meals each would require a population of about 3000 caribou—more reflective of the historic “</w:t>
      </w:r>
      <w:r>
        <w:rPr>
          <w:i/>
        </w:rPr>
        <w:t>bugs on the landscape</w:t>
      </w:r>
      <w:r>
        <w:t xml:space="preserve">” abundance. The discrepancy between the current 114 caribou and the potential </w:t>
      </w:r>
      <w:r w:rsidR="00B2773A">
        <w:t>for &gt;</w:t>
      </w:r>
      <w:r>
        <w:t>3000 caribou is a measurable gap in Western and Indigenous perspectives on recovery and reconciliation.</w:t>
      </w:r>
    </w:p>
    <w:p w14:paraId="07E4A418" w14:textId="0C82BC29" w:rsidR="00086F5F" w:rsidRDefault="00086F5F" w:rsidP="00086F5F">
      <w:pPr>
        <w:pStyle w:val="Paragraph"/>
      </w:pPr>
      <w:r>
        <w:rPr>
          <w:i/>
        </w:rPr>
        <w:t>American bison</w:t>
      </w:r>
      <w:r>
        <w:t>—Prior to colonization, American bison (</w:t>
      </w:r>
      <w:r>
        <w:rPr>
          <w:i/>
        </w:rPr>
        <w:t>Bison bison</w:t>
      </w:r>
      <w:r>
        <w:t xml:space="preserve">) numbered 30–60 million across North America </w:t>
      </w:r>
      <w:r w:rsidR="00DF2373">
        <w:fldChar w:fldCharType="begin"/>
      </w:r>
      <w:r w:rsidR="00815A1C">
        <w:instrText xml:space="preserve"> ADDIN ZOTERO_ITEM CSL_CITATION {"citationID":"av1WQCFP","properties":{"formattedCitation":"({\\i{}9})","plainCitation":"(9)","noteIndex":0},"citationItems":[{"id":1353,"uris":["http://zotero.org/users/6749014/items/JZM6GC9G"],"itemData":{"id":1353,"type":"article-journal","abstract":"Future climate projections of warming, drying, and increased weather variability indicate that conventional agricultural and production practices within the Northern Great Plains (NGP) will become less sustainable, both ecologically and economically. As a result, the livelihoods of people that rely on these lands will be adversely impacted. This is especially true for Native American communities, who were relegated to reservations where the land is often vast but marginal and non-tribal operators have an outsized role in food production. In addition, NGP lands are expected to warm and dry disproportionately relative to the rest of the United States. It is therefore critical to identify models of sustainable land management that can improve ecological function and socio-economic outcomes for NGP communities, all while increasing resilience to a rapidly changing climate. Efforts led by Native American Nations to restore North American Plains bison (Bison bison bison) to tribal lands can bring desired socio-ecological benefits to underserved communities while improving their capacity to influence the health of their lands, their people, and their livelihoods. Ecological sustainability will depend on the restoration of bison herds and bison’s ability to serve as ecosystem engineers of North America’s Plains. The historically broad distribution of bison suggests they can adapt to a variety of conditions, making them resilient to a wide range of management systems and climates. Here we review bison’s ecological, cultural, and economic value using four case studies from tribal communities within the NGP. We discuss the potential contributions of bison to food sovereignty, sustainable economies, and conservation of a working landscape with limited protections and significant risk of conversion. The ecological role of bison within this setting has potential due to cultural acceptance and the vast availability of suitable lands; however, it is critical to address tribal needs for funding support, enhanced community capacity, and solving complex landownership for these goals to be achieved.","container-title":"Frontiers in Ecology and Evolution","ISSN":"2296-701X","source":"Frontiers","title":"The Potential of Bison Restoration as an Ecological Approach to Future Tribal Food Sovereignty on the Northern Great Plains","URL":"https://www.frontiersin.org/article/10.3389/fevo.2022.826282","volume":"10","author":[{"family":"Shamon","given":"Hila"},{"family":"Cosby","given":"Olivia G."},{"family":"Andersen","given":"Chamois L."},{"family":"Augare","given":"Helen"},{"family":"BearCub Stiffarm","given":"Jonny"},{"family":"Bresnan","given":"Claire E."},{"family":"Brock","given":"Brent L."},{"family":"Carlson","given":"Ervin"},{"family":"Deichmann","given":"Jessica L."},{"family":"Epps","given":"Aaron"},{"family":"Guernsey","given":"Noelle"},{"family":"Hartway","given":"Cynthia"},{"family":"Jørgensen","given":"Dennis"},{"family":"Kipp","given":"Willow"},{"family":"Kinsey","given":"Daniel"},{"family":"Komatsu","given":"Kimberly J."},{"family":"Kunkel","given":"Kyran"},{"family":"Magnan","given":"Robert"},{"family":"Martin","given":"Jeff M."},{"family":"Maxwell","given":"Bruce D."},{"family":"McShea","given":"William J."},{"family":"Mormorunni","given":"Cristina"},{"family":"Olimb","given":"Sarah"},{"family":"Rattling Hawk","given":"Monica"},{"family":"Ready","given":"Richard"},{"family":"Smith","given":"Roxann"},{"family":"Songer","given":"Melissa"},{"family":"Speakthunder","given":"Bronc"},{"family":"Stafne","given":"Grant"},{"family":"Weatherwax","given":"Melissa"},{"family":"Akre","given":"Thomas S."}],"accessed":{"date-parts":[["2022",2,3]]},"issued":{"date-parts":[["2022"]]}}}],"schema":"https://github.com/citation-style-language/schema/raw/master/csl-citation.json"} </w:instrText>
      </w:r>
      <w:r w:rsidR="00DF2373">
        <w:fldChar w:fldCharType="separate"/>
      </w:r>
      <w:r w:rsidR="00815A1C" w:rsidRPr="00815A1C">
        <w:t>(</w:t>
      </w:r>
      <w:r w:rsidR="00815A1C" w:rsidRPr="00815A1C">
        <w:rPr>
          <w:i/>
          <w:iCs/>
        </w:rPr>
        <w:t>9</w:t>
      </w:r>
      <w:r w:rsidR="00815A1C" w:rsidRPr="00815A1C">
        <w:t>)</w:t>
      </w:r>
      <w:r w:rsidR="00DF2373">
        <w:fldChar w:fldCharType="end"/>
      </w:r>
      <w:r>
        <w:t xml:space="preserve">. Many Indigenous </w:t>
      </w:r>
      <w:r w:rsidR="007C6572">
        <w:t>p</w:t>
      </w:r>
      <w:r>
        <w:t xml:space="preserve">eoples were deeply dependent upon </w:t>
      </w:r>
      <w:r w:rsidR="00E90AB2">
        <w:t xml:space="preserve">this </w:t>
      </w:r>
      <w:r>
        <w:t xml:space="preserve">once-abundant </w:t>
      </w:r>
      <w:r w:rsidR="00E90AB2">
        <w:t>species</w:t>
      </w:r>
      <w:r w:rsidR="00CB2ED1">
        <w:t xml:space="preserve">, which </w:t>
      </w:r>
      <w:r>
        <w:t>ranged from Alaska to Mexico (Figure 2). By the turn of the 20</w:t>
      </w:r>
      <w:r>
        <w:rPr>
          <w:vertAlign w:val="superscript"/>
        </w:rPr>
        <w:t>th</w:t>
      </w:r>
      <w:r>
        <w:t xml:space="preserve"> century, however, the great bison herds had been slaughtered down to only a few hundred animals, in part driven by explicit policies of cultural genocide. Such dramatic bison declines caused starvation, in-fighting, and erosion of Indigenous </w:t>
      </w:r>
      <w:r w:rsidR="00B2773A">
        <w:t>culture</w:t>
      </w:r>
      <w:r>
        <w:t xml:space="preserve"> </w:t>
      </w:r>
      <w:r w:rsidR="00DF2373">
        <w:fldChar w:fldCharType="begin"/>
      </w:r>
      <w:r w:rsidR="00DF2373">
        <w:instrText xml:space="preserve"> ADDIN ZOTERO_ITEM CSL_CITATION {"citationID":"qFreULwN","properties":{"formattedCitation":"({\\i{}12})","plainCitation":"(12)","noteIndex":0},"citationItems":[{"id":4603,"uris":["http://zotero.org/users/6749014/items/PNLICG7D"],"itemData":{"id":4603,"type":"book","abstract":"Revealing how Canada's first Prime Minister used a policy of starvation against Indigenous people to clear the way for settlement, the multiple award-winning Clearing the Plains sparked widespread debate ...","source":"uofrpress.ca","title":"Clearing the plains: disease, politics of starvation, and the loss of indigenous life","URL":"https://uofrpress.ca/Books/C/Clearing-the-Plains","author":[{"family":"Daschuk","given":"James"}],"accessed":{"date-parts":[["2022",5,26]]},"issued":{"date-parts":[["2019"]]}}}],"schema":"https://github.com/citation-style-language/schema/raw/master/csl-citation.json"} </w:instrText>
      </w:r>
      <w:r w:rsidR="00DF2373">
        <w:fldChar w:fldCharType="separate"/>
      </w:r>
      <w:r w:rsidR="00A71F1E" w:rsidRPr="00A71F1E">
        <w:t>(</w:t>
      </w:r>
      <w:r w:rsidR="00A71F1E" w:rsidRPr="00A71F1E">
        <w:rPr>
          <w:i/>
          <w:iCs/>
        </w:rPr>
        <w:t>12</w:t>
      </w:r>
      <w:r w:rsidR="00A71F1E" w:rsidRPr="00A71F1E">
        <w:t>)</w:t>
      </w:r>
      <w:r w:rsidR="00DF2373">
        <w:fldChar w:fldCharType="end"/>
      </w:r>
      <w:r>
        <w:t>.</w:t>
      </w:r>
    </w:p>
    <w:p w14:paraId="6977D70D" w14:textId="5721F171" w:rsidR="00086F5F" w:rsidRDefault="00086F5F" w:rsidP="00086F5F">
      <w:pPr>
        <w:pStyle w:val="Paragraph"/>
      </w:pPr>
      <w:r>
        <w:t>The northern subspecies of American bison, wood bison (</w:t>
      </w:r>
      <w:r>
        <w:rPr>
          <w:i/>
        </w:rPr>
        <w:t xml:space="preserve">Bison </w:t>
      </w:r>
      <w:proofErr w:type="spellStart"/>
      <w:r>
        <w:rPr>
          <w:i/>
        </w:rPr>
        <w:t>bison</w:t>
      </w:r>
      <w:proofErr w:type="spellEnd"/>
      <w:r>
        <w:rPr>
          <w:i/>
        </w:rPr>
        <w:t xml:space="preserve"> </w:t>
      </w:r>
      <w:proofErr w:type="spellStart"/>
      <w:r>
        <w:rPr>
          <w:i/>
        </w:rPr>
        <w:t>athabascae</w:t>
      </w:r>
      <w:proofErr w:type="spellEnd"/>
      <w:r>
        <w:t>) were listed as endangered under the ESA in 1979 and classified as endangered in Canada by COSEWIC in 1978 (pre-dating SARA). Recovery actions included establishing new wood bison populations</w:t>
      </w:r>
      <w:r w:rsidR="00CB2ED1">
        <w:t>, leading</w:t>
      </w:r>
      <w:r>
        <w:t xml:space="preserve"> </w:t>
      </w:r>
      <w:r w:rsidR="00CB2ED1">
        <w:t xml:space="preserve">to an increased </w:t>
      </w:r>
      <w:r>
        <w:t xml:space="preserve">abundance </w:t>
      </w:r>
      <w:r w:rsidR="00CB2ED1">
        <w:t xml:space="preserve">of </w:t>
      </w:r>
      <w:r>
        <w:t xml:space="preserve">nearly 10,000 </w:t>
      </w:r>
      <w:r w:rsidR="00CB2ED1">
        <w:t xml:space="preserve">individuals </w:t>
      </w:r>
      <w:r w:rsidR="00CF05ED">
        <w:t>within Canada by</w:t>
      </w:r>
      <w:r>
        <w:t xml:space="preserve"> 2013. As a result, COSEWIC </w:t>
      </w:r>
      <w:proofErr w:type="spellStart"/>
      <w:r>
        <w:t>downlisted</w:t>
      </w:r>
      <w:proofErr w:type="spellEnd"/>
      <w:r>
        <w:t xml:space="preserve"> them to Threatened, with </w:t>
      </w:r>
      <w:r>
        <w:rPr>
          <w:i/>
        </w:rPr>
        <w:t>at least</w:t>
      </w:r>
      <w:r>
        <w:t xml:space="preserve"> 5 free-ranging populations of 1,000 bison as the MVP goal. Despite this example of MVP recovery, Indigenous </w:t>
      </w:r>
      <w:r w:rsidR="007C6572">
        <w:t>p</w:t>
      </w:r>
      <w:r>
        <w:t xml:space="preserve">eoples are often still prevented from harvesting </w:t>
      </w:r>
      <w:r w:rsidR="0087394B">
        <w:t>bison</w:t>
      </w:r>
      <w:r>
        <w:t xml:space="preserve">, for example, in </w:t>
      </w:r>
      <w:r>
        <w:t xml:space="preserve">Canada’s Wood Buffalo National Park. </w:t>
      </w:r>
      <w:r w:rsidR="00B75004">
        <w:t>Although limited harvest occur</w:t>
      </w:r>
      <w:r w:rsidR="00D24228">
        <w:t>s</w:t>
      </w:r>
      <w:r w:rsidR="00B75004">
        <w:t xml:space="preserve"> outside National Parks</w:t>
      </w:r>
      <w:r w:rsidR="00D24228">
        <w:t xml:space="preserve">, subsistence hunting rights </w:t>
      </w:r>
      <w:r w:rsidR="005D2757">
        <w:t xml:space="preserve">remain </w:t>
      </w:r>
      <w:r w:rsidR="00D24228">
        <w:t xml:space="preserve">curtailed in many areas </w:t>
      </w:r>
      <w:r w:rsidR="00D24228">
        <w:fldChar w:fldCharType="begin"/>
      </w:r>
      <w:r w:rsidR="00DF2373">
        <w:instrText xml:space="preserve"> ADDIN ZOTERO_ITEM CSL_CITATION {"citationID":"AVAZN4nf","properties":{"formattedCitation":"({\\i{}13})","plainCitation":"(13)","noteIndex":0},"citationItems":[{"id":5237,"uris":["http://zotero.org/users/6749014/items/XZ79FYE3"],"itemData":{"id":5237,"type":"report","event-place":"Whitehorse, Yukon","page":"28","publisher":"Environment Yukon","publisher-place":"Whitehorse, Yukon","title":"Management Plan for the Aishihik Wood Bison (Bison bison athabascae) Herd in Southwestern Yukon","URL":"https://yukon.ca/sites/yukon.ca/files/env/env-management-plan-aishihik-wood-bison.pdf","author":[{"literal":"Government of Yukon"}],"issued":{"date-parts":[["2012"]]}}}],"schema":"https://github.com/citation-style-language/schema/raw/master/csl-citation.json"} </w:instrText>
      </w:r>
      <w:r w:rsidR="00D24228">
        <w:fldChar w:fldCharType="separate"/>
      </w:r>
      <w:r w:rsidR="00A71F1E" w:rsidRPr="00A71F1E">
        <w:t>(</w:t>
      </w:r>
      <w:r w:rsidR="00A71F1E" w:rsidRPr="00A71F1E">
        <w:rPr>
          <w:i/>
          <w:iCs/>
        </w:rPr>
        <w:t>13</w:t>
      </w:r>
      <w:r w:rsidR="00A71F1E" w:rsidRPr="00A71F1E">
        <w:t>)</w:t>
      </w:r>
      <w:r w:rsidR="00D24228">
        <w:fldChar w:fldCharType="end"/>
      </w:r>
      <w:r w:rsidR="00B75004">
        <w:t xml:space="preserve">. </w:t>
      </w:r>
      <w:r w:rsidR="00D24228">
        <w:t>Thus, w</w:t>
      </w:r>
      <w:r>
        <w:t xml:space="preserve">ood bison recovery highlights the continued mismatch between MVP recovery and </w:t>
      </w:r>
      <w:proofErr w:type="gramStart"/>
      <w:r>
        <w:t>culturally–meaningful</w:t>
      </w:r>
      <w:proofErr w:type="gramEnd"/>
      <w:r>
        <w:t xml:space="preserve"> recovery of wood bison.</w:t>
      </w:r>
    </w:p>
    <w:p w14:paraId="3581FF9D" w14:textId="0B258BDC" w:rsidR="00086F5F" w:rsidRDefault="00086F5F" w:rsidP="00086F5F">
      <w:pPr>
        <w:pStyle w:val="Paragraph"/>
      </w:pPr>
      <w:r>
        <w:t>The precipitous decline of the southern subspecies, plains bison (</w:t>
      </w:r>
      <w:r>
        <w:rPr>
          <w:i/>
        </w:rPr>
        <w:t xml:space="preserve">Bison </w:t>
      </w:r>
      <w:proofErr w:type="spellStart"/>
      <w:r>
        <w:rPr>
          <w:i/>
        </w:rPr>
        <w:t>bison</w:t>
      </w:r>
      <w:proofErr w:type="spellEnd"/>
      <w:r>
        <w:rPr>
          <w:i/>
        </w:rPr>
        <w:t xml:space="preserve"> bison),</w:t>
      </w:r>
      <w:r>
        <w:t xml:space="preserve"> occurred well before the endangered species laws of Canada (2002) or the United States of America (1973) came into effect. Nevertheless, wild plains bison are still clearly endangered. Today, the species remains at &lt;1% of its historic abundance and occupies a dramatically reduced range (Figure 2). Despite early recovery efforts, wild free-ranging plains bison populations represent only 10% of the current abundance of plains bison, the remaining 90% are privately owned </w:t>
      </w:r>
      <w:r w:rsidR="00DF2373">
        <w:rPr>
          <w:i/>
        </w:rPr>
        <w:fldChar w:fldCharType="begin"/>
      </w:r>
      <w:r w:rsidR="00815A1C">
        <w:rPr>
          <w:i/>
        </w:rPr>
        <w:instrText xml:space="preserve"> ADDIN ZOTERO_ITEM CSL_CITATION {"citationID":"dBPPzHqO","properties":{"formattedCitation":"({\\i{}9})","plainCitation":"(9)","noteIndex":0},"citationItems":[{"id":1353,"uris":["http://zotero.org/users/6749014/items/JZM6GC9G"],"itemData":{"id":1353,"type":"article-journal","abstract":"Future climate projections of warming, drying, and increased weather variability indicate that conventional agricultural and production practices within the Northern Great Plains (NGP) will become less sustainable, both ecologically and economically. As a result, the livelihoods of people that rely on these lands will be adversely impacted. This is especially true for Native American communities, who were relegated to reservations where the land is often vast but marginal and non-tribal operators have an outsized role in food production. In addition, NGP lands are expected to warm and dry disproportionately relative to the rest of the United States. It is therefore critical to identify models of sustainable land management that can improve ecological function and socio-economic outcomes for NGP communities, all while increasing resilience to a rapidly changing climate. Efforts led by Native American Nations to restore North American Plains bison (Bison bison bison) to tribal lands can bring desired socio-ecological benefits to underserved communities while improving their capacity to influence the health of their lands, their people, and their livelihoods. Ecological sustainability will depend on the restoration of bison herds and bison’s ability to serve as ecosystem engineers of North America’s Plains. The historically broad distribution of bison suggests they can adapt to a variety of conditions, making them resilient to a wide range of management systems and climates. Here we review bison’s ecological, cultural, and economic value using four case studies from tribal communities within the NGP. We discuss the potential contributions of bison to food sovereignty, sustainable economies, and conservation of a working landscape with limited protections and significant risk of conversion. The ecological role of bison within this setting has potential due to cultural acceptance and the vast availability of suitable lands; however, it is critical to address tribal needs for funding support, enhanced community capacity, and solving complex landownership for these goals to be achieved.","container-title":"Frontiers in Ecology and Evolution","ISSN":"2296-701X","source":"Frontiers","title":"The Potential of Bison Restoration as an Ecological Approach to Future Tribal Food Sovereignty on the Northern Great Plains","URL":"https://www.frontiersin.org/article/10.3389/fevo.2022.826282","volume":"10","author":[{"family":"Shamon","given":"Hila"},{"family":"Cosby","given":"Olivia G."},{"family":"Andersen","given":"Chamois L."},{"family":"Augare","given":"Helen"},{"family":"BearCub Stiffarm","given":"Jonny"},{"family":"Bresnan","given":"Claire E."},{"family":"Brock","given":"Brent L."},{"family":"Carlson","given":"Ervin"},{"family":"Deichmann","given":"Jessica L."},{"family":"Epps","given":"Aaron"},{"family":"Guernsey","given":"Noelle"},{"family":"Hartway","given":"Cynthia"},{"family":"Jørgensen","given":"Dennis"},{"family":"Kipp","given":"Willow"},{"family":"Kinsey","given":"Daniel"},{"family":"Komatsu","given":"Kimberly J."},{"family":"Kunkel","given":"Kyran"},{"family":"Magnan","given":"Robert"},{"family":"Martin","given":"Jeff M."},{"family":"Maxwell","given":"Bruce D."},{"family":"McShea","given":"William J."},{"family":"Mormorunni","given":"Cristina"},{"family":"Olimb","given":"Sarah"},{"family":"Rattling Hawk","given":"Monica"},{"family":"Ready","given":"Richard"},{"family":"Smith","given":"Roxann"},{"family":"Songer","given":"Melissa"},{"family":"Speakthunder","given":"Bronc"},{"family":"Stafne","given":"Grant"},{"family":"Weatherwax","given":"Melissa"},{"family":"Akre","given":"Thomas S."}],"accessed":{"date-parts":[["2022",2,3]]},"issued":{"date-parts":[["2022"]]}}}],"schema":"https://github.com/citation-style-language/schema/raw/master/csl-citation.json"} </w:instrText>
      </w:r>
      <w:r w:rsidR="00DF2373">
        <w:rPr>
          <w:i/>
        </w:rPr>
        <w:fldChar w:fldCharType="separate"/>
      </w:r>
      <w:r w:rsidR="00815A1C" w:rsidRPr="00815A1C">
        <w:t>(</w:t>
      </w:r>
      <w:r w:rsidR="00815A1C" w:rsidRPr="00815A1C">
        <w:rPr>
          <w:i/>
          <w:iCs/>
        </w:rPr>
        <w:t>9</w:t>
      </w:r>
      <w:r w:rsidR="00815A1C" w:rsidRPr="00815A1C">
        <w:t>)</w:t>
      </w:r>
      <w:r w:rsidR="00DF2373">
        <w:rPr>
          <w:i/>
        </w:rPr>
        <w:fldChar w:fldCharType="end"/>
      </w:r>
      <w:r>
        <w:t xml:space="preserve">. Yet, plains bison remain unlisted in either country despite clear </w:t>
      </w:r>
      <w:r w:rsidR="00B2773A">
        <w:t xml:space="preserve">scientific </w:t>
      </w:r>
      <w:r>
        <w:t>recommendations to do so</w:t>
      </w:r>
      <w:r w:rsidR="00314EFE">
        <w:t xml:space="preserve"> </w:t>
      </w:r>
      <w:r w:rsidR="00314EFE">
        <w:fldChar w:fldCharType="begin"/>
      </w:r>
      <w:r w:rsidR="00314EFE">
        <w:instrText xml:space="preserve"> ADDIN ZOTERO_ITEM CSL_CITATION {"citationID":"lulJZua5","properties":{"formattedCitation":"({\\i{}14})","plainCitation":"(14)","noteIndex":0},"citationItems":[{"id":5283,"uris":["http://zotero.org/users/6749014/items/8YQ324B5"],"itemData":{"id":5283,"type":"article-journal","abstract":"Before European settlement the plains bison (Bison bison bison) numbered in the tens of millions across most of the temperate region of North America. Within the span of a few decades during the mid- to late-1800s its numbers were reduced by hunting and other factors to a few hundred. The plight of the plains bison led to one of the first major movements in North America to save an endangered species. A few individuals and the American Bison Society rescued the remaining animals. Attempts to hybridize cattle and bison when bison numbers were low resulted in extensive cattle gene introgression in bison. Today, though approximately 500,000 plains bison exist in North America, few are free of cattle gene introgression, 96% are subject to anthropogenic selection for commodity production, and only 4% are in herds managed primarily for conservation purposes. Small herd size, artificial selection, cattle-gene introgression, and other factors threaten the diversity and integrity of the bison genome. In addition, the bison is for all practical purposes ecologically extinct across its former range, with multiple consequences for grassland biodiversity. Urgent measures are needed to conserve the wild bison genome and to restore the ecological role of bison in grassland ecosystems. Socioeconomic trends in the Great Plains, combined with new information about bison conservation needs and new conservation initiatives by both the public and public sectors, have set the stage for significant progress in bison conservation over the next few years.","container-title":"Biological Conservation","DOI":"10.1016/j.biocon.2006.11.019","ISSN":"0006-3207","issue":"2","journalAbbreviation":"Biological Conservation","language":"en","page":"175-184","source":"ScienceDirect","title":"Second chance for the plains bison","volume":"136","author":[{"family":"Freese","given":"Curtis H."},{"family":"Aune","given":"Keith E."},{"family":"Boyd","given":"Delaney P."},{"family":"Derr","given":"James N."},{"family":"Forrest","given":"Steve C."},{"family":"Cormack Gates","given":"C."},{"family":"Gogan","given":"Peter J. P."},{"family":"Grassel","given":"Shaun M."},{"family":"Halbert","given":"Natalie D."},{"family":"Kunkel","given":"Kyran"},{"family":"Redford","given":"Kent H."}],"issued":{"date-parts":[["2007",4,1]]}}}],"schema":"https://github.com/citation-style-language/schema/raw/master/csl-citation.json"} </w:instrText>
      </w:r>
      <w:r w:rsidR="00314EFE">
        <w:fldChar w:fldCharType="separate"/>
      </w:r>
      <w:r w:rsidR="00314EFE" w:rsidRPr="00314EFE">
        <w:t>(</w:t>
      </w:r>
      <w:r w:rsidR="00314EFE" w:rsidRPr="00314EFE">
        <w:rPr>
          <w:i/>
          <w:iCs/>
        </w:rPr>
        <w:t>14</w:t>
      </w:r>
      <w:r w:rsidR="00314EFE" w:rsidRPr="00314EFE">
        <w:t>)</w:t>
      </w:r>
      <w:r w:rsidR="00314EFE">
        <w:fldChar w:fldCharType="end"/>
      </w:r>
      <w:r>
        <w:t xml:space="preserve">. </w:t>
      </w:r>
    </w:p>
    <w:p w14:paraId="57380778" w14:textId="04D60C5F" w:rsidR="00086F5F" w:rsidRDefault="00086F5F" w:rsidP="00086F5F">
      <w:pPr>
        <w:pStyle w:val="Paragraph"/>
      </w:pPr>
      <w:r>
        <w:t xml:space="preserve">Recently, an inspiring example of Indigenous leadership in plains bison restoration began unfolding. On September 23, 2014, thirteen First Nations and Native American tribes signed the first intertribal Treaty in 150 years—the Buffalo Treaty— focused on ecological and cultural recovery of plains bison </w:t>
      </w:r>
      <w:r w:rsidR="009D19C8">
        <w:rPr>
          <w:i/>
        </w:rPr>
        <w:fldChar w:fldCharType="begin"/>
      </w:r>
      <w:r w:rsidR="00815A1C">
        <w:rPr>
          <w:i/>
        </w:rPr>
        <w:instrText xml:space="preserve"> ADDIN ZOTERO_ITEM CSL_CITATION {"citationID":"gGviyEtu","properties":{"formattedCitation":"({\\i{}9})","plainCitation":"(9)","noteIndex":0},"citationItems":[{"id":1353,"uris":["http://zotero.org/users/6749014/items/JZM6GC9G"],"itemData":{"id":1353,"type":"article-journal","abstract":"Future climate projections of warming, drying, and increased weather variability indicate that conventional agricultural and production practices within the Northern Great Plains (NGP) will become less sustainable, both ecologically and economically. As a result, the livelihoods of people that rely on these lands will be adversely impacted. This is especially true for Native American communities, who were relegated to reservations where the land is often vast but marginal and non-tribal operators have an outsized role in food production. In addition, NGP lands are expected to warm and dry disproportionately relative to the rest of the United States. It is therefore critical to identify models of sustainable land management that can improve ecological function and socio-economic outcomes for NGP communities, all while increasing resilience to a rapidly changing climate. Efforts led by Native American Nations to restore North American Plains bison (Bison bison bison) to tribal lands can bring desired socio-ecological benefits to underserved communities while improving their capacity to influence the health of their lands, their people, and their livelihoods. Ecological sustainability will depend on the restoration of bison herds and bison’s ability to serve as ecosystem engineers of North America’s Plains. The historically broad distribution of bison suggests they can adapt to a variety of conditions, making them resilient to a wide range of management systems and climates. Here we review bison’s ecological, cultural, and economic value using four case studies from tribal communities within the NGP. We discuss the potential contributions of bison to food sovereignty, sustainable economies, and conservation of a working landscape with limited protections and significant risk of conversion. The ecological role of bison within this setting has potential due to cultural acceptance and the vast availability of suitable lands; however, it is critical to address tribal needs for funding support, enhanced community capacity, and solving complex landownership for these goals to be achieved.","container-title":"Frontiers in Ecology and Evolution","ISSN":"2296-701X","source":"Frontiers","title":"The Potential of Bison Restoration as an Ecological Approach to Future Tribal Food Sovereignty on the Northern Great Plains","URL":"https://www.frontiersin.org/article/10.3389/fevo.2022.826282","volume":"10","author":[{"family":"Shamon","given":"Hila"},{"family":"Cosby","given":"Olivia G."},{"family":"Andersen","given":"Chamois L."},{"family":"Augare","given":"Helen"},{"family":"BearCub Stiffarm","given":"Jonny"},{"family":"Bresnan","given":"Claire E."},{"family":"Brock","given":"Brent L."},{"family":"Carlson","given":"Ervin"},{"family":"Deichmann","given":"Jessica L."},{"family":"Epps","given":"Aaron"},{"family":"Guernsey","given":"Noelle"},{"family":"Hartway","given":"Cynthia"},{"family":"Jørgensen","given":"Dennis"},{"family":"Kipp","given":"Willow"},{"family":"Kinsey","given":"Daniel"},{"family":"Komatsu","given":"Kimberly J."},{"family":"Kunkel","given":"Kyran"},{"family":"Magnan","given":"Robert"},{"family":"Martin","given":"Jeff M."},{"family":"Maxwell","given":"Bruce D."},{"family":"McShea","given":"William J."},{"family":"Mormorunni","given":"Cristina"},{"family":"Olimb","given":"Sarah"},{"family":"Rattling Hawk","given":"Monica"},{"family":"Ready","given":"Richard"},{"family":"Smith","given":"Roxann"},{"family":"Songer","given":"Melissa"},{"family":"Speakthunder","given":"Bronc"},{"family":"Stafne","given":"Grant"},{"family":"Weatherwax","given":"Melissa"},{"family":"Akre","given":"Thomas S."}],"accessed":{"date-parts":[["2022",2,3]]},"issued":{"date-parts":[["2022"]]}}}],"schema":"https://github.com/citation-style-language/schema/raw/master/csl-citation.json"} </w:instrText>
      </w:r>
      <w:r w:rsidR="009D19C8">
        <w:rPr>
          <w:i/>
        </w:rPr>
        <w:fldChar w:fldCharType="separate"/>
      </w:r>
      <w:r w:rsidR="00815A1C" w:rsidRPr="00815A1C">
        <w:t>(</w:t>
      </w:r>
      <w:r w:rsidR="00815A1C" w:rsidRPr="00815A1C">
        <w:rPr>
          <w:i/>
          <w:iCs/>
        </w:rPr>
        <w:t>9</w:t>
      </w:r>
      <w:r w:rsidR="00815A1C" w:rsidRPr="00815A1C">
        <w:t>)</w:t>
      </w:r>
      <w:r w:rsidR="009D19C8">
        <w:rPr>
          <w:i/>
        </w:rPr>
        <w:fldChar w:fldCharType="end"/>
      </w:r>
      <w:r>
        <w:t xml:space="preserve">. Supported in part by the Buffalo Treaty, Banff National Park, Canada, initiated a plains bison restoration program in 2017. The long-term reintroduction goal in Banff is to include culturally meaningful co-management of bison harvest with Buffalo Treaty signatories. The contemporary successes of bison restoration have increased the likelihood of bison recovery under MVP criteria. But bison recovery will remain incomplete until peoples’ </w:t>
      </w:r>
      <w:r w:rsidR="00B2773A">
        <w:t xml:space="preserve">cultural </w:t>
      </w:r>
      <w:r>
        <w:t xml:space="preserve">connection—including </w:t>
      </w:r>
      <w:r w:rsidR="00327D6D">
        <w:t xml:space="preserve">perhaps </w:t>
      </w:r>
      <w:r w:rsidR="00E90AB2">
        <w:t>a prominent</w:t>
      </w:r>
      <w:r w:rsidR="00327D6D">
        <w:t xml:space="preserve"> </w:t>
      </w:r>
      <w:r>
        <w:t>role in diet—with bison is restored across broader landscapes.</w:t>
      </w:r>
    </w:p>
    <w:p w14:paraId="1B8373D7" w14:textId="2D65DF95" w:rsidR="00086F5F" w:rsidRDefault="00086F5F" w:rsidP="00086F5F">
      <w:pPr>
        <w:pStyle w:val="Paragraph"/>
        <w:rPr>
          <w:color w:val="000000"/>
        </w:rPr>
      </w:pPr>
      <w:r>
        <w:rPr>
          <w:i/>
          <w:color w:val="000000"/>
        </w:rPr>
        <w:t>Pacific salmon</w:t>
      </w:r>
      <w:r>
        <w:rPr>
          <w:color w:val="000000"/>
        </w:rPr>
        <w:t>—</w:t>
      </w:r>
      <w:r>
        <w:t>M</w:t>
      </w:r>
      <w:r>
        <w:rPr>
          <w:color w:val="000000"/>
        </w:rPr>
        <w:t xml:space="preserve">illions of salmon </w:t>
      </w:r>
      <w:r>
        <w:t>(</w:t>
      </w:r>
      <w:r>
        <w:rPr>
          <w:i/>
        </w:rPr>
        <w:t>Oncorhynchus</w:t>
      </w:r>
      <w:r>
        <w:t xml:space="preserve"> spp.) annually </w:t>
      </w:r>
      <w:r>
        <w:rPr>
          <w:color w:val="000000"/>
        </w:rPr>
        <w:t>return to rivers across western North America (Figure 2)</w:t>
      </w:r>
      <w:r>
        <w:t>,</w:t>
      </w:r>
      <w:r>
        <w:rPr>
          <w:color w:val="000000"/>
        </w:rPr>
        <w:t xml:space="preserve"> </w:t>
      </w:r>
      <w:r>
        <w:t>providing</w:t>
      </w:r>
      <w:r>
        <w:rPr>
          <w:color w:val="000000"/>
        </w:rPr>
        <w:t xml:space="preserve"> </w:t>
      </w:r>
      <w:r>
        <w:t>sustenance</w:t>
      </w:r>
      <w:r>
        <w:rPr>
          <w:color w:val="000000"/>
        </w:rPr>
        <w:t xml:space="preserve"> for people, wildlife, and </w:t>
      </w:r>
      <w:r>
        <w:t>ecosystems</w:t>
      </w:r>
      <w:r>
        <w:rPr>
          <w:color w:val="000000"/>
        </w:rPr>
        <w:t xml:space="preserve">. Indigenous </w:t>
      </w:r>
      <w:r w:rsidR="00720335">
        <w:rPr>
          <w:color w:val="000000"/>
        </w:rPr>
        <w:t>P</w:t>
      </w:r>
      <w:r>
        <w:rPr>
          <w:color w:val="000000"/>
        </w:rPr>
        <w:t xml:space="preserve">eoples in the </w:t>
      </w:r>
      <w:r>
        <w:t>P</w:t>
      </w:r>
      <w:r>
        <w:rPr>
          <w:color w:val="000000"/>
        </w:rPr>
        <w:t xml:space="preserve">acific </w:t>
      </w:r>
      <w:r>
        <w:t>N</w:t>
      </w:r>
      <w:r>
        <w:rPr>
          <w:color w:val="000000"/>
        </w:rPr>
        <w:t>orthwest often refer to themselves as “salmon people</w:t>
      </w:r>
      <w:r>
        <w:t>'', signifying</w:t>
      </w:r>
      <w:r>
        <w:rPr>
          <w:color w:val="000000"/>
        </w:rPr>
        <w:t xml:space="preserve"> their deeply</w:t>
      </w:r>
      <w:r>
        <w:t xml:space="preserve"> </w:t>
      </w:r>
      <w:r>
        <w:rPr>
          <w:color w:val="000000"/>
        </w:rPr>
        <w:t xml:space="preserve">rooted cultural connections </w:t>
      </w:r>
      <w:r>
        <w:t>with</w:t>
      </w:r>
      <w:r>
        <w:rPr>
          <w:color w:val="000000"/>
        </w:rPr>
        <w:t xml:space="preserve"> salmon </w:t>
      </w:r>
      <w:r w:rsidR="009D19C8">
        <w:rPr>
          <w:color w:val="000000"/>
        </w:rPr>
        <w:fldChar w:fldCharType="begin"/>
      </w:r>
      <w:r w:rsidR="00815A1C">
        <w:rPr>
          <w:color w:val="000000"/>
        </w:rPr>
        <w:instrText xml:space="preserve"> ADDIN ZOTERO_ITEM CSL_CITATION {"citationID":"FrIzyTGi","properties":{"formattedCitation":"({\\i{}10})","plainCitation":"(10)","noteIndex":0},"citationItems":[{"id":694,"uris":["http://zotero.org/users/6749014/items/B8V3P2M5"],"itemData":{"id":694,"type":"article-journal","abstract":"Increasingly, fisheries researchers and managers seek or are compelled to “bridge” Indigenous knowledge systems with Western scientific approaches to understanding and governing fisheries. Here, we move beyond the all-too-common narrative about integrating or incorporating (too often used as euphemisms for assimilating) other knowledge systems into Western science, instead of building an ethic of knowledge coexistence and complementarity in knowledge generation using Two-Eyed Seeing as a guiding framework. Two-Eyed Seeing (Etuaptmumk in Mi’kmaw) embraces “learning to see from one eye with the strengths of Indigenous knowledges and ways of knowing, and from the other eye with the strengths of mainstream knowledges and ways of knowing, and to use both these eyes together, for the benefit of all,” as envisaged by Elder Dr. Albert Marshall. In this paper, we examine the notion of knowledge dichotomies and imperatives for knowledge coexistence and draw parallels between Two-Eyed Seeing and other analogous Indigenous frameworks from around the world. It is set apart from other Indigenous frameworks in its explicit action imperative—central to Two-Eyed Seeing is the notion that knowledge transforms the holder and that the holder bears a responsibility to act on that knowledge. We explore its operationalization through three Canadian aquatic and fisheries case-studies that co-develop questions, document and mobilize knowledge, and co-produce insights and decisions. We argue that Two-Eyed Seeing provides a pathway to a plural coexistence, where time-tested Indigenous knowledge systems can be paired with, not subsumed by, Western scientific insights for an equitable and sustainable future.","container-title":"Fish and Fisheries","DOI":"10.1111/faf.12516","ISSN":"1467-2960, 1467-2979","issue":"2","journalAbbreviation":"Fish Fish","language":"en","page":"243-261","source":"DOI.org (Crossref)","title":"“Two‐Eyed Seeing”: An Indigenous framework to transform fisheries research and management","title-short":"“Two‐Eyed Seeing”","volume":"22","author":[{"family":"Reid","given":"Andrea J."},{"family":"Eckert","given":"Lauren E."},{"family":"Lane","given":"John‐Francis"},{"family":"Young","given":"Nathan"},{"family":"Hinch","given":"Scott G."},{"family":"Darimont","given":"Chris T."},{"family":"Cooke","given":"Steven J."},{"family":"Ban","given":"Natalie C."},{"family":"Marshall","given":"Albert"}],"issued":{"date-parts":[["2021",3]]}}}],"schema":"https://github.com/citation-style-language/schema/raw/master/csl-citation.json"} </w:instrText>
      </w:r>
      <w:r w:rsidR="009D19C8">
        <w:rPr>
          <w:color w:val="000000"/>
        </w:rPr>
        <w:fldChar w:fldCharType="separate"/>
      </w:r>
      <w:r w:rsidR="00815A1C" w:rsidRPr="00815A1C">
        <w:rPr>
          <w:color w:val="000000"/>
        </w:rPr>
        <w:t>(</w:t>
      </w:r>
      <w:r w:rsidR="00815A1C" w:rsidRPr="00815A1C">
        <w:rPr>
          <w:i/>
          <w:iCs/>
          <w:color w:val="000000"/>
        </w:rPr>
        <w:t>10</w:t>
      </w:r>
      <w:r w:rsidR="00815A1C" w:rsidRPr="00815A1C">
        <w:rPr>
          <w:color w:val="000000"/>
        </w:rPr>
        <w:t>)</w:t>
      </w:r>
      <w:r w:rsidR="009D19C8">
        <w:rPr>
          <w:color w:val="000000"/>
        </w:rPr>
        <w:fldChar w:fldCharType="end"/>
      </w:r>
      <w:r>
        <w:rPr>
          <w:color w:val="000000"/>
        </w:rPr>
        <w:t>.</w:t>
      </w:r>
    </w:p>
    <w:p w14:paraId="1CFFD281" w14:textId="4131BBCD" w:rsidR="00086F5F" w:rsidRDefault="00086F5F" w:rsidP="00086F5F">
      <w:pPr>
        <w:pStyle w:val="Paragraph"/>
      </w:pPr>
      <w:r>
        <w:t>T</w:t>
      </w:r>
      <w:r>
        <w:rPr>
          <w:color w:val="000000"/>
        </w:rPr>
        <w:t xml:space="preserve">he distribution and abundance of salmon </w:t>
      </w:r>
      <w:r>
        <w:t>have</w:t>
      </w:r>
      <w:r>
        <w:rPr>
          <w:color w:val="000000"/>
        </w:rPr>
        <w:t xml:space="preserve"> decreased over the last century through the effects of human activities </w:t>
      </w:r>
      <w:r>
        <w:t>(</w:t>
      </w:r>
      <w:r>
        <w:rPr>
          <w:color w:val="000000"/>
        </w:rPr>
        <w:t xml:space="preserve">Figure 2). In the Columbia Basin, USA, salmon abundance has </w:t>
      </w:r>
      <w:r>
        <w:t>declined</w:t>
      </w:r>
      <w:r>
        <w:rPr>
          <w:color w:val="000000"/>
        </w:rPr>
        <w:t xml:space="preserve"> </w:t>
      </w:r>
      <w:r>
        <w:t>by ~75%; an e</w:t>
      </w:r>
      <w:r>
        <w:rPr>
          <w:color w:val="000000"/>
        </w:rPr>
        <w:t>stimated 7.5</w:t>
      </w:r>
      <w:r>
        <w:t>–</w:t>
      </w:r>
      <w:r>
        <w:rPr>
          <w:color w:val="000000"/>
        </w:rPr>
        <w:t>16 million salmon returned annually to the Colum</w:t>
      </w:r>
      <w:r>
        <w:t xml:space="preserve">bia </w:t>
      </w:r>
      <w:r>
        <w:rPr>
          <w:color w:val="000000"/>
        </w:rPr>
        <w:t>prior to the 20</w:t>
      </w:r>
      <w:r>
        <w:rPr>
          <w:color w:val="000000"/>
          <w:vertAlign w:val="superscript"/>
        </w:rPr>
        <w:t>th</w:t>
      </w:r>
      <w:r>
        <w:rPr>
          <w:color w:val="000000"/>
        </w:rPr>
        <w:t xml:space="preserve"> century, and now </w:t>
      </w:r>
      <w:r>
        <w:t xml:space="preserve">only </w:t>
      </w:r>
      <w:r>
        <w:rPr>
          <w:color w:val="000000"/>
        </w:rPr>
        <w:t>1</w:t>
      </w:r>
      <w:r>
        <w:t>–</w:t>
      </w:r>
      <w:r>
        <w:rPr>
          <w:color w:val="000000"/>
        </w:rPr>
        <w:t>4 million return (Figure 2</w:t>
      </w:r>
      <w:r w:rsidR="009D19C8">
        <w:t xml:space="preserve">) </w:t>
      </w:r>
      <w:r w:rsidR="009D19C8">
        <w:fldChar w:fldCharType="begin"/>
      </w:r>
      <w:r w:rsidR="00314EFE">
        <w:instrText xml:space="preserve"> ADDIN ZOTERO_ITEM CSL_CITATION {"citationID":"M3522lMX","properties":{"formattedCitation":"({\\i{}15})","plainCitation":"(15)","noteIndex":0},"citationItems":[{"id":4614,"uris":["http://zotero.org/users/6749014/items/J5PLZCMT"],"itemData":{"id":4614,"type":"report","event-place":"Oregon, USA","number":"M/A-21","page":"16","publisher":"Oregon State University","publisher-place":"Oregon, USA","title":"Salmon Abundance and Diversity in Oregon Are We Making Progress?","author":[{"family":"Smith","given":"Courtland L."}],"issued":{"date-parts":[["2014"]]}}}],"schema":"https://github.com/citation-style-language/schema/raw/master/csl-citation.json"} </w:instrText>
      </w:r>
      <w:r w:rsidR="009D19C8">
        <w:fldChar w:fldCharType="separate"/>
      </w:r>
      <w:r w:rsidR="00314EFE" w:rsidRPr="00314EFE">
        <w:t>(</w:t>
      </w:r>
      <w:r w:rsidR="00314EFE" w:rsidRPr="00314EFE">
        <w:rPr>
          <w:i/>
          <w:iCs/>
        </w:rPr>
        <w:t>15</w:t>
      </w:r>
      <w:r w:rsidR="00314EFE" w:rsidRPr="00314EFE">
        <w:t>)</w:t>
      </w:r>
      <w:r w:rsidR="009D19C8">
        <w:fldChar w:fldCharType="end"/>
      </w:r>
      <w:r>
        <w:rPr>
          <w:color w:val="000000"/>
        </w:rPr>
        <w:t xml:space="preserve">. </w:t>
      </w:r>
      <w:r>
        <w:t xml:space="preserve">The most commercially–valuable </w:t>
      </w:r>
      <w:r>
        <w:rPr>
          <w:color w:val="000000"/>
        </w:rPr>
        <w:t>and culturally</w:t>
      </w:r>
      <w:r>
        <w:t>–important s</w:t>
      </w:r>
      <w:r>
        <w:rPr>
          <w:color w:val="000000"/>
        </w:rPr>
        <w:t xml:space="preserve">almon species in Canada, </w:t>
      </w:r>
      <w:r>
        <w:t>s</w:t>
      </w:r>
      <w:r>
        <w:rPr>
          <w:color w:val="000000"/>
        </w:rPr>
        <w:t>ockeye (</w:t>
      </w:r>
      <w:r>
        <w:rPr>
          <w:i/>
        </w:rPr>
        <w:t>O. nerka</w:t>
      </w:r>
      <w:r>
        <w:t xml:space="preserve">), declined in wild abundance and diversity by </w:t>
      </w:r>
      <w:r>
        <w:t>~70% over the last century in the country’s second-largest salmon watershed</w:t>
      </w:r>
      <w:r w:rsidR="009D19C8">
        <w:t xml:space="preserve"> </w:t>
      </w:r>
      <w:r w:rsidR="00CF05ED">
        <w:t xml:space="preserve"> </w:t>
      </w:r>
      <w:r w:rsidR="00CF05ED">
        <w:fldChar w:fldCharType="begin"/>
      </w:r>
      <w:r w:rsidR="00314EFE">
        <w:instrText xml:space="preserve"> ADDIN ZOTERO_ITEM CSL_CITATION {"citationID":"8AeLnqLH","properties":{"formattedCitation":"({\\i{}16})","plainCitation":"(16)","noteIndex":0},"citationItems":[{"id":4857,"uris":["http://zotero.org/users/6749014/items/Y5BWY5DC"],"itemData":{"id":4857,"type":"article-journal","container-title":"Journal of Applied Ecology","DOI":"10.1111/1365-2664.13835","ISSN":"0021-8901, 1365-2664","issue":"7","journalAbbreviation":"J Appl Ecol","language":"en","page":"1477-1486","source":"DOI.org (Crossref)","title":"Portfolio simplification arising from a century of change in salmon population diversity and artificial production","volume":"58","author":[{"family":"Price","given":"Michael H. H."},{"family":"Moore","given":"Jonathan W."},{"family":"Connors","given":"Brendan M."},{"family":"Wilson","given":"Kyle L."},{"family":"Reynolds","given":"John D."}],"issued":{"date-parts":[["2021",7]]}}}],"schema":"https://github.com/citation-style-language/schema/raw/master/csl-citation.json"} </w:instrText>
      </w:r>
      <w:r w:rsidR="00CF05ED">
        <w:fldChar w:fldCharType="separate"/>
      </w:r>
      <w:r w:rsidR="00314EFE" w:rsidRPr="00314EFE">
        <w:t>(</w:t>
      </w:r>
      <w:r w:rsidR="00314EFE" w:rsidRPr="00314EFE">
        <w:rPr>
          <w:i/>
          <w:iCs/>
        </w:rPr>
        <w:t>16</w:t>
      </w:r>
      <w:r w:rsidR="00314EFE" w:rsidRPr="00314EFE">
        <w:t>)</w:t>
      </w:r>
      <w:r w:rsidR="00CF05ED">
        <w:fldChar w:fldCharType="end"/>
      </w:r>
      <w:r>
        <w:t>. S</w:t>
      </w:r>
      <w:r>
        <w:rPr>
          <w:color w:val="000000"/>
        </w:rPr>
        <w:t xml:space="preserve">almon harvests by Indigenous communities </w:t>
      </w:r>
      <w:r>
        <w:t>in</w:t>
      </w:r>
      <w:r>
        <w:rPr>
          <w:color w:val="000000"/>
        </w:rPr>
        <w:t xml:space="preserve"> Canada have declined by over 80% in the last 50</w:t>
      </w:r>
      <w:r>
        <w:t>–</w:t>
      </w:r>
      <w:r>
        <w:rPr>
          <w:color w:val="000000"/>
        </w:rPr>
        <w:t>70 years</w:t>
      </w:r>
      <w:r w:rsidR="009D19C8">
        <w:rPr>
          <w:i/>
          <w:color w:val="000000"/>
        </w:rPr>
        <w:t xml:space="preserve"> </w:t>
      </w:r>
      <w:r w:rsidR="009D19C8">
        <w:rPr>
          <w:i/>
          <w:color w:val="000000"/>
        </w:rPr>
        <w:fldChar w:fldCharType="begin"/>
      </w:r>
      <w:r w:rsidR="00815A1C">
        <w:rPr>
          <w:i/>
          <w:color w:val="000000"/>
        </w:rPr>
        <w:instrText xml:space="preserve"> ADDIN ZOTERO_ITEM CSL_CITATION {"citationID":"MBbqEJLI","properties":{"formattedCitation":"({\\i{}10})","plainCitation":"(10)","noteIndex":0},"citationItems":[{"id":694,"uris":["http://zotero.org/users/6749014/items/B8V3P2M5"],"itemData":{"id":694,"type":"article-journal","abstract":"Increasingly, fisheries researchers and managers seek or are compelled to “bridge” Indigenous knowledge systems with Western scientific approaches to understanding and governing fisheries. Here, we move beyond the all-too-common narrative about integrating or incorporating (too often used as euphemisms for assimilating) other knowledge systems into Western science, instead of building an ethic of knowledge coexistence and complementarity in knowledge generation using Two-Eyed Seeing as a guiding framework. Two-Eyed Seeing (Etuaptmumk in Mi’kmaw) embraces “learning to see from one eye with the strengths of Indigenous knowledges and ways of knowing, and from the other eye with the strengths of mainstream knowledges and ways of knowing, and to use both these eyes together, for the benefit of all,” as envisaged by Elder Dr. Albert Marshall. In this paper, we examine the notion of knowledge dichotomies and imperatives for knowledge coexistence and draw parallels between Two-Eyed Seeing and other analogous Indigenous frameworks from around the world. It is set apart from other Indigenous frameworks in its explicit action imperative—central to Two-Eyed Seeing is the notion that knowledge transforms the holder and that the holder bears a responsibility to act on that knowledge. We explore its operationalization through three Canadian aquatic and fisheries case-studies that co-develop questions, document and mobilize knowledge, and co-produce insights and decisions. We argue that Two-Eyed Seeing provides a pathway to a plural coexistence, where time-tested Indigenous knowledge systems can be paired with, not subsumed by, Western scientific insights for an equitable and sustainable future.","container-title":"Fish and Fisheries","DOI":"10.1111/faf.12516","ISSN":"1467-2960, 1467-2979","issue":"2","journalAbbreviation":"Fish Fish","language":"en","page":"243-261","source":"DOI.org (Crossref)","title":"“Two‐Eyed Seeing”: An Indigenous framework to transform fisheries research and management","title-short":"“Two‐Eyed Seeing”","volume":"22","author":[{"family":"Reid","given":"Andrea J."},{"family":"Eckert","given":"Lauren E."},{"family":"Lane","given":"John‐Francis"},{"family":"Young","given":"Nathan"},{"family":"Hinch","given":"Scott G."},{"family":"Darimont","given":"Chris T."},{"family":"Cooke","given":"Steven J."},{"family":"Ban","given":"Natalie C."},{"family":"Marshall","given":"Albert"}],"issued":{"date-parts":[["2021",3]]}}}],"schema":"https://github.com/citation-style-language/schema/raw/master/csl-citation.json"} </w:instrText>
      </w:r>
      <w:r w:rsidR="009D19C8">
        <w:rPr>
          <w:i/>
          <w:color w:val="000000"/>
        </w:rPr>
        <w:fldChar w:fldCharType="separate"/>
      </w:r>
      <w:r w:rsidR="00815A1C" w:rsidRPr="00815A1C">
        <w:rPr>
          <w:color w:val="000000"/>
        </w:rPr>
        <w:t>(</w:t>
      </w:r>
      <w:r w:rsidR="00815A1C" w:rsidRPr="00815A1C">
        <w:rPr>
          <w:i/>
          <w:iCs/>
          <w:color w:val="000000"/>
        </w:rPr>
        <w:t>10</w:t>
      </w:r>
      <w:r w:rsidR="00815A1C" w:rsidRPr="00815A1C">
        <w:rPr>
          <w:color w:val="000000"/>
        </w:rPr>
        <w:t>)</w:t>
      </w:r>
      <w:r w:rsidR="009D19C8">
        <w:rPr>
          <w:i/>
          <w:color w:val="000000"/>
        </w:rPr>
        <w:fldChar w:fldCharType="end"/>
      </w:r>
      <w:r>
        <w:t xml:space="preserve">, with some First Nations having </w:t>
      </w:r>
      <w:r w:rsidR="00327D6D">
        <w:t>similar self-</w:t>
      </w:r>
      <w:r>
        <w:t xml:space="preserve">imposed harvest bans </w:t>
      </w:r>
      <w:r w:rsidR="00327D6D">
        <w:t xml:space="preserve">as for caribou </w:t>
      </w:r>
      <w:r w:rsidR="002258B7">
        <w:fldChar w:fldCharType="begin"/>
      </w:r>
      <w:r w:rsidR="00314EFE">
        <w:instrText xml:space="preserve"> ADDIN ZOTERO_ITEM CSL_CITATION {"citationID":"EOh8zQ7z","properties":{"formattedCitation":"({\\i{}16})","plainCitation":"(16)","noteIndex":0},"citationItems":[{"id":4857,"uris":["http://zotero.org/users/6749014/items/Y5BWY5DC"],"itemData":{"id":4857,"type":"article-journal","container-title":"Journal of Applied Ecology","DOI":"10.1111/1365-2664.13835","ISSN":"0021-8901, 1365-2664","issue":"7","journalAbbreviation":"J Appl Ecol","language":"en","page":"1477-1486","source":"DOI.org (Crossref)","title":"Portfolio simplification arising from a century of change in salmon population diversity and artificial production","volume":"58","author":[{"family":"Price","given":"Michael H. H."},{"family":"Moore","given":"Jonathan W."},{"family":"Connors","given":"Brendan M."},{"family":"Wilson","given":"Kyle L."},{"family":"Reynolds","given":"John D."}],"issued":{"date-parts":[["2021",7]]}}}],"schema":"https://github.com/citation-style-language/schema/raw/master/csl-citation.json"} </w:instrText>
      </w:r>
      <w:r w:rsidR="002258B7">
        <w:fldChar w:fldCharType="separate"/>
      </w:r>
      <w:r w:rsidR="00314EFE" w:rsidRPr="00314EFE">
        <w:t>(</w:t>
      </w:r>
      <w:r w:rsidR="00314EFE" w:rsidRPr="00314EFE">
        <w:rPr>
          <w:i/>
          <w:iCs/>
        </w:rPr>
        <w:t>16</w:t>
      </w:r>
      <w:r w:rsidR="00314EFE" w:rsidRPr="00314EFE">
        <w:t>)</w:t>
      </w:r>
      <w:r w:rsidR="002258B7">
        <w:fldChar w:fldCharType="end"/>
      </w:r>
      <w:r>
        <w:t xml:space="preserve">. </w:t>
      </w:r>
    </w:p>
    <w:p w14:paraId="1D3B58B6" w14:textId="55AEDA6B" w:rsidR="00086F5F" w:rsidRDefault="00086F5F" w:rsidP="00086F5F">
      <w:pPr>
        <w:pStyle w:val="Paragraph"/>
      </w:pPr>
      <w:r>
        <w:t xml:space="preserve">Salmon recovery is demonstrably underserved by </w:t>
      </w:r>
      <w:r w:rsidR="00327D6D">
        <w:t xml:space="preserve">existing </w:t>
      </w:r>
      <w:r>
        <w:t xml:space="preserve">endangered species legislation. No salmon population has been listed in Canada under SARA and while </w:t>
      </w:r>
      <w:r w:rsidR="001B3B6F">
        <w:t xml:space="preserve">many </w:t>
      </w:r>
      <w:r>
        <w:t xml:space="preserve">have </w:t>
      </w:r>
      <w:r w:rsidR="00F46F88">
        <w:t xml:space="preserve">been listed </w:t>
      </w:r>
      <w:r>
        <w:t>in the USA</w:t>
      </w:r>
      <w:r w:rsidR="00973EA2">
        <w:t xml:space="preserve"> under the ESA</w:t>
      </w:r>
      <w:r>
        <w:t xml:space="preserve">, abundance remains a fraction of historic levels. Given the lack of formal protection, several Indigenous-led recovery plans for salmon have recently been developed. For example, after having endured ~60 years of diminished sockeye salmon returns, the Wet’suwet’en Nation </w:t>
      </w:r>
      <w:r w:rsidR="00D7448E">
        <w:t xml:space="preserve">on the west coast of Canada </w:t>
      </w:r>
      <w:r>
        <w:t>have implemented a rebuilding plan with an abundance target set to provide for community and ecosystem needs. However, ongoing commercial fisheries and industrial development projects undermine salmon recovery efforts</w:t>
      </w:r>
      <w:r w:rsidR="00327D6D">
        <w:t>. T</w:t>
      </w:r>
      <w:r>
        <w:t xml:space="preserve">hus, there remains a need for increased recognition of Indigenous </w:t>
      </w:r>
      <w:r w:rsidR="00F46F88">
        <w:t>r</w:t>
      </w:r>
      <w:r>
        <w:t>ights that support protection of diminished populations beyond endangered species legislation.</w:t>
      </w:r>
    </w:p>
    <w:p w14:paraId="08C6FA4A" w14:textId="77777777" w:rsidR="00086F5F" w:rsidRDefault="00086F5F" w:rsidP="00086F5F">
      <w:pPr>
        <w:pStyle w:val="Paragraph"/>
        <w:rPr>
          <w:i/>
        </w:rPr>
      </w:pPr>
      <w:r>
        <w:rPr>
          <w:i/>
        </w:rPr>
        <w:t>Indigenous rights can propel recovery beyond targets set by</w:t>
      </w:r>
      <w:r>
        <w:rPr>
          <w:i/>
          <w:color w:val="000000"/>
        </w:rPr>
        <w:t xml:space="preserve"> </w:t>
      </w:r>
      <w:r>
        <w:rPr>
          <w:i/>
        </w:rPr>
        <w:t>e</w:t>
      </w:r>
      <w:r>
        <w:rPr>
          <w:i/>
          <w:color w:val="000000"/>
        </w:rPr>
        <w:t xml:space="preserve">ndangered </w:t>
      </w:r>
      <w:r>
        <w:rPr>
          <w:i/>
        </w:rPr>
        <w:t>s</w:t>
      </w:r>
      <w:r>
        <w:rPr>
          <w:i/>
          <w:color w:val="000000"/>
        </w:rPr>
        <w:t xml:space="preserve">pecies </w:t>
      </w:r>
      <w:proofErr w:type="gramStart"/>
      <w:r>
        <w:rPr>
          <w:i/>
        </w:rPr>
        <w:t>laws</w:t>
      </w:r>
      <w:proofErr w:type="gramEnd"/>
    </w:p>
    <w:p w14:paraId="547C96E3" w14:textId="47F26909" w:rsidR="00086F5F" w:rsidRDefault="00086F5F" w:rsidP="00086F5F">
      <w:pPr>
        <w:pStyle w:val="Paragraph"/>
      </w:pPr>
      <w:r>
        <w:t xml:space="preserve">While international agreements and national laws compel governments to recover endangered species, </w:t>
      </w:r>
      <w:r w:rsidR="0055520A">
        <w:t xml:space="preserve">colonial </w:t>
      </w:r>
      <w:r>
        <w:t xml:space="preserve">governments </w:t>
      </w:r>
      <w:r w:rsidR="00D7448E">
        <w:rPr>
          <w:color w:val="000000"/>
        </w:rPr>
        <w:t>are</w:t>
      </w:r>
      <w:r w:rsidR="00C350CE">
        <w:rPr>
          <w:color w:val="000000"/>
        </w:rPr>
        <w:t xml:space="preserve"> also obligated to </w:t>
      </w:r>
      <w:proofErr w:type="spellStart"/>
      <w:r w:rsidR="00C350CE">
        <w:rPr>
          <w:color w:val="000000"/>
        </w:rPr>
        <w:t>honour</w:t>
      </w:r>
      <w:proofErr w:type="spellEnd"/>
      <w:r w:rsidR="00C350CE">
        <w:rPr>
          <w:color w:val="000000"/>
        </w:rPr>
        <w:t xml:space="preserve"> the </w:t>
      </w:r>
      <w:r w:rsidR="00327D6D">
        <w:rPr>
          <w:color w:val="000000"/>
        </w:rPr>
        <w:t xml:space="preserve">legal treaty and </w:t>
      </w:r>
      <w:r w:rsidR="00C350CE">
        <w:rPr>
          <w:color w:val="000000"/>
        </w:rPr>
        <w:t xml:space="preserve">constitutional rights of Indigenous </w:t>
      </w:r>
      <w:r w:rsidR="007C6572">
        <w:rPr>
          <w:color w:val="000000"/>
        </w:rPr>
        <w:t>p</w:t>
      </w:r>
      <w:r w:rsidR="00C350CE">
        <w:rPr>
          <w:color w:val="000000"/>
        </w:rPr>
        <w:t>eople</w:t>
      </w:r>
      <w:r w:rsidR="00A854EE">
        <w:rPr>
          <w:color w:val="000000"/>
        </w:rPr>
        <w:t>s</w:t>
      </w:r>
      <w:r w:rsidR="00C350CE">
        <w:rPr>
          <w:color w:val="000000"/>
        </w:rPr>
        <w:t xml:space="preserve">, including rights to </w:t>
      </w:r>
      <w:r w:rsidR="00575757">
        <w:rPr>
          <w:color w:val="000000"/>
        </w:rPr>
        <w:t xml:space="preserve">fish, </w:t>
      </w:r>
      <w:r w:rsidR="00C350CE">
        <w:rPr>
          <w:color w:val="000000"/>
        </w:rPr>
        <w:t xml:space="preserve">hunt, </w:t>
      </w:r>
      <w:r w:rsidR="00575757">
        <w:rPr>
          <w:color w:val="000000"/>
        </w:rPr>
        <w:t xml:space="preserve">and </w:t>
      </w:r>
      <w:r w:rsidR="00C350CE">
        <w:rPr>
          <w:color w:val="000000"/>
        </w:rPr>
        <w:t>trap</w:t>
      </w:r>
      <w:r>
        <w:t xml:space="preserve">. In some cases, </w:t>
      </w:r>
      <w:proofErr w:type="gramStart"/>
      <w:r>
        <w:t>culturally–important</w:t>
      </w:r>
      <w:proofErr w:type="gramEnd"/>
      <w:r>
        <w:t xml:space="preserve"> species are at the center of the interaction between Indigenous and non-Indigenous governments. For example, during negotiations of Treaty No. 8 in 1899, Canada promised Indigenous </w:t>
      </w:r>
      <w:r w:rsidR="007C6572">
        <w:t>P</w:t>
      </w:r>
      <w:r>
        <w:t>eoples in Treaty 8, which encompasses nearly 10% of Canada, that they “</w:t>
      </w:r>
      <w:r>
        <w:rPr>
          <w:i/>
        </w:rPr>
        <w:t>would be as free to hunt and fish after treaty as they would if they never entered into it</w:t>
      </w:r>
      <w:r>
        <w:t xml:space="preserve">” </w:t>
      </w:r>
      <w:r w:rsidR="002258B7">
        <w:fldChar w:fldCharType="begin"/>
      </w:r>
      <w:r w:rsidR="00314EFE">
        <w:instrText xml:space="preserve"> ADDIN ZOTERO_ITEM CSL_CITATION {"citationID":"8AtNonzE","properties":{"formattedCitation":"({\\i{}17})","plainCitation":"(17)","noteIndex":0},"citationItems":[{"id":35,"uris":["http://zotero.org/users/6749014/items/BSFGSV7Z"],"itemData":{"id":35,"type":"report","genre":"agreement","language":"eng","note":"Last Modified: 2013-08-30","title":"Report of the Commissioners for Treaty No. 8.","title-short":"Treaty Texts","URL":"https://www.rcaanc-cirnac.gc.ca/eng/1100100028813/1581293624572","author":[{"literal":"Government of Canada"}],"accessed":{"date-parts":[["2022",4,7]]},"issued":{"date-parts":[["1899"]]}}}],"schema":"https://github.com/citation-style-language/schema/raw/master/csl-citation.json"} </w:instrText>
      </w:r>
      <w:r w:rsidR="002258B7">
        <w:fldChar w:fldCharType="separate"/>
      </w:r>
      <w:r w:rsidR="00314EFE" w:rsidRPr="00314EFE">
        <w:t>(</w:t>
      </w:r>
      <w:r w:rsidR="00314EFE" w:rsidRPr="00314EFE">
        <w:rPr>
          <w:i/>
          <w:iCs/>
        </w:rPr>
        <w:t>17</w:t>
      </w:r>
      <w:r w:rsidR="00314EFE" w:rsidRPr="00314EFE">
        <w:t>)</w:t>
      </w:r>
      <w:r w:rsidR="002258B7">
        <w:fldChar w:fldCharType="end"/>
      </w:r>
      <w:r>
        <w:t xml:space="preserve">. A century and a half of colonization on these lands have significantly impeded Treaty 8 First Nations’ ability to hunt and fish as they once did </w:t>
      </w:r>
      <w:r w:rsidR="002258B7">
        <w:fldChar w:fldCharType="begin"/>
      </w:r>
      <w:r w:rsidR="002258B7">
        <w:instrText xml:space="preserve"> ADDIN ZOTERO_ITEM CSL_CITATION {"citationID":"uXyho3G7","properties":{"formattedCitation":"({\\i{}11})","plainCitation":"(11)","noteIndex":0},"citationItems":[{"id":1481,"uris":["http://zotero.org/users/6749014/items/K4MN8GEJ"],"itemData":{"id":1481,"type":"article-journal","container-title":"Environment, Development and Sustainability","DOI":"10.1007/s10668-011-9333-5","ISSN":"1387-585X, 1573-2975","issue":"4","journalAbbreviation":"Environ Dev Sustain","language":"en","page":"455-476","source":"DOI.org (Crossref)","title":"An environmental justice analysis of caribou recovery planning, protection of an Indigenous culture, and coal mining development in northeast British Columbia, Canada","volume":"14","author":[{"family":"Muir","given":"Bruce R."},{"family":"Booth","given":"Annie L."}],"issued":{"date-parts":[["2012",8]]}}}],"schema":"https://github.com/citation-style-language/schema/raw/master/csl-citation.json"} </w:instrText>
      </w:r>
      <w:r w:rsidR="002258B7">
        <w:fldChar w:fldCharType="separate"/>
      </w:r>
      <w:r w:rsidR="00A71F1E" w:rsidRPr="00A71F1E">
        <w:t>(</w:t>
      </w:r>
      <w:r w:rsidR="00A71F1E" w:rsidRPr="00A71F1E">
        <w:rPr>
          <w:i/>
          <w:iCs/>
        </w:rPr>
        <w:t>11</w:t>
      </w:r>
      <w:r w:rsidR="00A71F1E" w:rsidRPr="00A71F1E">
        <w:t>)</w:t>
      </w:r>
      <w:r w:rsidR="002258B7">
        <w:fldChar w:fldCharType="end"/>
      </w:r>
      <w:r>
        <w:t>. Treaty infringement was recently affirmed in the 2021 Blueberry River First Nations (</w:t>
      </w:r>
      <w:proofErr w:type="spellStart"/>
      <w:r>
        <w:t>Yahey</w:t>
      </w:r>
      <w:proofErr w:type="spellEnd"/>
      <w:r>
        <w:t xml:space="preserve">) </w:t>
      </w:r>
      <w:r>
        <w:rPr>
          <w:b/>
        </w:rPr>
        <w:t>v</w:t>
      </w:r>
      <w:r>
        <w:t>. Province of British Columbia,</w:t>
      </w:r>
      <w:r>
        <w:rPr>
          <w:sz w:val="16"/>
          <w:szCs w:val="16"/>
        </w:rPr>
        <w:t xml:space="preserve"> </w:t>
      </w:r>
      <w:r>
        <w:t>which concluded that the</w:t>
      </w:r>
      <w:r w:rsidR="00BD2ADB">
        <w:t xml:space="preserve"> </w:t>
      </w:r>
      <w:proofErr w:type="gramStart"/>
      <w:r>
        <w:t>Province</w:t>
      </w:r>
      <w:proofErr w:type="gramEnd"/>
      <w:r>
        <w:t xml:space="preserve"> had breached Treaty No. 8 by authorizing rampant resource development, leading to cumulative impacts, affecting culturally–important species such as caribou and moose.</w:t>
      </w:r>
    </w:p>
    <w:p w14:paraId="4AB57089" w14:textId="745A362D" w:rsidR="00086F5F" w:rsidRDefault="00086F5F" w:rsidP="00086F5F">
      <w:pPr>
        <w:pStyle w:val="Paragraph"/>
      </w:pPr>
      <w:r>
        <w:rPr>
          <w:color w:val="000000"/>
        </w:rPr>
        <w:t xml:space="preserve">Increased recognition of legal obligations to Indigenous </w:t>
      </w:r>
      <w:r w:rsidR="007C6572">
        <w:rPr>
          <w:color w:val="000000"/>
        </w:rPr>
        <w:t>p</w:t>
      </w:r>
      <w:r>
        <w:rPr>
          <w:color w:val="000000"/>
        </w:rPr>
        <w:t>eople</w:t>
      </w:r>
      <w:r w:rsidR="00A854EE">
        <w:rPr>
          <w:color w:val="000000"/>
        </w:rPr>
        <w:t>s</w:t>
      </w:r>
      <w:r>
        <w:rPr>
          <w:color w:val="000000"/>
        </w:rPr>
        <w:t xml:space="preserve"> may provide </w:t>
      </w:r>
      <w:r w:rsidR="00CF05ED">
        <w:rPr>
          <w:color w:val="000000"/>
        </w:rPr>
        <w:t xml:space="preserve">a </w:t>
      </w:r>
      <w:r>
        <w:rPr>
          <w:color w:val="000000"/>
        </w:rPr>
        <w:t>path to recovering species abundance to</w:t>
      </w:r>
      <w:r w:rsidR="00BD2ADB">
        <w:rPr>
          <w:color w:val="000000"/>
        </w:rPr>
        <w:t xml:space="preserve"> </w:t>
      </w:r>
      <w:proofErr w:type="gramStart"/>
      <w:r>
        <w:rPr>
          <w:color w:val="000000"/>
        </w:rPr>
        <w:t>culturally</w:t>
      </w:r>
      <w:r>
        <w:t>–</w:t>
      </w:r>
      <w:r>
        <w:rPr>
          <w:color w:val="000000"/>
        </w:rPr>
        <w:t>meaningful</w:t>
      </w:r>
      <w:proofErr w:type="gramEnd"/>
      <w:r>
        <w:rPr>
          <w:color w:val="000000"/>
        </w:rPr>
        <w:t xml:space="preserve"> levels. </w:t>
      </w:r>
      <w:r>
        <w:t>R</w:t>
      </w:r>
      <w:r>
        <w:rPr>
          <w:color w:val="000000"/>
        </w:rPr>
        <w:t>ecovery plans for</w:t>
      </w:r>
      <w:r>
        <w:t xml:space="preserve"> </w:t>
      </w:r>
      <w:proofErr w:type="gramStart"/>
      <w:r>
        <w:rPr>
          <w:color w:val="000000"/>
        </w:rPr>
        <w:t>cultural</w:t>
      </w:r>
      <w:r>
        <w:t>ly–important</w:t>
      </w:r>
      <w:proofErr w:type="gramEnd"/>
      <w:r>
        <w:rPr>
          <w:color w:val="000000"/>
        </w:rPr>
        <w:t xml:space="preserve"> species </w:t>
      </w:r>
      <w:r w:rsidR="00327D6D">
        <w:rPr>
          <w:color w:val="000000"/>
        </w:rPr>
        <w:t>could pro</w:t>
      </w:r>
      <w:r>
        <w:t>pose</w:t>
      </w:r>
      <w:r>
        <w:rPr>
          <w:color w:val="000000"/>
        </w:rPr>
        <w:t xml:space="preserve"> MVP targets as </w:t>
      </w:r>
      <w:r w:rsidR="00973EA2">
        <w:rPr>
          <w:color w:val="000000"/>
        </w:rPr>
        <w:t>a preliminary</w:t>
      </w:r>
      <w:r w:rsidR="00BD2ADB">
        <w:rPr>
          <w:color w:val="000000"/>
        </w:rPr>
        <w:t xml:space="preserve"> </w:t>
      </w:r>
      <w:r>
        <w:rPr>
          <w:color w:val="000000"/>
        </w:rPr>
        <w:t xml:space="preserve">step </w:t>
      </w:r>
      <w:r w:rsidR="00973EA2">
        <w:rPr>
          <w:color w:val="000000"/>
        </w:rPr>
        <w:t xml:space="preserve">towards full </w:t>
      </w:r>
      <w:r>
        <w:rPr>
          <w:color w:val="000000"/>
        </w:rPr>
        <w:t>re</w:t>
      </w:r>
      <w:r>
        <w:t>covery</w:t>
      </w:r>
      <w:r>
        <w:rPr>
          <w:color w:val="000000"/>
        </w:rPr>
        <w:t xml:space="preserve">. </w:t>
      </w:r>
      <w:r>
        <w:lastRenderedPageBreak/>
        <w:t>For species above a MVP, recovery status could be assessed against a new global standard, the International Union for Conservation of Nature (IUCN) Green list of species</w:t>
      </w:r>
      <w:r w:rsidR="00327D6D">
        <w:t xml:space="preserve">. </w:t>
      </w:r>
      <w:r w:rsidR="00F46F88">
        <w:t>Such an approach</w:t>
      </w:r>
      <w:r w:rsidR="00327D6D">
        <w:t xml:space="preserve"> could </w:t>
      </w:r>
      <w:r>
        <w:t xml:space="preserve">propel abundance beyond MVP towards `full recovery` defined by restoring historic abundance, distribution, and ecological function </w:t>
      </w:r>
      <w:r w:rsidR="002258B7">
        <w:fldChar w:fldCharType="begin"/>
      </w:r>
      <w:r w:rsidR="002258B7">
        <w:instrText xml:space="preserve"> ADDIN ZOTERO_ITEM CSL_CITATION {"citationID":"akbw38WN","properties":{"formattedCitation":"({\\i{}1})","plainCitation":"(1)","noteIndex":0},"citationItems":[{"id":4827,"uris":["http://zotero.org/users/6749014/items/V67X8J7C"],"itemData":{"id":4827,"type":"article-journal","container-title":"Conservation Biology","DOI":"10.1111/cobi.13756","ISSN":"0888-8892, 1523-1739","issue":"6","journalAbbreviation":"Conservation Biology","language":"en","page":"1833-1849","source":"DOI.org (Crossref)","title":"Testing a global standard for quantifying species recovery and assessing conservation impact","volume":"35","author":[{"family":"Grace","given":"Molly K."},{"family":"Akçakaya","given":"H. Resit"},{"family":"Bennett","given":"Elizabeth L."},{"family":"Brooks","given":"Thomas M."},{"family":"Heath","given":"Anna"},{"family":"Hedges","given":"Simon"},{"family":"Hilton‐Taylor","given":"Craig"},{"family":"Hoffmann","given":"Michael"},{"family":"Hochkirch","given":"Axel"},{"family":"Jenkins","given":"Richard"},{"family":"Keith","given":"David A."},{"family":"Long","given":"Barney"},{"family":"Mallon","given":"David P."},{"family":"Meijaard","given":"Erik"},{"family":"Milner‐Gulland","given":"E.J."},{"family":"Rodriguez","given":"Jon Paul"},{"family":"Stephenson","given":"P.J."},{"family":"Stuart","given":"Simon N."},{"family":"Young","given":"Richard P."},{"family":"Acebes","given":"Pablo"},{"family":"Alfaro‐Shigueto","given":"Joanna"},{"family":"Alvarez‐Clare","given":"Silvia"},{"family":"Andriantsimanarilafy","given":"Raphali Rodlis"},{"family":"Arbetman","given":"Marina"},{"family":"Azat","given":"Claudio"},{"family":"Bacchetta","given":"Gianluigi"},{"family":"Badola","given":"Ruchi"},{"family":"Barcelos","given":"Luís M.D."},{"family":"Barreiros","given":"Joao Pedro"},{"family":"Basak","given":"Sayanti"},{"family":"Berger","given":"Danielle J."},{"family":"Bhattacharyya","given":"Sabuj"},{"family":"Bino","given":"Gilad"},{"family":"Borges","given":"Paulo A.V."},{"family":"Boughton","given":"Raoul K."},{"family":"Brockmann","given":"H. Jane"},{"family":"Buckley","given":"Hannah L."},{"family":"Burfield","given":"Ian J."},{"family":"Burton","given":"James"},{"family":"Camacho‐Badani","given":"Teresa"},{"family":"Cano‐Alonso","given":"Luis Santiago"},{"family":"Carmichael","given":"Ruth H."},{"family":"Carrero","given":"Christina"},{"family":"Carroll","given":"John P."},{"family":"Catsadorakis","given":"Giorgos"},{"family":"Chapple","given":"David G."},{"family":"Chapron","given":"Guillaume"},{"family":"Chowdhury","given":"Gawsia Wahidunnessa"},{"family":"Claassens","given":"Louw"},{"family":"Cogoni","given":"Donatella"},{"family":"Constantine","given":"Rochelle"},{"family":"Craig","given":"Christie Anne"},{"family":"Cunningham","given":"Andrew A."},{"family":"Dahal","given":"Nishma"},{"family":"Daltry","given":"Jennifer C."},{"family":"Das","given":"Goura Chandra"},{"family":"Dasgupta","given":"Niladri"},{"family":"Davey","given":"Alexandra"},{"family":"Davies","given":"Katharine"},{"family":"Develey","given":"Pedro"},{"family":"Elangovan","given":"Vanitha"},{"family":"Fairclough","given":"David"},{"family":"Febbraro","given":"Mirko Di"},{"family":"Fenu","given":"Giuseppe"},{"family":"Fernandes","given":"Fernando Moreira"},{"family":"Fernandez","given":"Eduardo Pinheiro"},{"family":"Finucci","given":"Brittany"},{"family":"Földesi","given":"Rita"},{"family":"Foley","given":"Catherine M."},{"family":"Ford","given":"Matthew"},{"family":"Forstner","given":"Michael R.J."},{"family":"García","given":"Néstor"},{"family":"Garcia‐Sandoval","given":"Ricardo"},{"family":"Gardner","given":"Penny C."},{"family":"Garibay‐Orijel","given":"Roberto"},{"family":"Gatan‐Balbas","given":"Marites"},{"family":"Gauto","given":"Irene"},{"family":"Ghazi","given":"Mirza Ghazanfar Ullah"},{"family":"Godfrey","given":"Stephanie S."},{"family":"Gollock","given":"Matthew"},{"family":"González","given":"Benito A."},{"family":"Grant","given":"Tandora D."},{"family":"Gray","given":"Thomas"},{"family":"Gregory","given":"Andrew J."},{"family":"Grunsven","given":"Roy H.A.","non-dropping-particle":"van"},{"family":"Gryzenhout","given":"Marieka"},{"family":"Guernsey","given":"Noelle C."},{"family":"Gupta","given":"Garima"},{"family":"Hagen","given":"Christina"},{"family":"Hagen","given":"Christian A."},{"family":"Hall","given":"Madison B."},{"family":"Hallerman","given":"Eric"},{"family":"Hare","given":"Kelly"},{"family":"Hart","given":"Tom"},{"family":"Hartdegen","given":"Ruston"},{"family":"Harvey‐Brown","given":"Yvette"},{"family":"Hatfield","given":"Richard"},{"family":"Hawke","given":"Tahneal"},{"family":"Hermes","given":"Claudia"},{"family":"Hitchmough","given":"Rod"},{"family":"Hoffmann","given":"Pablo Melo"},{"family":"Howarth","given":"Charlie"},{"family":"Hudson","given":"Michael A."},{"family":"Hussain","given":"Syed Ainul"},{"family":"Huveneers","given":"Charlie"},{"family":"Jacques","given":"Hélène"},{"family":"Jorgensen","given":"Dennis"},{"family":"Katdare","given":"Suyash"},{"family":"Katsis","given":"Lydia K.D."},{"family":"Kaul","given":"Rahul"},{"family":"Kaunda‐Arara","given":"Boaz"},{"family":"Keith‐Diagne","given":"Lucy"},{"family":"Kraus","given":"Daniel T."},{"family":"Lima","given":"Thales Moreira","non-dropping-particle":"de"},{"family":"Lindeman","given":"Ken"},{"family":"Linsky","given":"Jean"},{"family":"Louis","given":"Edward"},{"family":"Loy","given":"Anna"},{"family":"Lughadha","given":"Eimear Nic"},{"family":"Mangel","given":"Jeffrey C."},{"family":"Marinari","given":"Paul E."},{"family":"Martin","given":"Gabriel M."},{"family":"Martinelli","given":"Gustavo"},{"family":"McGowan","given":"Philip J.K."},{"family":"McInnes","given":"Alistair"},{"family":"Teles Barbosa Mendes","given":"Eduardo"},{"family":"Millard","given":"Michael J."},{"family":"Mirande","given":"Claire"},{"family":"Money","given":"Daniel"},{"family":"Monks","given":"Joanne M."},{"family":"Morales","given":"Carolina Laura"},{"family":"Mumu","given":"Nazia Naoreen"},{"family":"Negrao","given":"Raquel"},{"family":"Nguyen","given":"Anh Ha"},{"family":"Niloy","given":"Md. Nazmul Hasan"},{"family":"Norbury","given":"Grant Leslie"},{"family":"Nordmeyer","given":"Cale"},{"family":"Norris","given":"Darren"},{"family":"O'Brien","given":"Mark"},{"family":"Oda","given":"Gabriela Akemi"},{"family":"Orsenigo","given":"Simone"},{"family":"Outerbridge","given":"Mark Evan"},{"family":"Pasachnik","given":"Stesha"},{"family":"Pérez‐Jiménez","given":"Juan Carlos"},{"family":"Pike","given":"Charlotte"},{"family":"Pilkington","given":"Fred"},{"family":"Plumb","given":"Glenn"},{"family":"Portela","given":"Rita de Cassia Quitete"},{"family":"Prohaska","given":"Ana"},{"family":"Quintana","given":"Manuel G."},{"family":"Rakotondrasoa","given":"Eddie Fanantenana"},{"family":"Ranglack","given":"Dustin H."},{"family":"Rankou","given":"Hassan"},{"family":"Rawat","given":"Ajay Prakash"},{"family":"Reardon","given":"James Thomas"},{"family":"Rheingantz","given":"Marcelo Lopes"},{"family":"Richter","given":"Stephen C."},{"family":"Rivers","given":"Malin C."},{"family":"Rogers","given":"Luke Rollie"},{"family":"Rosa","given":"Patrícia","non-dropping-particle":"da"},{"family":"Rose","given":"Paul"},{"family":"Royer","given":"Emily"},{"family":"Ryan","given":"Catherine"},{"family":"Mitcheson","given":"Yvonne J. Sadovy","non-dropping-particle":"de"},{"family":"Salmon","given":"Lily"},{"family":"Salvador","given":"Carlos Henrique"},{"family":"Samways","given":"Michael J."},{"family":"Sanjuan","given":"Tatiana"},{"family":"Souza dos Santos","given":"Amanda"},{"family":"Sasaki","given":"Hiroshi"},{"family":"Schutz","given":"Emmanuel"},{"family":"Scott","given":"Heather Ann"},{"family":"Scott","given":"Robert Michael"},{"family":"Serena","given":"Fabrizio"},{"family":"Sharma","given":"Surya P."},{"family":"Shuey","given":"John A."},{"family":"Silva","given":"Carlos Julio Polo"},{"family":"Simaika","given":"John P."},{"family":"Smith","given":"David R."},{"family":"Spaet","given":"Julia L.Y."},{"family":"Sultana","given":"Shanjida"},{"family":"Talukdar","given":"Bibhab Kumar"},{"family":"Tatayah","given":"Vikash"},{"family":"Thomas","given":"Philip"},{"family":"Tringali","given":"Angela"},{"family":"Trinh‐Dinh","given":"Hoang"},{"family":"Tuboi","given":"Chongpi"},{"family":"Usmani","given":"Aftab Alam"},{"family":"Vasco‐Palacios","given":"Aída M."},{"family":"Vié","given":"Jean‐Christophe"},{"family":"Virens","given":"Evelyn"},{"family":"Walker","given":"Alan"},{"family":"Wallace","given":"Bryan"},{"family":"Waller","given":"Lauren J."},{"family":"Wang","given":"Hongfeng"},{"family":"Wearn","given":"Oliver R."},{"family":"Weerd","given":"Merlijn","non-dropping-particle":"van"},{"family":"Weigmann","given":"Simon"},{"family":"Willcox","given":"Daniel"},{"family":"Woinarski","given":"John"},{"family":"Yong","given":"Jean W.H."},{"family":"Young","given":"Stuart"}],"issued":{"date-parts":[["2021",12]]}}}],"schema":"https://github.com/citation-style-language/schema/raw/master/csl-citation.json"} </w:instrText>
      </w:r>
      <w:r w:rsidR="002258B7">
        <w:fldChar w:fldCharType="separate"/>
      </w:r>
      <w:r w:rsidR="00A71F1E" w:rsidRPr="00A71F1E">
        <w:t>(</w:t>
      </w:r>
      <w:r w:rsidR="00A71F1E" w:rsidRPr="00A71F1E">
        <w:rPr>
          <w:i/>
          <w:iCs/>
        </w:rPr>
        <w:t>1</w:t>
      </w:r>
      <w:r w:rsidR="00A71F1E" w:rsidRPr="00A71F1E">
        <w:t>)</w:t>
      </w:r>
      <w:r w:rsidR="002258B7">
        <w:fldChar w:fldCharType="end"/>
      </w:r>
      <w:r>
        <w:t>. We recommend `full recovery`</w:t>
      </w:r>
      <w:r>
        <w:rPr>
          <w:color w:val="000000"/>
        </w:rPr>
        <w:t xml:space="preserve"> </w:t>
      </w:r>
      <w:r w:rsidR="00F46F88">
        <w:rPr>
          <w:color w:val="000000"/>
        </w:rPr>
        <w:t xml:space="preserve">also </w:t>
      </w:r>
      <w:r>
        <w:t>include</w:t>
      </w:r>
      <w:r>
        <w:rPr>
          <w:color w:val="000000"/>
        </w:rPr>
        <w:t xml:space="preserve"> abundance targets that </w:t>
      </w:r>
      <w:r>
        <w:t>support</w:t>
      </w:r>
      <w:r>
        <w:rPr>
          <w:color w:val="000000"/>
        </w:rPr>
        <w:t xml:space="preserve"> food security, materials, and </w:t>
      </w:r>
      <w:r w:rsidR="00327D6D">
        <w:rPr>
          <w:color w:val="000000"/>
        </w:rPr>
        <w:t xml:space="preserve">cultural </w:t>
      </w:r>
      <w:r>
        <w:rPr>
          <w:color w:val="000000"/>
        </w:rPr>
        <w:t>relationships that rely on these animals.</w:t>
      </w:r>
      <w:r>
        <w:t xml:space="preserve"> A rare example of this </w:t>
      </w:r>
      <w:r w:rsidR="008E1EA9">
        <w:t>goal</w:t>
      </w:r>
      <w:r>
        <w:t xml:space="preserve"> can be found in the 2016 wood bison recovery strategy that includes abundance targets to support Indigenous </w:t>
      </w:r>
      <w:r w:rsidR="00F46F88">
        <w:t>r</w:t>
      </w:r>
      <w:r>
        <w:t xml:space="preserve">ights and particularly a </w:t>
      </w:r>
      <w:proofErr w:type="gramStart"/>
      <w:r>
        <w:t>culturally-meaningful</w:t>
      </w:r>
      <w:proofErr w:type="gramEnd"/>
      <w:r>
        <w:t xml:space="preserve"> harvest. </w:t>
      </w:r>
      <w:r w:rsidR="00FA776A">
        <w:t xml:space="preserve">Full recovery will remain challenging for </w:t>
      </w:r>
      <w:r w:rsidR="00FD3EE4">
        <w:t xml:space="preserve">some species, such as plains bison, </w:t>
      </w:r>
      <w:r w:rsidR="00FA776A">
        <w:t xml:space="preserve">due to the conversion of their historic habitat to </w:t>
      </w:r>
      <w:r w:rsidR="00FA776A">
        <w:rPr>
          <w:rFonts w:ascii="Helvetica" w:hAnsi="Helvetica"/>
        </w:rPr>
        <w:t xml:space="preserve">agriculture, urbanization, and transportation infrastructure. In such cases, a modified recovery target based on remaining </w:t>
      </w:r>
      <w:r w:rsidR="00A71F1E">
        <w:rPr>
          <w:rFonts w:ascii="Helvetica" w:hAnsi="Helvetica"/>
        </w:rPr>
        <w:t xml:space="preserve">or restorable habitat </w:t>
      </w:r>
      <w:r w:rsidR="00FA776A">
        <w:rPr>
          <w:rFonts w:ascii="Helvetica" w:hAnsi="Helvetica"/>
        </w:rPr>
        <w:t>may be required</w:t>
      </w:r>
      <w:r w:rsidR="00A1074D">
        <w:rPr>
          <w:rFonts w:ascii="Helvetica" w:hAnsi="Helvetica"/>
        </w:rPr>
        <w:t>,</w:t>
      </w:r>
      <w:r w:rsidR="00327D6D">
        <w:rPr>
          <w:rFonts w:ascii="Helvetica" w:hAnsi="Helvetica"/>
        </w:rPr>
        <w:t xml:space="preserve"> </w:t>
      </w:r>
      <w:r w:rsidR="00A1074D">
        <w:rPr>
          <w:rFonts w:ascii="Helvetica" w:hAnsi="Helvetica"/>
        </w:rPr>
        <w:t>along with</w:t>
      </w:r>
      <w:r w:rsidR="00327D6D">
        <w:rPr>
          <w:rFonts w:ascii="Helvetica" w:hAnsi="Helvetica"/>
        </w:rPr>
        <w:t xml:space="preserve"> consideration of policy tools such as reparations</w:t>
      </w:r>
      <w:r w:rsidR="005D2757">
        <w:rPr>
          <w:rFonts w:ascii="Helvetica" w:hAnsi="Helvetica"/>
        </w:rPr>
        <w:t xml:space="preserve">. </w:t>
      </w:r>
      <w:r w:rsidRPr="00ED25B2">
        <w:t xml:space="preserve">Beyond legally endangered species, </w:t>
      </w:r>
      <w:r w:rsidRPr="00ED25B2">
        <w:rPr>
          <w:color w:val="000000"/>
        </w:rPr>
        <w:t xml:space="preserve">a proactive approach to </w:t>
      </w:r>
      <w:r w:rsidRPr="00ED25B2">
        <w:t xml:space="preserve">conservation </w:t>
      </w:r>
      <w:r w:rsidRPr="00ED25B2">
        <w:rPr>
          <w:color w:val="000000"/>
        </w:rPr>
        <w:t>would consider</w:t>
      </w:r>
      <w:r w:rsidRPr="00ED25B2">
        <w:t xml:space="preserve"> species </w:t>
      </w:r>
      <w:r w:rsidRPr="00ED25B2">
        <w:rPr>
          <w:color w:val="000000"/>
        </w:rPr>
        <w:t xml:space="preserve">not yet at the precipice of </w:t>
      </w:r>
      <w:r w:rsidRPr="00ED25B2">
        <w:t>extirpation</w:t>
      </w:r>
      <w:r w:rsidRPr="00ED25B2">
        <w:rPr>
          <w:color w:val="000000"/>
        </w:rPr>
        <w:t xml:space="preserve">, but below </w:t>
      </w:r>
      <w:proofErr w:type="gramStart"/>
      <w:r w:rsidRPr="00ED25B2">
        <w:rPr>
          <w:color w:val="000000"/>
        </w:rPr>
        <w:t>culturally</w:t>
      </w:r>
      <w:r w:rsidRPr="00ED25B2">
        <w:t>–</w:t>
      </w:r>
      <w:r w:rsidRPr="00ED25B2">
        <w:rPr>
          <w:color w:val="000000"/>
        </w:rPr>
        <w:t>meaningful</w:t>
      </w:r>
      <w:proofErr w:type="gramEnd"/>
      <w:r w:rsidRPr="00ED25B2">
        <w:rPr>
          <w:color w:val="000000"/>
        </w:rPr>
        <w:t xml:space="preserve"> abundance thresholds</w:t>
      </w:r>
      <w:r w:rsidR="00ED25B2" w:rsidRPr="008E067E">
        <w:t>,</w:t>
      </w:r>
      <w:r w:rsidRPr="00ED25B2">
        <w:t xml:space="preserve"> thus,</w:t>
      </w:r>
      <w:r w:rsidRPr="00ED25B2">
        <w:rPr>
          <w:color w:val="000000"/>
        </w:rPr>
        <w:t xml:space="preserve"> triggering mechanisms of recovery</w:t>
      </w:r>
      <w:r w:rsidR="00857722" w:rsidRPr="00ED25B2">
        <w:t xml:space="preserve"> </w:t>
      </w:r>
      <w:r w:rsidRPr="00ED25B2">
        <w:t xml:space="preserve">based on protection of Indigenous </w:t>
      </w:r>
      <w:r w:rsidR="00F46F88" w:rsidRPr="00ED25B2">
        <w:t>r</w:t>
      </w:r>
      <w:r w:rsidRPr="00ED25B2">
        <w:t>ights (Figure 1).</w:t>
      </w:r>
    </w:p>
    <w:p w14:paraId="2DAB0B17" w14:textId="40AFACF2" w:rsidR="00086F5F" w:rsidRDefault="00086F5F" w:rsidP="00086F5F">
      <w:pPr>
        <w:pStyle w:val="Paragraph"/>
        <w:rPr>
          <w:color w:val="000000"/>
        </w:rPr>
      </w:pPr>
      <w:r>
        <w:t>H</w:t>
      </w:r>
      <w:r>
        <w:rPr>
          <w:color w:val="000000"/>
        </w:rPr>
        <w:t>armonization</w:t>
      </w:r>
      <w:r>
        <w:t xml:space="preserve"> of </w:t>
      </w:r>
      <w:r>
        <w:rPr>
          <w:color w:val="000000"/>
        </w:rPr>
        <w:t xml:space="preserve">biodiversity agreements with international agreements such as the United Nations </w:t>
      </w:r>
      <w:r>
        <w:t>Declaration</w:t>
      </w:r>
      <w:r>
        <w:rPr>
          <w:color w:val="000000"/>
        </w:rPr>
        <w:t xml:space="preserve"> on the Rights of Indigenous Peoples (UNDRIP)</w:t>
      </w:r>
      <w:r>
        <w:t xml:space="preserve"> could provide the foundation for recultivating </w:t>
      </w:r>
      <w:r>
        <w:rPr>
          <w:color w:val="000000"/>
        </w:rPr>
        <w:t>available, accessible, and adequate food, with strong nutritional, cultural, and spiritual connections to a single species or entire ecosys</w:t>
      </w:r>
      <w:r w:rsidRPr="000B1BCC">
        <w:rPr>
          <w:color w:val="000000"/>
        </w:rPr>
        <w:t>tem</w:t>
      </w:r>
      <w:r w:rsidR="00566865" w:rsidRPr="000B1BCC">
        <w:rPr>
          <w:color w:val="000000"/>
        </w:rPr>
        <w:t>s</w:t>
      </w:r>
      <w:r>
        <w:rPr>
          <w:color w:val="000000"/>
        </w:rPr>
        <w:t xml:space="preserve"> </w:t>
      </w:r>
      <w:r w:rsidR="002258B7">
        <w:rPr>
          <w:color w:val="000000"/>
        </w:rPr>
        <w:fldChar w:fldCharType="begin"/>
      </w:r>
      <w:r w:rsidR="00545CED">
        <w:rPr>
          <w:color w:val="000000"/>
        </w:rPr>
        <w:instrText xml:space="preserve"> ADDIN ZOTERO_ITEM CSL_CITATION {"citationID":"7A8OylZs","properties":{"formattedCitation":"({\\i{}19})","plainCitation":"(19)","noteIndex":0},"citationItems":[{"id":4904,"uris":["http://zotero.org/users/6749014/items/RABM6AQ6"],"itemData":{"id":4904,"type":"article-journal","abstract":"Although a diversity of approaches to wildlife management persists in Canada and the United States of America, the North American Model of Wildlife Conservation (NAM) is a prevailing model for state, provincial, and federal agencies. The success of the NAM is both celebrated and refuted amongst scholars, with most arguing that a more holistic approach is needed. Colonial rhetoric permeates each of the NAM’s constituent tenets—yet, beyond these cultural and historical problems are the NAM’s underlying conservation values. In many ways, these values share common ground with various Indigenous worldviews. For example, the idea of safeguarding wildlife for future generations, utilizing best available knowledge to solve problems, prioritizing collaboration between nations, and democratizing the process of conserving wildlife all overlap in the many ways that the NAM and common models of Indigenous-led conservation are operationalized. Working to identify shared visions and address necessary amendments of the NAM will advance reconciliation, both in the interest of nature and society. Here, we identify the gaps and linkages between the NAM and Indigenous-led conservation efforts across Canada. We impart a revised NAM—the Indigenizing North American Model of Wildlife Conservation (I-NAM)—that interweaves various Indigenous worldviews and conservation practice from across Canada. We emphasize that the I-NAM should be a continuous learning process that seeks to update and coexist with the NAM, but not replace Indigenous-led conservation.","container-title":"FACETS","DOI":"10.1139/facets-2020-0088","note":"publisher: Canadian Science Publishing","page":"1285-1306","source":"facetsjournal.com (Atypon)","title":"Indigenizing the North American Model of Wildlife Conservation","volume":"6","author":[{"family":"Hessami","given":"Mateen A."},{"family":"Bowles","given":"Ella"},{"family":"Popp","given":"Jesse N."},{"family":"Ford","given":"Adam T."}],"issued":{"date-parts":[["2021",1]]}}}],"schema":"https://github.com/citation-style-language/schema/raw/master/csl-citation.json"} </w:instrText>
      </w:r>
      <w:r w:rsidR="002258B7">
        <w:rPr>
          <w:color w:val="000000"/>
        </w:rPr>
        <w:fldChar w:fldCharType="separate"/>
      </w:r>
      <w:r w:rsidR="00545CED" w:rsidRPr="00545CED">
        <w:rPr>
          <w:color w:val="000000"/>
        </w:rPr>
        <w:t>(</w:t>
      </w:r>
      <w:r w:rsidR="00545CED" w:rsidRPr="00545CED">
        <w:rPr>
          <w:i/>
          <w:iCs/>
          <w:color w:val="000000"/>
        </w:rPr>
        <w:t>19</w:t>
      </w:r>
      <w:r w:rsidR="00545CED" w:rsidRPr="00545CED">
        <w:rPr>
          <w:color w:val="000000"/>
        </w:rPr>
        <w:t>)</w:t>
      </w:r>
      <w:r w:rsidR="002258B7">
        <w:rPr>
          <w:color w:val="000000"/>
        </w:rPr>
        <w:fldChar w:fldCharType="end"/>
      </w:r>
      <w:r>
        <w:rPr>
          <w:color w:val="000000"/>
        </w:rPr>
        <w:t xml:space="preserve">. </w:t>
      </w:r>
      <w:r w:rsidR="00327D6D">
        <w:rPr>
          <w:color w:val="000000"/>
        </w:rPr>
        <w:t>Dozens of other examples of such endangered 'biocultural' species exist across the globe</w:t>
      </w:r>
      <w:r w:rsidR="00F46F88">
        <w:rPr>
          <w:color w:val="000000"/>
        </w:rPr>
        <w:t xml:space="preserve"> </w:t>
      </w:r>
      <w:r w:rsidR="00F46F88">
        <w:rPr>
          <w:color w:val="000000"/>
        </w:rPr>
        <w:fldChar w:fldCharType="begin"/>
      </w:r>
      <w:r w:rsidR="00815A1C">
        <w:rPr>
          <w:color w:val="000000"/>
        </w:rPr>
        <w:instrText xml:space="preserve"> ADDIN ZOTERO_ITEM CSL_CITATION {"citationID":"YXfYu9Sf","properties":{"formattedCitation":"({\\i{}2})","plainCitation":"(2)","noteIndex":0},"citationItems":[{"id":4903,"uris":["http://zotero.org/users/6749014/items/NBNC65HR"],"itemData":{"id":4903,"type":"article-journal","abstract":"There are growing calls for conservation frameworks that, rather than breaking the relations between people and other parts of nature, capture place-based relationships that have supported social–ecological systems over the long term. Biocultural approaches propose actions based on biological conservation priorities and cultural values aligned with local priorities, but mechanisms that allow their global uptake are missing. We propose a framework to globally assess the biocultural status of specific components of nature that matter to people and apply it to culturally important species (CIS). Drawing on a literature review and a survey, we identified 385 wild species, mostly plants, which are culturally important. CIS predominate among Indigenous peoples (57%) and ethnic groups (21%). CIS have a larger proportion of Data-Deficient species (41%) than the full set of International Union for Conservation of Nature (IUCN) species (12%), underscoring the disregard of cultural considerations in biological research. Combining information on CIS biological conservation status (IUCN threatened status) and cultural status (language vitality), we found that more CIS are culturally Vulnerable or Endangered than they are biologically and that there is a higher share of bioculturally Endangered or Vulnerable CIS than of either biologically or culturally Endangered CIS measured separately. Bioculturally Endangered or Vulnerable CIS are particularly predominant among Indigenous peoples, arguably because of the high levels of cultural loss among them. The deliberate connection between biological and cultural values, as developed in our “biocultural status” metric, provides an actionable way to guide decisions and operationalize global actions oriented to enhance place-based practices with demonstrated long-term sustainability.","container-title":"Proceedings of the National Academy of Sciences","DOI":"10.1073/pnas.2217303120","ISSN":"0027-8424, 1091-6490","issue":"2","journalAbbreviation":"Proc. Natl. Acad. Sci. U.S.A.","language":"en","page":"e2217303120","source":"DOI.org (Crossref)","title":"Biocultural vulnerability exposes threats of culturally important species","volume":"120","author":[{"family":"Reyes-García","given":"Victoria"},{"family":"Cámara-Leret","given":"Rodrigo"},{"family":"Halpern","given":"Benjamin S."},{"family":"O’Hara","given":"Casey"},{"family":"Renard","given":"Delphine"},{"family":"Zafra-Calvo","given":"Noelia"},{"family":"Díaz","given":"Sandra"}],"issued":{"date-parts":[["2023",1,10]]}}}],"schema":"https://github.com/citation-style-language/schema/raw/master/csl-citation.json"} </w:instrText>
      </w:r>
      <w:r w:rsidR="00F46F88">
        <w:rPr>
          <w:color w:val="000000"/>
        </w:rPr>
        <w:fldChar w:fldCharType="separate"/>
      </w:r>
      <w:r w:rsidR="00815A1C" w:rsidRPr="00815A1C">
        <w:rPr>
          <w:color w:val="000000"/>
        </w:rPr>
        <w:t>(</w:t>
      </w:r>
      <w:r w:rsidR="00815A1C" w:rsidRPr="00815A1C">
        <w:rPr>
          <w:i/>
          <w:iCs/>
          <w:color w:val="000000"/>
        </w:rPr>
        <w:t>2</w:t>
      </w:r>
      <w:r w:rsidR="00815A1C" w:rsidRPr="00815A1C">
        <w:rPr>
          <w:color w:val="000000"/>
        </w:rPr>
        <w:t>)</w:t>
      </w:r>
      <w:r w:rsidR="00F46F88">
        <w:rPr>
          <w:color w:val="000000"/>
        </w:rPr>
        <w:fldChar w:fldCharType="end"/>
      </w:r>
      <w:r w:rsidR="00327D6D">
        <w:rPr>
          <w:color w:val="000000"/>
        </w:rPr>
        <w:t xml:space="preserve">. </w:t>
      </w:r>
      <w:r>
        <w:rPr>
          <w:color w:val="000000"/>
        </w:rPr>
        <w:t xml:space="preserve">Given </w:t>
      </w:r>
      <w:r w:rsidR="008E1EA9">
        <w:rPr>
          <w:color w:val="000000"/>
        </w:rPr>
        <w:t xml:space="preserve">a </w:t>
      </w:r>
      <w:r>
        <w:rPr>
          <w:color w:val="000000"/>
        </w:rPr>
        <w:t>fundamental reason for conserving species relates to human values of biodiversity</w:t>
      </w:r>
      <w:r>
        <w:t xml:space="preserve">, </w:t>
      </w:r>
      <w:r>
        <w:rPr>
          <w:color w:val="000000"/>
        </w:rPr>
        <w:t>nature,</w:t>
      </w:r>
      <w:r>
        <w:t xml:space="preserve"> and a responsibility to </w:t>
      </w:r>
      <w:r w:rsidR="00327D6D">
        <w:t>all life</w:t>
      </w:r>
      <w:r>
        <w:t xml:space="preserve">, </w:t>
      </w:r>
      <w:r>
        <w:rPr>
          <w:color w:val="000000"/>
        </w:rPr>
        <w:t xml:space="preserve">restoring the very connections that propel recovery will serve to make </w:t>
      </w:r>
      <w:r>
        <w:t>efforts more</w:t>
      </w:r>
      <w:r>
        <w:rPr>
          <w:color w:val="000000"/>
        </w:rPr>
        <w:t xml:space="preserve"> successful while protecting critical relationships between people and the </w:t>
      </w:r>
      <w:r>
        <w:t>L</w:t>
      </w:r>
      <w:r>
        <w:rPr>
          <w:color w:val="000000"/>
        </w:rPr>
        <w:t>and.</w:t>
      </w:r>
    </w:p>
    <w:p w14:paraId="15D54A99" w14:textId="77777777" w:rsidR="00086F5F" w:rsidRDefault="00086F5F" w:rsidP="00D44336">
      <w:pPr>
        <w:pStyle w:val="Refhead"/>
        <w:spacing w:line="240" w:lineRule="auto"/>
        <w:rPr>
          <w:color w:val="000000"/>
        </w:rPr>
      </w:pPr>
      <w:r>
        <w:t>References and Notes:</w:t>
      </w:r>
    </w:p>
    <w:p w14:paraId="329B8FDF" w14:textId="77777777" w:rsidR="000D0A05" w:rsidRPr="000D0A05" w:rsidRDefault="005A0390" w:rsidP="000D0A05">
      <w:pPr>
        <w:pStyle w:val="Bibliography"/>
        <w:rPr>
          <w:rFonts w:ascii="BentonSansCondensed Book" w:hAnsi="BentonSansCondensed Book"/>
          <w:sz w:val="14"/>
        </w:rPr>
      </w:pPr>
      <w:r>
        <w:fldChar w:fldCharType="begin"/>
      </w:r>
      <w:r w:rsidR="000D0A05">
        <w:instrText xml:space="preserve"> ADDIN ZOTERO_BIBL {"uncited":[],"omitted":[],"custom":[]} CSL_BIBLIOGRAPHY </w:instrText>
      </w:r>
      <w:r>
        <w:fldChar w:fldCharType="separate"/>
      </w:r>
      <w:r w:rsidR="000D0A05" w:rsidRPr="000D0A05">
        <w:rPr>
          <w:rFonts w:ascii="BentonSansCondensed Book" w:hAnsi="BentonSansCondensed Book"/>
          <w:sz w:val="14"/>
        </w:rPr>
        <w:t xml:space="preserve">1. </w:t>
      </w:r>
      <w:r w:rsidR="000D0A05" w:rsidRPr="000D0A05">
        <w:rPr>
          <w:rFonts w:ascii="BentonSansCondensed Book" w:hAnsi="BentonSansCondensed Book"/>
          <w:sz w:val="14"/>
        </w:rPr>
        <w:tab/>
        <w:t xml:space="preserve">M. K. Grace </w:t>
      </w:r>
      <w:r w:rsidR="000D0A05" w:rsidRPr="000D0A05">
        <w:rPr>
          <w:rFonts w:ascii="BentonSansCondensed Book" w:hAnsi="BentonSansCondensed Book"/>
          <w:i/>
          <w:iCs/>
          <w:sz w:val="14"/>
        </w:rPr>
        <w:t>et al.</w:t>
      </w:r>
      <w:r w:rsidR="000D0A05" w:rsidRPr="000D0A05">
        <w:rPr>
          <w:rFonts w:ascii="BentonSansCondensed Book" w:hAnsi="BentonSansCondensed Book"/>
          <w:sz w:val="14"/>
        </w:rPr>
        <w:t xml:space="preserve">, </w:t>
      </w:r>
      <w:r w:rsidR="000D0A05" w:rsidRPr="000D0A05">
        <w:rPr>
          <w:rFonts w:ascii="BentonSansCondensed Book" w:hAnsi="BentonSansCondensed Book"/>
          <w:i/>
          <w:iCs/>
          <w:sz w:val="14"/>
        </w:rPr>
        <w:t>Conservation Biology</w:t>
      </w:r>
      <w:r w:rsidR="000D0A05" w:rsidRPr="000D0A05">
        <w:rPr>
          <w:rFonts w:ascii="BentonSansCondensed Book" w:hAnsi="BentonSansCondensed Book"/>
          <w:sz w:val="14"/>
        </w:rPr>
        <w:t xml:space="preserve">. </w:t>
      </w:r>
      <w:r w:rsidR="000D0A05" w:rsidRPr="000D0A05">
        <w:rPr>
          <w:rFonts w:ascii="BentonSansCondensed Book" w:hAnsi="BentonSansCondensed Book"/>
          <w:b/>
          <w:bCs/>
          <w:sz w:val="14"/>
        </w:rPr>
        <w:t>35</w:t>
      </w:r>
      <w:r w:rsidR="000D0A05" w:rsidRPr="000D0A05">
        <w:rPr>
          <w:rFonts w:ascii="BentonSansCondensed Book" w:hAnsi="BentonSansCondensed Book"/>
          <w:sz w:val="14"/>
        </w:rPr>
        <w:t>, 1833–1849 (2021).</w:t>
      </w:r>
    </w:p>
    <w:p w14:paraId="14EB3202" w14:textId="77777777" w:rsidR="000D0A05" w:rsidRPr="000D0A05" w:rsidRDefault="000D0A05" w:rsidP="000D0A05">
      <w:pPr>
        <w:pStyle w:val="Bibliography"/>
        <w:rPr>
          <w:rFonts w:ascii="BentonSansCondensed Book" w:hAnsi="BentonSansCondensed Book"/>
          <w:sz w:val="14"/>
        </w:rPr>
      </w:pPr>
      <w:r w:rsidRPr="000D0A05">
        <w:rPr>
          <w:rFonts w:ascii="BentonSansCondensed Book" w:hAnsi="BentonSansCondensed Book"/>
          <w:sz w:val="14"/>
        </w:rPr>
        <w:t xml:space="preserve">2. </w:t>
      </w:r>
      <w:r w:rsidRPr="000D0A05">
        <w:rPr>
          <w:rFonts w:ascii="BentonSansCondensed Book" w:hAnsi="BentonSansCondensed Book"/>
          <w:sz w:val="14"/>
        </w:rPr>
        <w:tab/>
        <w:t xml:space="preserve">V. Reyes-García </w:t>
      </w:r>
      <w:r w:rsidRPr="000D0A05">
        <w:rPr>
          <w:rFonts w:ascii="BentonSansCondensed Book" w:hAnsi="BentonSansCondensed Book"/>
          <w:i/>
          <w:iCs/>
          <w:sz w:val="14"/>
        </w:rPr>
        <w:t>et al.</w:t>
      </w:r>
      <w:r w:rsidRPr="000D0A05">
        <w:rPr>
          <w:rFonts w:ascii="BentonSansCondensed Book" w:hAnsi="BentonSansCondensed Book"/>
          <w:sz w:val="14"/>
        </w:rPr>
        <w:t xml:space="preserve">, </w:t>
      </w:r>
      <w:r w:rsidRPr="000D0A05">
        <w:rPr>
          <w:rFonts w:ascii="BentonSansCondensed Book" w:hAnsi="BentonSansCondensed Book"/>
          <w:i/>
          <w:iCs/>
          <w:sz w:val="14"/>
        </w:rPr>
        <w:t>Proc. Natl. Acad. Sci. U.S.A.</w:t>
      </w:r>
      <w:r w:rsidRPr="000D0A05">
        <w:rPr>
          <w:rFonts w:ascii="BentonSansCondensed Book" w:hAnsi="BentonSansCondensed Book"/>
          <w:sz w:val="14"/>
        </w:rPr>
        <w:t xml:space="preserve"> </w:t>
      </w:r>
      <w:r w:rsidRPr="000D0A05">
        <w:rPr>
          <w:rFonts w:ascii="BentonSansCondensed Book" w:hAnsi="BentonSansCondensed Book"/>
          <w:b/>
          <w:bCs/>
          <w:sz w:val="14"/>
        </w:rPr>
        <w:t>120</w:t>
      </w:r>
      <w:r w:rsidRPr="000D0A05">
        <w:rPr>
          <w:rFonts w:ascii="BentonSansCondensed Book" w:hAnsi="BentonSansCondensed Book"/>
          <w:sz w:val="14"/>
        </w:rPr>
        <w:t>, e2217303120 (2023).</w:t>
      </w:r>
    </w:p>
    <w:p w14:paraId="1DEA41F5" w14:textId="77777777" w:rsidR="000D0A05" w:rsidRPr="000D0A05" w:rsidRDefault="000D0A05" w:rsidP="000D0A05">
      <w:pPr>
        <w:pStyle w:val="Bibliography"/>
        <w:rPr>
          <w:rFonts w:ascii="BentonSansCondensed Book" w:hAnsi="BentonSansCondensed Book"/>
          <w:sz w:val="14"/>
        </w:rPr>
      </w:pPr>
      <w:r w:rsidRPr="000D0A05">
        <w:rPr>
          <w:rFonts w:ascii="BentonSansCondensed Book" w:hAnsi="BentonSansCondensed Book"/>
          <w:sz w:val="14"/>
        </w:rPr>
        <w:t xml:space="preserve">3. </w:t>
      </w:r>
      <w:r w:rsidRPr="000D0A05">
        <w:rPr>
          <w:rFonts w:ascii="BentonSansCondensed Book" w:hAnsi="BentonSansCondensed Book"/>
          <w:sz w:val="14"/>
        </w:rPr>
        <w:tab/>
        <w:t xml:space="preserve">M. E. Soulé, </w:t>
      </w:r>
      <w:r w:rsidRPr="000D0A05">
        <w:rPr>
          <w:rFonts w:ascii="BentonSansCondensed Book" w:hAnsi="BentonSansCondensed Book"/>
          <w:i/>
          <w:iCs/>
          <w:sz w:val="14"/>
        </w:rPr>
        <w:t>Viable Populations for Conservation</w:t>
      </w:r>
      <w:r w:rsidRPr="000D0A05">
        <w:rPr>
          <w:rFonts w:ascii="BentonSansCondensed Book" w:hAnsi="BentonSansCondensed Book"/>
          <w:sz w:val="14"/>
        </w:rPr>
        <w:t xml:space="preserve"> (Cambridge University Press, Cambridge University, 1987; https://www.cambridge.org/core/books/viable-populations-for-</w:t>
      </w:r>
      <w:r w:rsidRPr="000D0A05">
        <w:rPr>
          <w:rFonts w:ascii="BentonSansCondensed Book" w:hAnsi="BentonSansCondensed Book"/>
          <w:sz w:val="14"/>
        </w:rPr>
        <w:t>conservation/520CF6EB41B08407517E83FE3A427687).</w:t>
      </w:r>
    </w:p>
    <w:p w14:paraId="3EF11591" w14:textId="77777777" w:rsidR="000D0A05" w:rsidRPr="000D0A05" w:rsidRDefault="000D0A05" w:rsidP="000D0A05">
      <w:pPr>
        <w:pStyle w:val="Bibliography"/>
        <w:rPr>
          <w:rFonts w:ascii="BentonSansCondensed Book" w:hAnsi="BentonSansCondensed Book"/>
          <w:sz w:val="14"/>
        </w:rPr>
      </w:pPr>
      <w:r w:rsidRPr="000D0A05">
        <w:rPr>
          <w:rFonts w:ascii="BentonSansCondensed Book" w:hAnsi="BentonSansCondensed Book"/>
          <w:sz w:val="14"/>
        </w:rPr>
        <w:t xml:space="preserve">4. </w:t>
      </w:r>
      <w:r w:rsidRPr="000D0A05">
        <w:rPr>
          <w:rFonts w:ascii="BentonSansCondensed Book" w:hAnsi="BentonSansCondensed Book"/>
          <w:sz w:val="14"/>
        </w:rPr>
        <w:tab/>
        <w:t>ECCC, “Species at Risk Act Policies: Policy on Recovery and Survival” (Canada, 2020), p. 9.</w:t>
      </w:r>
    </w:p>
    <w:p w14:paraId="41D5330B" w14:textId="77777777" w:rsidR="000D0A05" w:rsidRPr="000D0A05" w:rsidRDefault="000D0A05" w:rsidP="000D0A05">
      <w:pPr>
        <w:pStyle w:val="Bibliography"/>
        <w:rPr>
          <w:rFonts w:ascii="BentonSansCondensed Book" w:hAnsi="BentonSansCondensed Book"/>
          <w:sz w:val="14"/>
        </w:rPr>
      </w:pPr>
      <w:r w:rsidRPr="000D0A05">
        <w:rPr>
          <w:rFonts w:ascii="BentonSansCondensed Book" w:hAnsi="BentonSansCondensed Book"/>
          <w:sz w:val="14"/>
        </w:rPr>
        <w:t xml:space="preserve">5. </w:t>
      </w:r>
      <w:r w:rsidRPr="000D0A05">
        <w:rPr>
          <w:rFonts w:ascii="BentonSansCondensed Book" w:hAnsi="BentonSansCondensed Book"/>
          <w:sz w:val="14"/>
        </w:rPr>
        <w:tab/>
        <w:t xml:space="preserve">K. A. Pawluk, C. H. Fox, C. N. Service, E. H. Stredulinsky, H. M. Bryan, </w:t>
      </w:r>
      <w:r w:rsidRPr="000D0A05">
        <w:rPr>
          <w:rFonts w:ascii="BentonSansCondensed Book" w:hAnsi="BentonSansCondensed Book"/>
          <w:i/>
          <w:iCs/>
          <w:sz w:val="14"/>
        </w:rPr>
        <w:t>PLoS ONE</w:t>
      </w:r>
      <w:r w:rsidRPr="000D0A05">
        <w:rPr>
          <w:rFonts w:ascii="BentonSansCondensed Book" w:hAnsi="BentonSansCondensed Book"/>
          <w:sz w:val="14"/>
        </w:rPr>
        <w:t xml:space="preserve">. </w:t>
      </w:r>
      <w:r w:rsidRPr="000D0A05">
        <w:rPr>
          <w:rFonts w:ascii="BentonSansCondensed Book" w:hAnsi="BentonSansCondensed Book"/>
          <w:b/>
          <w:bCs/>
          <w:sz w:val="14"/>
        </w:rPr>
        <w:t>14</w:t>
      </w:r>
      <w:r w:rsidRPr="000D0A05">
        <w:rPr>
          <w:rFonts w:ascii="BentonSansCondensed Book" w:hAnsi="BentonSansCondensed Book"/>
          <w:sz w:val="14"/>
        </w:rPr>
        <w:t>, e0224021 (2019).</w:t>
      </w:r>
    </w:p>
    <w:p w14:paraId="2B13FEE5" w14:textId="77777777" w:rsidR="000D0A05" w:rsidRPr="000D0A05" w:rsidRDefault="000D0A05" w:rsidP="000D0A05">
      <w:pPr>
        <w:pStyle w:val="Bibliography"/>
        <w:rPr>
          <w:rFonts w:ascii="BentonSansCondensed Book" w:hAnsi="BentonSansCondensed Book"/>
          <w:sz w:val="14"/>
        </w:rPr>
      </w:pPr>
      <w:r w:rsidRPr="000D0A05">
        <w:rPr>
          <w:rFonts w:ascii="BentonSansCondensed Book" w:hAnsi="BentonSansCondensed Book"/>
          <w:sz w:val="14"/>
        </w:rPr>
        <w:t xml:space="preserve">6. </w:t>
      </w:r>
      <w:r w:rsidRPr="000D0A05">
        <w:rPr>
          <w:rFonts w:ascii="BentonSansCondensed Book" w:hAnsi="BentonSansCondensed Book"/>
          <w:sz w:val="14"/>
        </w:rPr>
        <w:tab/>
        <w:t xml:space="preserve">P. Priadka, B. Moses, C. Kozmik, S. Kell, J. N. Popp, </w:t>
      </w:r>
      <w:r w:rsidRPr="000D0A05">
        <w:rPr>
          <w:rFonts w:ascii="BentonSansCondensed Book" w:hAnsi="BentonSansCondensed Book"/>
          <w:i/>
          <w:iCs/>
          <w:sz w:val="14"/>
        </w:rPr>
        <w:t>E&amp;S</w:t>
      </w:r>
      <w:r w:rsidRPr="000D0A05">
        <w:rPr>
          <w:rFonts w:ascii="BentonSansCondensed Book" w:hAnsi="BentonSansCondensed Book"/>
          <w:sz w:val="14"/>
        </w:rPr>
        <w:t xml:space="preserve">. </w:t>
      </w:r>
      <w:r w:rsidRPr="000D0A05">
        <w:rPr>
          <w:rFonts w:ascii="BentonSansCondensed Book" w:hAnsi="BentonSansCondensed Book"/>
          <w:b/>
          <w:bCs/>
          <w:sz w:val="14"/>
        </w:rPr>
        <w:t>27</w:t>
      </w:r>
      <w:r w:rsidRPr="000D0A05">
        <w:rPr>
          <w:rFonts w:ascii="BentonSansCondensed Book" w:hAnsi="BentonSansCondensed Book"/>
          <w:sz w:val="14"/>
        </w:rPr>
        <w:t>, art30 (2022).</w:t>
      </w:r>
    </w:p>
    <w:p w14:paraId="39265F20" w14:textId="77777777" w:rsidR="000D0A05" w:rsidRPr="000D0A05" w:rsidRDefault="000D0A05" w:rsidP="000D0A05">
      <w:pPr>
        <w:pStyle w:val="Bibliography"/>
        <w:rPr>
          <w:rFonts w:ascii="BentonSansCondensed Book" w:hAnsi="BentonSansCondensed Book"/>
          <w:sz w:val="14"/>
        </w:rPr>
      </w:pPr>
      <w:r w:rsidRPr="000D0A05">
        <w:rPr>
          <w:rFonts w:ascii="BentonSansCondensed Book" w:hAnsi="BentonSansCondensed Book"/>
          <w:sz w:val="14"/>
        </w:rPr>
        <w:t xml:space="preserve">7. </w:t>
      </w:r>
      <w:r w:rsidRPr="000D0A05">
        <w:rPr>
          <w:rFonts w:ascii="BentonSansCondensed Book" w:hAnsi="BentonSansCondensed Book"/>
          <w:sz w:val="14"/>
        </w:rPr>
        <w:tab/>
        <w:t xml:space="preserve">C. S. Findlay, S. Elgie, B. Giles, L. Burr, </w:t>
      </w:r>
      <w:r w:rsidRPr="000D0A05">
        <w:rPr>
          <w:rFonts w:ascii="BentonSansCondensed Book" w:hAnsi="BentonSansCondensed Book"/>
          <w:i/>
          <w:iCs/>
          <w:sz w:val="14"/>
        </w:rPr>
        <w:t>Conservation Biology</w:t>
      </w:r>
      <w:r w:rsidRPr="000D0A05">
        <w:rPr>
          <w:rFonts w:ascii="BentonSansCondensed Book" w:hAnsi="BentonSansCondensed Book"/>
          <w:sz w:val="14"/>
        </w:rPr>
        <w:t xml:space="preserve">. </w:t>
      </w:r>
      <w:r w:rsidRPr="000D0A05">
        <w:rPr>
          <w:rFonts w:ascii="BentonSansCondensed Book" w:hAnsi="BentonSansCondensed Book"/>
          <w:b/>
          <w:bCs/>
          <w:sz w:val="14"/>
        </w:rPr>
        <w:t>23</w:t>
      </w:r>
      <w:r w:rsidRPr="000D0A05">
        <w:rPr>
          <w:rFonts w:ascii="BentonSansCondensed Book" w:hAnsi="BentonSansCondensed Book"/>
          <w:sz w:val="14"/>
        </w:rPr>
        <w:t>, 1609–1617 (2009).</w:t>
      </w:r>
    </w:p>
    <w:p w14:paraId="101C107D" w14:textId="77777777" w:rsidR="000D0A05" w:rsidRPr="000D0A05" w:rsidRDefault="000D0A05" w:rsidP="000D0A05">
      <w:pPr>
        <w:pStyle w:val="Bibliography"/>
        <w:rPr>
          <w:rFonts w:ascii="BentonSansCondensed Book" w:hAnsi="BentonSansCondensed Book"/>
          <w:sz w:val="14"/>
        </w:rPr>
      </w:pPr>
      <w:r w:rsidRPr="000D0A05">
        <w:rPr>
          <w:rFonts w:ascii="BentonSansCondensed Book" w:hAnsi="BentonSansCondensed Book"/>
          <w:sz w:val="14"/>
        </w:rPr>
        <w:t xml:space="preserve">8. </w:t>
      </w:r>
      <w:r w:rsidRPr="000D0A05">
        <w:rPr>
          <w:rFonts w:ascii="BentonSansCondensed Book" w:hAnsi="BentonSansCondensed Book"/>
          <w:sz w:val="14"/>
        </w:rPr>
        <w:tab/>
        <w:t xml:space="preserve">C. T. Lamb </w:t>
      </w:r>
      <w:r w:rsidRPr="000D0A05">
        <w:rPr>
          <w:rFonts w:ascii="BentonSansCondensed Book" w:hAnsi="BentonSansCondensed Book"/>
          <w:i/>
          <w:iCs/>
          <w:sz w:val="14"/>
        </w:rPr>
        <w:t>et al.</w:t>
      </w:r>
      <w:r w:rsidRPr="000D0A05">
        <w:rPr>
          <w:rFonts w:ascii="BentonSansCondensed Book" w:hAnsi="BentonSansCondensed Book"/>
          <w:sz w:val="14"/>
        </w:rPr>
        <w:t xml:space="preserve">, </w:t>
      </w:r>
      <w:r w:rsidRPr="000D0A05">
        <w:rPr>
          <w:rFonts w:ascii="BentonSansCondensed Book" w:hAnsi="BentonSansCondensed Book"/>
          <w:i/>
          <w:iCs/>
          <w:sz w:val="14"/>
        </w:rPr>
        <w:t>Ecological Applications</w:t>
      </w:r>
      <w:r w:rsidRPr="000D0A05">
        <w:rPr>
          <w:rFonts w:ascii="BentonSansCondensed Book" w:hAnsi="BentonSansCondensed Book"/>
          <w:sz w:val="14"/>
        </w:rPr>
        <w:t xml:space="preserve"> (2022).</w:t>
      </w:r>
    </w:p>
    <w:p w14:paraId="1FB1584A" w14:textId="77777777" w:rsidR="000D0A05" w:rsidRPr="000D0A05" w:rsidRDefault="000D0A05" w:rsidP="000D0A05">
      <w:pPr>
        <w:pStyle w:val="Bibliography"/>
        <w:rPr>
          <w:rFonts w:ascii="BentonSansCondensed Book" w:hAnsi="BentonSansCondensed Book"/>
          <w:sz w:val="14"/>
        </w:rPr>
      </w:pPr>
      <w:r w:rsidRPr="000D0A05">
        <w:rPr>
          <w:rFonts w:ascii="BentonSansCondensed Book" w:hAnsi="BentonSansCondensed Book"/>
          <w:sz w:val="14"/>
        </w:rPr>
        <w:t xml:space="preserve">9. </w:t>
      </w:r>
      <w:r w:rsidRPr="000D0A05">
        <w:rPr>
          <w:rFonts w:ascii="BentonSansCondensed Book" w:hAnsi="BentonSansCondensed Book"/>
          <w:sz w:val="14"/>
        </w:rPr>
        <w:tab/>
        <w:t xml:space="preserve">H. Shamon </w:t>
      </w:r>
      <w:r w:rsidRPr="000D0A05">
        <w:rPr>
          <w:rFonts w:ascii="BentonSansCondensed Book" w:hAnsi="BentonSansCondensed Book"/>
          <w:i/>
          <w:iCs/>
          <w:sz w:val="14"/>
        </w:rPr>
        <w:t>et al.</w:t>
      </w:r>
      <w:r w:rsidRPr="000D0A05">
        <w:rPr>
          <w:rFonts w:ascii="BentonSansCondensed Book" w:hAnsi="BentonSansCondensed Book"/>
          <w:sz w:val="14"/>
        </w:rPr>
        <w:t xml:space="preserve">, </w:t>
      </w:r>
      <w:r w:rsidRPr="000D0A05">
        <w:rPr>
          <w:rFonts w:ascii="BentonSansCondensed Book" w:hAnsi="BentonSansCondensed Book"/>
          <w:i/>
          <w:iCs/>
          <w:sz w:val="14"/>
        </w:rPr>
        <w:t>Frontiers in Ecology and Evolution</w:t>
      </w:r>
      <w:r w:rsidRPr="000D0A05">
        <w:rPr>
          <w:rFonts w:ascii="BentonSansCondensed Book" w:hAnsi="BentonSansCondensed Book"/>
          <w:sz w:val="14"/>
        </w:rPr>
        <w:t xml:space="preserve">. </w:t>
      </w:r>
      <w:r w:rsidRPr="000D0A05">
        <w:rPr>
          <w:rFonts w:ascii="BentonSansCondensed Book" w:hAnsi="BentonSansCondensed Book"/>
          <w:b/>
          <w:bCs/>
          <w:sz w:val="14"/>
        </w:rPr>
        <w:t>10</w:t>
      </w:r>
      <w:r w:rsidRPr="000D0A05">
        <w:rPr>
          <w:rFonts w:ascii="BentonSansCondensed Book" w:hAnsi="BentonSansCondensed Book"/>
          <w:sz w:val="14"/>
        </w:rPr>
        <w:t xml:space="preserve"> (2022) (available at https://www.frontiersin.org/article/10.3389/fevo.2022.826282).</w:t>
      </w:r>
    </w:p>
    <w:p w14:paraId="7194D04B" w14:textId="77777777" w:rsidR="000D0A05" w:rsidRPr="000D0A05" w:rsidRDefault="000D0A05" w:rsidP="000D0A05">
      <w:pPr>
        <w:pStyle w:val="Bibliography"/>
        <w:rPr>
          <w:rFonts w:ascii="BentonSansCondensed Book" w:hAnsi="BentonSansCondensed Book"/>
          <w:sz w:val="14"/>
        </w:rPr>
      </w:pPr>
      <w:r w:rsidRPr="000D0A05">
        <w:rPr>
          <w:rFonts w:ascii="BentonSansCondensed Book" w:hAnsi="BentonSansCondensed Book"/>
          <w:sz w:val="14"/>
        </w:rPr>
        <w:t xml:space="preserve">10. </w:t>
      </w:r>
      <w:r w:rsidRPr="000D0A05">
        <w:rPr>
          <w:rFonts w:ascii="BentonSansCondensed Book" w:hAnsi="BentonSansCondensed Book"/>
          <w:sz w:val="14"/>
        </w:rPr>
        <w:tab/>
        <w:t xml:space="preserve">A. J. Reid </w:t>
      </w:r>
      <w:r w:rsidRPr="000D0A05">
        <w:rPr>
          <w:rFonts w:ascii="BentonSansCondensed Book" w:hAnsi="BentonSansCondensed Book"/>
          <w:i/>
          <w:iCs/>
          <w:sz w:val="14"/>
        </w:rPr>
        <w:t>et al.</w:t>
      </w:r>
      <w:r w:rsidRPr="000D0A05">
        <w:rPr>
          <w:rFonts w:ascii="BentonSansCondensed Book" w:hAnsi="BentonSansCondensed Book"/>
          <w:sz w:val="14"/>
        </w:rPr>
        <w:t xml:space="preserve">, </w:t>
      </w:r>
      <w:r w:rsidRPr="000D0A05">
        <w:rPr>
          <w:rFonts w:ascii="BentonSansCondensed Book" w:hAnsi="BentonSansCondensed Book"/>
          <w:i/>
          <w:iCs/>
          <w:sz w:val="14"/>
        </w:rPr>
        <w:t>Fish Fish</w:t>
      </w:r>
      <w:r w:rsidRPr="000D0A05">
        <w:rPr>
          <w:rFonts w:ascii="BentonSansCondensed Book" w:hAnsi="BentonSansCondensed Book"/>
          <w:sz w:val="14"/>
        </w:rPr>
        <w:t xml:space="preserve">. </w:t>
      </w:r>
      <w:r w:rsidRPr="000D0A05">
        <w:rPr>
          <w:rFonts w:ascii="BentonSansCondensed Book" w:hAnsi="BentonSansCondensed Book"/>
          <w:b/>
          <w:bCs/>
          <w:sz w:val="14"/>
        </w:rPr>
        <w:t>22</w:t>
      </w:r>
      <w:r w:rsidRPr="000D0A05">
        <w:rPr>
          <w:rFonts w:ascii="BentonSansCondensed Book" w:hAnsi="BentonSansCondensed Book"/>
          <w:sz w:val="14"/>
        </w:rPr>
        <w:t>, 243–261 (2021).</w:t>
      </w:r>
    </w:p>
    <w:p w14:paraId="7507BD09" w14:textId="77777777" w:rsidR="000D0A05" w:rsidRPr="000D0A05" w:rsidRDefault="000D0A05" w:rsidP="000D0A05">
      <w:pPr>
        <w:pStyle w:val="Bibliography"/>
        <w:rPr>
          <w:rFonts w:ascii="BentonSansCondensed Book" w:hAnsi="BentonSansCondensed Book"/>
          <w:sz w:val="14"/>
        </w:rPr>
      </w:pPr>
      <w:r w:rsidRPr="000D0A05">
        <w:rPr>
          <w:rFonts w:ascii="BentonSansCondensed Book" w:hAnsi="BentonSansCondensed Book"/>
          <w:sz w:val="14"/>
        </w:rPr>
        <w:t xml:space="preserve">11. </w:t>
      </w:r>
      <w:r w:rsidRPr="000D0A05">
        <w:rPr>
          <w:rFonts w:ascii="BentonSansCondensed Book" w:hAnsi="BentonSansCondensed Book"/>
          <w:sz w:val="14"/>
        </w:rPr>
        <w:tab/>
        <w:t xml:space="preserve">B. R. Muir, A. L. Booth, </w:t>
      </w:r>
      <w:r w:rsidRPr="000D0A05">
        <w:rPr>
          <w:rFonts w:ascii="BentonSansCondensed Book" w:hAnsi="BentonSansCondensed Book"/>
          <w:i/>
          <w:iCs/>
          <w:sz w:val="14"/>
        </w:rPr>
        <w:t>Environ Dev Sustain</w:t>
      </w:r>
      <w:r w:rsidRPr="000D0A05">
        <w:rPr>
          <w:rFonts w:ascii="BentonSansCondensed Book" w:hAnsi="BentonSansCondensed Book"/>
          <w:sz w:val="14"/>
        </w:rPr>
        <w:t xml:space="preserve">. </w:t>
      </w:r>
      <w:r w:rsidRPr="000D0A05">
        <w:rPr>
          <w:rFonts w:ascii="BentonSansCondensed Book" w:hAnsi="BentonSansCondensed Book"/>
          <w:b/>
          <w:bCs/>
          <w:sz w:val="14"/>
        </w:rPr>
        <w:t>14</w:t>
      </w:r>
      <w:r w:rsidRPr="000D0A05">
        <w:rPr>
          <w:rFonts w:ascii="BentonSansCondensed Book" w:hAnsi="BentonSansCondensed Book"/>
          <w:sz w:val="14"/>
        </w:rPr>
        <w:t>, 455–476 (2012).</w:t>
      </w:r>
    </w:p>
    <w:p w14:paraId="44EC02C6" w14:textId="77777777" w:rsidR="000D0A05" w:rsidRPr="000D0A05" w:rsidRDefault="000D0A05" w:rsidP="000D0A05">
      <w:pPr>
        <w:pStyle w:val="Bibliography"/>
        <w:rPr>
          <w:rFonts w:ascii="BentonSansCondensed Book" w:hAnsi="BentonSansCondensed Book"/>
          <w:sz w:val="14"/>
        </w:rPr>
      </w:pPr>
      <w:r w:rsidRPr="000D0A05">
        <w:rPr>
          <w:rFonts w:ascii="BentonSansCondensed Book" w:hAnsi="BentonSansCondensed Book"/>
          <w:sz w:val="14"/>
        </w:rPr>
        <w:t xml:space="preserve">12. </w:t>
      </w:r>
      <w:r w:rsidRPr="000D0A05">
        <w:rPr>
          <w:rFonts w:ascii="BentonSansCondensed Book" w:hAnsi="BentonSansCondensed Book"/>
          <w:sz w:val="14"/>
        </w:rPr>
        <w:tab/>
        <w:t xml:space="preserve">J. Daschuk, </w:t>
      </w:r>
      <w:r w:rsidRPr="000D0A05">
        <w:rPr>
          <w:rFonts w:ascii="BentonSansCondensed Book" w:hAnsi="BentonSansCondensed Book"/>
          <w:i/>
          <w:iCs/>
          <w:sz w:val="14"/>
        </w:rPr>
        <w:t>Clearing the plains: disease, politics of starvation, and the loss of indigenous life</w:t>
      </w:r>
      <w:r w:rsidRPr="000D0A05">
        <w:rPr>
          <w:rFonts w:ascii="BentonSansCondensed Book" w:hAnsi="BentonSansCondensed Book"/>
          <w:sz w:val="14"/>
        </w:rPr>
        <w:t xml:space="preserve"> (2019; https://uofrpress.ca/Books/C/Clearing-the-Plains).</w:t>
      </w:r>
    </w:p>
    <w:p w14:paraId="2D332D30" w14:textId="77777777" w:rsidR="000D0A05" w:rsidRPr="000D0A05" w:rsidRDefault="000D0A05" w:rsidP="000D0A05">
      <w:pPr>
        <w:pStyle w:val="Bibliography"/>
        <w:rPr>
          <w:rFonts w:ascii="BentonSansCondensed Book" w:hAnsi="BentonSansCondensed Book"/>
          <w:sz w:val="14"/>
        </w:rPr>
      </w:pPr>
      <w:r w:rsidRPr="000D0A05">
        <w:rPr>
          <w:rFonts w:ascii="BentonSansCondensed Book" w:hAnsi="BentonSansCondensed Book"/>
          <w:sz w:val="14"/>
        </w:rPr>
        <w:t xml:space="preserve">13. </w:t>
      </w:r>
      <w:r w:rsidRPr="000D0A05">
        <w:rPr>
          <w:rFonts w:ascii="BentonSansCondensed Book" w:hAnsi="BentonSansCondensed Book"/>
          <w:sz w:val="14"/>
        </w:rPr>
        <w:tab/>
        <w:t>Government of Yukon, “Management Plan for the Aishihik Wood Bison (Bison bison athabascae) Herd in Southwestern Yukon” (Environment Yukon, Whitehorse, Yukon, 2012), p. 28.</w:t>
      </w:r>
    </w:p>
    <w:p w14:paraId="1F595A50" w14:textId="77777777" w:rsidR="000D0A05" w:rsidRPr="000D0A05" w:rsidRDefault="000D0A05" w:rsidP="000D0A05">
      <w:pPr>
        <w:pStyle w:val="Bibliography"/>
        <w:rPr>
          <w:rFonts w:ascii="BentonSansCondensed Book" w:hAnsi="BentonSansCondensed Book"/>
          <w:sz w:val="14"/>
        </w:rPr>
      </w:pPr>
      <w:r w:rsidRPr="000D0A05">
        <w:rPr>
          <w:rFonts w:ascii="BentonSansCondensed Book" w:hAnsi="BentonSansCondensed Book"/>
          <w:sz w:val="14"/>
        </w:rPr>
        <w:t xml:space="preserve">14. </w:t>
      </w:r>
      <w:r w:rsidRPr="000D0A05">
        <w:rPr>
          <w:rFonts w:ascii="BentonSansCondensed Book" w:hAnsi="BentonSansCondensed Book"/>
          <w:sz w:val="14"/>
        </w:rPr>
        <w:tab/>
        <w:t xml:space="preserve">C. H. Freese </w:t>
      </w:r>
      <w:r w:rsidRPr="000D0A05">
        <w:rPr>
          <w:rFonts w:ascii="BentonSansCondensed Book" w:hAnsi="BentonSansCondensed Book"/>
          <w:i/>
          <w:iCs/>
          <w:sz w:val="14"/>
        </w:rPr>
        <w:t>et al.</w:t>
      </w:r>
      <w:r w:rsidRPr="000D0A05">
        <w:rPr>
          <w:rFonts w:ascii="BentonSansCondensed Book" w:hAnsi="BentonSansCondensed Book"/>
          <w:sz w:val="14"/>
        </w:rPr>
        <w:t xml:space="preserve">, </w:t>
      </w:r>
      <w:r w:rsidRPr="000D0A05">
        <w:rPr>
          <w:rFonts w:ascii="BentonSansCondensed Book" w:hAnsi="BentonSansCondensed Book"/>
          <w:i/>
          <w:iCs/>
          <w:sz w:val="14"/>
        </w:rPr>
        <w:t>Biological Conservation</w:t>
      </w:r>
      <w:r w:rsidRPr="000D0A05">
        <w:rPr>
          <w:rFonts w:ascii="BentonSansCondensed Book" w:hAnsi="BentonSansCondensed Book"/>
          <w:sz w:val="14"/>
        </w:rPr>
        <w:t xml:space="preserve">. </w:t>
      </w:r>
      <w:r w:rsidRPr="000D0A05">
        <w:rPr>
          <w:rFonts w:ascii="BentonSansCondensed Book" w:hAnsi="BentonSansCondensed Book"/>
          <w:b/>
          <w:bCs/>
          <w:sz w:val="14"/>
        </w:rPr>
        <w:t>136</w:t>
      </w:r>
      <w:r w:rsidRPr="000D0A05">
        <w:rPr>
          <w:rFonts w:ascii="BentonSansCondensed Book" w:hAnsi="BentonSansCondensed Book"/>
          <w:sz w:val="14"/>
        </w:rPr>
        <w:t>, 175–184 (2007).</w:t>
      </w:r>
    </w:p>
    <w:p w14:paraId="41EA7AAA" w14:textId="77777777" w:rsidR="000D0A05" w:rsidRPr="000D0A05" w:rsidRDefault="000D0A05" w:rsidP="000D0A05">
      <w:pPr>
        <w:pStyle w:val="Bibliography"/>
        <w:rPr>
          <w:rFonts w:ascii="BentonSansCondensed Book" w:hAnsi="BentonSansCondensed Book"/>
          <w:sz w:val="14"/>
        </w:rPr>
      </w:pPr>
      <w:r w:rsidRPr="000D0A05">
        <w:rPr>
          <w:rFonts w:ascii="BentonSansCondensed Book" w:hAnsi="BentonSansCondensed Book"/>
          <w:sz w:val="14"/>
        </w:rPr>
        <w:t xml:space="preserve">15. </w:t>
      </w:r>
      <w:r w:rsidRPr="000D0A05">
        <w:rPr>
          <w:rFonts w:ascii="BentonSansCondensed Book" w:hAnsi="BentonSansCondensed Book"/>
          <w:sz w:val="14"/>
        </w:rPr>
        <w:tab/>
        <w:t>C. L. Smith, “Salmon Abundance and Diversity in Oregon Are We Making Progress?” (M/A-21, Oregon State University, Oregon, USA, 2014), p. 16.</w:t>
      </w:r>
    </w:p>
    <w:p w14:paraId="5B70B029" w14:textId="77777777" w:rsidR="000D0A05" w:rsidRPr="000D0A05" w:rsidRDefault="000D0A05" w:rsidP="000D0A05">
      <w:pPr>
        <w:pStyle w:val="Bibliography"/>
        <w:rPr>
          <w:rFonts w:ascii="BentonSansCondensed Book" w:hAnsi="BentonSansCondensed Book"/>
          <w:sz w:val="14"/>
        </w:rPr>
      </w:pPr>
      <w:r w:rsidRPr="000D0A05">
        <w:rPr>
          <w:rFonts w:ascii="BentonSansCondensed Book" w:hAnsi="BentonSansCondensed Book"/>
          <w:sz w:val="14"/>
        </w:rPr>
        <w:t xml:space="preserve">16. </w:t>
      </w:r>
      <w:r w:rsidRPr="000D0A05">
        <w:rPr>
          <w:rFonts w:ascii="BentonSansCondensed Book" w:hAnsi="BentonSansCondensed Book"/>
          <w:sz w:val="14"/>
        </w:rPr>
        <w:tab/>
        <w:t xml:space="preserve">M. H. H. Price, J. W. Moore, B. M. Connors, K. L. Wilson, J. D. Reynolds, </w:t>
      </w:r>
      <w:r w:rsidRPr="000D0A05">
        <w:rPr>
          <w:rFonts w:ascii="BentonSansCondensed Book" w:hAnsi="BentonSansCondensed Book"/>
          <w:i/>
          <w:iCs/>
          <w:sz w:val="14"/>
        </w:rPr>
        <w:t>J Appl Ecol</w:t>
      </w:r>
      <w:r w:rsidRPr="000D0A05">
        <w:rPr>
          <w:rFonts w:ascii="BentonSansCondensed Book" w:hAnsi="BentonSansCondensed Book"/>
          <w:sz w:val="14"/>
        </w:rPr>
        <w:t xml:space="preserve">. </w:t>
      </w:r>
      <w:r w:rsidRPr="000D0A05">
        <w:rPr>
          <w:rFonts w:ascii="BentonSansCondensed Book" w:hAnsi="BentonSansCondensed Book"/>
          <w:b/>
          <w:bCs/>
          <w:sz w:val="14"/>
        </w:rPr>
        <w:t>58</w:t>
      </w:r>
      <w:r w:rsidRPr="000D0A05">
        <w:rPr>
          <w:rFonts w:ascii="BentonSansCondensed Book" w:hAnsi="BentonSansCondensed Book"/>
          <w:sz w:val="14"/>
        </w:rPr>
        <w:t>, 1477–1486 (2021).</w:t>
      </w:r>
    </w:p>
    <w:p w14:paraId="0D22FE06" w14:textId="77777777" w:rsidR="000D0A05" w:rsidRPr="000D0A05" w:rsidRDefault="000D0A05" w:rsidP="000D0A05">
      <w:pPr>
        <w:pStyle w:val="Bibliography"/>
        <w:rPr>
          <w:rFonts w:ascii="BentonSansCondensed Book" w:hAnsi="BentonSansCondensed Book"/>
          <w:sz w:val="14"/>
        </w:rPr>
      </w:pPr>
      <w:r w:rsidRPr="000D0A05">
        <w:rPr>
          <w:rFonts w:ascii="BentonSansCondensed Book" w:hAnsi="BentonSansCondensed Book"/>
          <w:sz w:val="14"/>
        </w:rPr>
        <w:t xml:space="preserve">17. </w:t>
      </w:r>
      <w:r w:rsidRPr="000D0A05">
        <w:rPr>
          <w:rFonts w:ascii="BentonSansCondensed Book" w:hAnsi="BentonSansCondensed Book"/>
          <w:sz w:val="14"/>
        </w:rPr>
        <w:tab/>
        <w:t>Government of Canada, “Report of the Commissioners for Treaty No. 8.” (agreement, 1899), (available at https://www.rcaanc-cirnac.gc.ca/eng/1100100028813/1581293624572).</w:t>
      </w:r>
    </w:p>
    <w:p w14:paraId="1277D997" w14:textId="77777777" w:rsidR="000D0A05" w:rsidRPr="000D0A05" w:rsidRDefault="000D0A05" w:rsidP="000D0A05">
      <w:pPr>
        <w:pStyle w:val="Bibliography"/>
        <w:rPr>
          <w:rFonts w:ascii="BentonSansCondensed Book" w:hAnsi="BentonSansCondensed Book"/>
          <w:sz w:val="14"/>
        </w:rPr>
      </w:pPr>
      <w:r w:rsidRPr="000D0A05">
        <w:rPr>
          <w:rFonts w:ascii="BentonSansCondensed Book" w:hAnsi="BentonSansCondensed Book"/>
          <w:sz w:val="14"/>
        </w:rPr>
        <w:t xml:space="preserve">18. </w:t>
      </w:r>
      <w:r w:rsidRPr="000D0A05">
        <w:rPr>
          <w:rFonts w:ascii="BentonSansCondensed Book" w:hAnsi="BentonSansCondensed Book"/>
          <w:sz w:val="14"/>
        </w:rPr>
        <w:tab/>
        <w:t xml:space="preserve">J. Radinger </w:t>
      </w:r>
      <w:r w:rsidRPr="000D0A05">
        <w:rPr>
          <w:rFonts w:ascii="BentonSansCondensed Book" w:hAnsi="BentonSansCondensed Book"/>
          <w:i/>
          <w:iCs/>
          <w:sz w:val="14"/>
        </w:rPr>
        <w:t>et al.</w:t>
      </w:r>
      <w:r w:rsidRPr="000D0A05">
        <w:rPr>
          <w:rFonts w:ascii="BentonSansCondensed Book" w:hAnsi="BentonSansCondensed Book"/>
          <w:sz w:val="14"/>
        </w:rPr>
        <w:t xml:space="preserve">, </w:t>
      </w:r>
      <w:r w:rsidRPr="000D0A05">
        <w:rPr>
          <w:rFonts w:ascii="BentonSansCondensed Book" w:hAnsi="BentonSansCondensed Book"/>
          <w:i/>
          <w:iCs/>
          <w:sz w:val="14"/>
        </w:rPr>
        <w:t>Science</w:t>
      </w:r>
      <w:r w:rsidRPr="000D0A05">
        <w:rPr>
          <w:rFonts w:ascii="BentonSansCondensed Book" w:hAnsi="BentonSansCondensed Book"/>
          <w:sz w:val="14"/>
        </w:rPr>
        <w:t xml:space="preserve">. </w:t>
      </w:r>
      <w:r w:rsidRPr="000D0A05">
        <w:rPr>
          <w:rFonts w:ascii="BentonSansCondensed Book" w:hAnsi="BentonSansCondensed Book"/>
          <w:b/>
          <w:bCs/>
          <w:sz w:val="14"/>
        </w:rPr>
        <w:t>379</w:t>
      </w:r>
      <w:r w:rsidRPr="000D0A05">
        <w:rPr>
          <w:rFonts w:ascii="BentonSansCondensed Book" w:hAnsi="BentonSansCondensed Book"/>
          <w:sz w:val="14"/>
        </w:rPr>
        <w:t>, 946–951 (2023).</w:t>
      </w:r>
    </w:p>
    <w:p w14:paraId="1AE32C2E" w14:textId="77777777" w:rsidR="000D0A05" w:rsidRPr="000D0A05" w:rsidRDefault="000D0A05" w:rsidP="000D0A05">
      <w:pPr>
        <w:pStyle w:val="Bibliography"/>
        <w:rPr>
          <w:rFonts w:ascii="BentonSansCondensed Book" w:hAnsi="BentonSansCondensed Book"/>
          <w:sz w:val="14"/>
        </w:rPr>
      </w:pPr>
      <w:r w:rsidRPr="000D0A05">
        <w:rPr>
          <w:rFonts w:ascii="BentonSansCondensed Book" w:hAnsi="BentonSansCondensed Book"/>
          <w:sz w:val="14"/>
        </w:rPr>
        <w:t xml:space="preserve">19. </w:t>
      </w:r>
      <w:r w:rsidRPr="000D0A05">
        <w:rPr>
          <w:rFonts w:ascii="BentonSansCondensed Book" w:hAnsi="BentonSansCondensed Book"/>
          <w:sz w:val="14"/>
        </w:rPr>
        <w:tab/>
        <w:t xml:space="preserve">M. A. Hessami, E. Bowles, J. N. Popp, A. T. Ford, </w:t>
      </w:r>
      <w:r w:rsidRPr="000D0A05">
        <w:rPr>
          <w:rFonts w:ascii="BentonSansCondensed Book" w:hAnsi="BentonSansCondensed Book"/>
          <w:i/>
          <w:iCs/>
          <w:sz w:val="14"/>
        </w:rPr>
        <w:t>FACETS</w:t>
      </w:r>
      <w:r w:rsidRPr="000D0A05">
        <w:rPr>
          <w:rFonts w:ascii="BentonSansCondensed Book" w:hAnsi="BentonSansCondensed Book"/>
          <w:sz w:val="14"/>
        </w:rPr>
        <w:t xml:space="preserve">. </w:t>
      </w:r>
      <w:r w:rsidRPr="000D0A05">
        <w:rPr>
          <w:rFonts w:ascii="BentonSansCondensed Book" w:hAnsi="BentonSansCondensed Book"/>
          <w:b/>
          <w:bCs/>
          <w:sz w:val="14"/>
        </w:rPr>
        <w:t>6</w:t>
      </w:r>
      <w:r w:rsidRPr="000D0A05">
        <w:rPr>
          <w:rFonts w:ascii="BentonSansCondensed Book" w:hAnsi="BentonSansCondensed Book"/>
          <w:sz w:val="14"/>
        </w:rPr>
        <w:t>, 1285–1306 (2021).</w:t>
      </w:r>
    </w:p>
    <w:p w14:paraId="1822AEA4" w14:textId="77777777" w:rsidR="00086F5F" w:rsidRDefault="005A0390" w:rsidP="00314EFE">
      <w:pPr>
        <w:pStyle w:val="Referencesandnotes"/>
        <w:spacing w:line="240" w:lineRule="auto"/>
      </w:pPr>
      <w:r>
        <w:fldChar w:fldCharType="end"/>
      </w:r>
    </w:p>
    <w:p w14:paraId="05927976" w14:textId="77777777" w:rsidR="00086F5F" w:rsidRDefault="00086F5F" w:rsidP="00870933">
      <w:pPr>
        <w:pStyle w:val="Referencesandnotes"/>
      </w:pPr>
      <w:r>
        <w:t xml:space="preserve">Acknowledgments: We </w:t>
      </w:r>
      <w:r w:rsidRPr="00C70022">
        <w:t xml:space="preserve">would like to thank the </w:t>
      </w:r>
      <w:proofErr w:type="spellStart"/>
      <w:r w:rsidRPr="00C70022">
        <w:t>Mitacs</w:t>
      </w:r>
      <w:proofErr w:type="spellEnd"/>
      <w:r w:rsidRPr="00C70022">
        <w:t xml:space="preserve"> Accelerate program, </w:t>
      </w:r>
      <w:proofErr w:type="spellStart"/>
      <w:r w:rsidRPr="00C70022">
        <w:t>Nîkanêse</w:t>
      </w:r>
      <w:proofErr w:type="spellEnd"/>
      <w:r w:rsidRPr="00C70022">
        <w:t xml:space="preserve"> Wah </w:t>
      </w:r>
      <w:proofErr w:type="spellStart"/>
      <w:r w:rsidRPr="00C70022">
        <w:t>tzee</w:t>
      </w:r>
      <w:proofErr w:type="spellEnd"/>
      <w:r w:rsidRPr="00C70022">
        <w:t xml:space="preserve"> Stewardship Society, </w:t>
      </w:r>
      <w:r w:rsidR="00CF05ED">
        <w:t xml:space="preserve">Liber </w:t>
      </w:r>
      <w:proofErr w:type="spellStart"/>
      <w:r w:rsidR="00CF05ED">
        <w:t>Ero</w:t>
      </w:r>
      <w:proofErr w:type="spellEnd"/>
      <w:r w:rsidR="00CF05ED">
        <w:t xml:space="preserve"> Fellowship, </w:t>
      </w:r>
      <w:r w:rsidRPr="00C70022">
        <w:t>and the Canadian Mountain Network for supporting this work.</w:t>
      </w:r>
      <w:r w:rsidRPr="00C70022">
        <w:rPr>
          <w:color w:val="000000"/>
        </w:rPr>
        <w:t xml:space="preserve"> This work benefited from review by Mr. Joshua Lam of Sage Legal, Mr. Martin </w:t>
      </w:r>
      <w:proofErr w:type="spellStart"/>
      <w:r w:rsidRPr="00C70022">
        <w:rPr>
          <w:color w:val="000000"/>
        </w:rPr>
        <w:t>Olyszynski</w:t>
      </w:r>
      <w:proofErr w:type="spellEnd"/>
      <w:r w:rsidRPr="00C70022">
        <w:rPr>
          <w:color w:val="000000"/>
        </w:rPr>
        <w:t xml:space="preserve"> at the University of Calgary’s Faculty of Law.</w:t>
      </w:r>
      <w:r w:rsidR="00A71F1E">
        <w:rPr>
          <w:color w:val="000000"/>
        </w:rPr>
        <w:t xml:space="preserve"> </w:t>
      </w:r>
      <w:r w:rsidR="00A71F1E">
        <w:t>Figure 1 was created by Fuse Consulting, Edmonton, Alberta, Canada.</w:t>
      </w:r>
    </w:p>
    <w:p w14:paraId="5F4A59F7" w14:textId="77777777" w:rsidR="00086F5F" w:rsidRDefault="00086F5F" w:rsidP="00870933">
      <w:pPr>
        <w:pStyle w:val="Referencesandnotes"/>
      </w:pPr>
    </w:p>
    <w:p w14:paraId="426A381D" w14:textId="77777777" w:rsidR="00086F5F" w:rsidRDefault="00086F5F" w:rsidP="00086F5F">
      <w:pPr>
        <w:pStyle w:val="DOI"/>
      </w:pPr>
      <w:r>
        <w:t>10.1126/</w:t>
      </w:r>
      <w:proofErr w:type="gramStart"/>
      <w:r>
        <w:t>science.</w:t>
      </w:r>
      <w:r>
        <w:rPr>
          <w:rStyle w:val="ng-binding"/>
        </w:rPr>
        <w:t>adg</w:t>
      </w:r>
      <w:proofErr w:type="gramEnd"/>
      <w:r>
        <w:rPr>
          <w:rStyle w:val="ng-binding"/>
        </w:rPr>
        <w:t>9830</w:t>
      </w:r>
    </w:p>
    <w:p w14:paraId="7FF79323" w14:textId="77777777" w:rsidR="00086F5F" w:rsidRDefault="00086F5F" w:rsidP="00086F5F">
      <w:pPr>
        <w:widowControl w:val="0"/>
        <w:pBdr>
          <w:top w:val="nil"/>
          <w:left w:val="nil"/>
          <w:bottom w:val="nil"/>
          <w:right w:val="nil"/>
          <w:between w:val="nil"/>
        </w:pBdr>
        <w:ind w:left="504" w:hanging="504"/>
      </w:pPr>
    </w:p>
    <w:p w14:paraId="57D4A76A" w14:textId="77777777" w:rsidR="00086F5F" w:rsidRDefault="00086F5F" w:rsidP="00870933">
      <w:pPr>
        <w:pStyle w:val="refnotesSM"/>
      </w:pPr>
      <w:r>
        <w:t>Supplementary Materials:</w:t>
      </w:r>
    </w:p>
    <w:p w14:paraId="14277789" w14:textId="77777777" w:rsidR="00086F5F" w:rsidRDefault="00086F5F" w:rsidP="00870933">
      <w:pPr>
        <w:pStyle w:val="Referencesandnotes"/>
      </w:pPr>
      <w:r>
        <w:t>Supplementary Material 1</w:t>
      </w:r>
      <w:r>
        <w:rPr>
          <w:b/>
        </w:rPr>
        <w:t xml:space="preserve">: </w:t>
      </w:r>
      <w:r>
        <w:t xml:space="preserve">Examples of discrepancies between endangered species laws or criteria and </w:t>
      </w:r>
      <w:proofErr w:type="gramStart"/>
      <w:r>
        <w:t>culturally-meaningful</w:t>
      </w:r>
      <w:proofErr w:type="gramEnd"/>
      <w:r>
        <w:t xml:space="preserve"> recovery</w:t>
      </w:r>
    </w:p>
    <w:p w14:paraId="49217712" w14:textId="77777777" w:rsidR="00D44305" w:rsidRDefault="00D44305" w:rsidP="00870933">
      <w:pPr>
        <w:pStyle w:val="Referencesandnotes"/>
      </w:pPr>
    </w:p>
    <w:p w14:paraId="23E1BF23" w14:textId="77777777" w:rsidR="00D44305" w:rsidRDefault="00D44305" w:rsidP="00870933">
      <w:pPr>
        <w:pStyle w:val="Referencesandnotes"/>
      </w:pPr>
      <w:r>
        <w:t>Supplementary Material 2</w:t>
      </w:r>
      <w:r w:rsidR="00A71F1E">
        <w:t>: Caribou harvest calculations</w:t>
      </w:r>
    </w:p>
    <w:p w14:paraId="266E7423" w14:textId="77777777" w:rsidR="00086F5F" w:rsidRDefault="00086F5F" w:rsidP="00870933">
      <w:pPr>
        <w:pStyle w:val="Referencesandnotes"/>
      </w:pPr>
    </w:p>
    <w:p w14:paraId="766A350F" w14:textId="2E8AA538" w:rsidR="00086F5F" w:rsidRDefault="00086F5F" w:rsidP="00870933">
      <w:pPr>
        <w:pStyle w:val="Referencesandnotes"/>
      </w:pPr>
      <w:r>
        <w:t xml:space="preserve">Supplementary Material </w:t>
      </w:r>
      <w:r w:rsidR="00D44305">
        <w:t>3</w:t>
      </w:r>
      <w:r>
        <w:t>: Data and citations for Fig 2.</w:t>
      </w:r>
    </w:p>
    <w:p w14:paraId="63827230" w14:textId="77777777" w:rsidR="00086F5F" w:rsidRDefault="00086F5F" w:rsidP="00870933">
      <w:pPr>
        <w:pStyle w:val="Referencesandnotes"/>
      </w:pPr>
    </w:p>
    <w:p w14:paraId="1E639174" w14:textId="77777777" w:rsidR="00086F5F" w:rsidRPr="00086F5F" w:rsidRDefault="00086F5F" w:rsidP="00086F5F">
      <w:pPr>
        <w:pStyle w:val="Legend"/>
      </w:pPr>
      <w:r w:rsidRPr="00086F5F">
        <w:t>Figure legends</w:t>
      </w:r>
    </w:p>
    <w:p w14:paraId="6CCFC5D6" w14:textId="17F11F00" w:rsidR="00086F5F" w:rsidRPr="00086F5F" w:rsidRDefault="00086F5F" w:rsidP="00086F5F">
      <w:pPr>
        <w:pStyle w:val="Legend"/>
      </w:pPr>
      <w:r w:rsidRPr="00086F5F">
        <w:t xml:space="preserve">Figure 1. Conceptual diagram of species abundance over time. Violation of Indigenous </w:t>
      </w:r>
      <w:r w:rsidR="00A854EE">
        <w:t>r</w:t>
      </w:r>
      <w:r w:rsidRPr="00086F5F">
        <w:t xml:space="preserve">ights </w:t>
      </w:r>
      <w:r w:rsidR="00327D6D">
        <w:t xml:space="preserve">such as harvest </w:t>
      </w:r>
      <w:r w:rsidRPr="00086F5F">
        <w:t>occurs at a much higher abundance than the focus of current endangered species laws around achieving minimum viable populations.</w:t>
      </w:r>
      <w:r w:rsidR="00E138F6">
        <w:t xml:space="preserve"> </w:t>
      </w:r>
    </w:p>
    <w:p w14:paraId="79E59382" w14:textId="77777777" w:rsidR="00086F5F" w:rsidRPr="00086F5F" w:rsidRDefault="00086F5F" w:rsidP="00086F5F">
      <w:pPr>
        <w:pStyle w:val="Legend"/>
      </w:pPr>
    </w:p>
    <w:p w14:paraId="7758CA4D" w14:textId="169FB27A" w:rsidR="00086F5F" w:rsidRPr="00086F5F" w:rsidRDefault="00086F5F" w:rsidP="00086F5F">
      <w:pPr>
        <w:pStyle w:val="Legend"/>
      </w:pPr>
      <w:bookmarkStart w:id="0" w:name="_gjdgxs" w:colFirst="0" w:colLast="0"/>
      <w:bookmarkEnd w:id="0"/>
      <w:r w:rsidRPr="00086F5F">
        <w:t xml:space="preserve">Figure 2. Examples of </w:t>
      </w:r>
      <w:proofErr w:type="gramStart"/>
      <w:r w:rsidRPr="00086F5F">
        <w:t>culturally-important</w:t>
      </w:r>
      <w:proofErr w:type="gramEnd"/>
      <w:r w:rsidRPr="00086F5F">
        <w:t xml:space="preserve"> species across North America whose abundance does not meet culturally meaningful levels. </w:t>
      </w:r>
      <w:r w:rsidR="00884A11">
        <w:t>A)</w:t>
      </w:r>
      <w:r w:rsidRPr="00086F5F">
        <w:t xml:space="preserve"> historic (tan) and current (purple) distributions for woodland caribou, American bison, and Pacific salmon. </w:t>
      </w:r>
      <w:r w:rsidR="00D44305">
        <w:t xml:space="preserve">Data sources for distributions detailed in Supplementary Material 3. Bison distribution only considers free-ranging populations; </w:t>
      </w:r>
      <w:proofErr w:type="gramStart"/>
      <w:r w:rsidR="00884A11">
        <w:t>B)</w:t>
      </w:r>
      <w:r w:rsidRPr="00086F5F">
        <w:t xml:space="preserve">  abundance</w:t>
      </w:r>
      <w:proofErr w:type="gramEnd"/>
      <w:r w:rsidRPr="00086F5F">
        <w:t xml:space="preserve"> trajectory for the species, or a focal population with sufficient data to characterize a broader regional trend (shown as a dot on the map above). Estimated abundance prior to colonization and large-scale industrial impacts shown at year 1700. Lowest recorded population estimate post-colonization is shown between 1900-2013, and the most current estimate is shown. </w:t>
      </w:r>
      <w:proofErr w:type="spellStart"/>
      <w:r w:rsidRPr="00086F5F">
        <w:t>Klinse</w:t>
      </w:r>
      <w:proofErr w:type="spellEnd"/>
      <w:r w:rsidRPr="00086F5F">
        <w:t xml:space="preserve">-Za pre-colonization abundance translated from Indigenous Knowledge of a “sea of caribou” to ~1500-6000 caribou. See </w:t>
      </w:r>
      <w:r w:rsidR="00D44305">
        <w:t>Supplementary Material</w:t>
      </w:r>
      <w:r w:rsidRPr="00086F5F">
        <w:t xml:space="preserve"> </w:t>
      </w:r>
      <w:r w:rsidR="00B75004">
        <w:t>3</w:t>
      </w:r>
      <w:r w:rsidRPr="00086F5F">
        <w:t xml:space="preserve"> for data and citations.</w:t>
      </w:r>
      <w:r w:rsidR="00884A11">
        <w:t xml:space="preserve"> </w:t>
      </w:r>
    </w:p>
    <w:p w14:paraId="2455D15A" w14:textId="77777777" w:rsidR="004A0020" w:rsidRPr="00086F5F" w:rsidRDefault="004A0020" w:rsidP="00086F5F">
      <w:pPr>
        <w:pStyle w:val="Legend"/>
      </w:pPr>
    </w:p>
    <w:sectPr w:rsidR="004A0020" w:rsidRPr="00086F5F" w:rsidSect="00E54710">
      <w:type w:val="continuous"/>
      <w:pgSz w:w="12240" w:h="15840" w:code="1"/>
      <w:pgMar w:top="1584" w:right="835" w:bottom="1325" w:left="965" w:header="245" w:footer="245" w:gutter="0"/>
      <w:cols w:num="3" w:space="634"/>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CCA20" w14:textId="77777777" w:rsidR="00FD3577" w:rsidRDefault="00FD3577">
      <w:r>
        <w:separator/>
      </w:r>
    </w:p>
  </w:endnote>
  <w:endnote w:type="continuationSeparator" w:id="0">
    <w:p w14:paraId="0B6B437F" w14:textId="77777777" w:rsidR="00FD3577" w:rsidRDefault="00FD3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lissBold">
    <w:altName w:val="Cambria"/>
    <w:panose1 w:val="020B0604020202020204"/>
    <w:charset w:val="00"/>
    <w:family w:val="roman"/>
    <w:notTrueType/>
    <w:pitch w:val="variable"/>
    <w:sig w:usb0="00000003" w:usb1="00000000" w:usb2="00000000" w:usb3="00000000" w:csb0="00000001" w:csb1="00000000"/>
  </w:font>
  <w:font w:name="MillerDaily Roman">
    <w:altName w:val="Calibri"/>
    <w:panose1 w:val="020B0604020202020204"/>
    <w:charset w:val="00"/>
    <w:family w:val="auto"/>
    <w:pitch w:val="variable"/>
    <w:sig w:usb0="800000AF" w:usb1="5000204A" w:usb2="00000000" w:usb3="00000000" w:csb0="00000001" w:csb1="00000000"/>
  </w:font>
  <w:font w:name="BentonSans">
    <w:altName w:val="Calibri"/>
    <w:panose1 w:val="020B0604020202020204"/>
    <w:charset w:val="00"/>
    <w:family w:val="modern"/>
    <w:notTrueType/>
    <w:pitch w:val="variable"/>
    <w:sig w:usb0="00000007" w:usb1="00000001" w:usb2="00000000" w:usb3="00000000" w:csb0="00000093" w:csb1="00000000"/>
  </w:font>
  <w:font w:name="Benton Sans Condensed">
    <w:altName w:val="Calibri"/>
    <w:panose1 w:val="020B0604020202020204"/>
    <w:charset w:val="4D"/>
    <w:family w:val="auto"/>
    <w:notTrueType/>
    <w:pitch w:val="variable"/>
    <w:sig w:usb0="00000007" w:usb1="00000001" w:usb2="00000000" w:usb3="00000000" w:csb0="00000093" w:csb1="00000000"/>
  </w:font>
  <w:font w:name="MillerDaily">
    <w:altName w:val="Calibri"/>
    <w:panose1 w:val="020B0604020202020204"/>
    <w:charset w:val="00"/>
    <w:family w:val="modern"/>
    <w:notTrueType/>
    <w:pitch w:val="variable"/>
    <w:sig w:usb0="800000AF" w:usb1="5000204A" w:usb2="00000000" w:usb3="00000000" w:csb0="00000001" w:csb1="00000000"/>
  </w:font>
  <w:font w:name="Benton Sans Condensed Book">
    <w:altName w:val="Calibri"/>
    <w:panose1 w:val="020B0604020202020204"/>
    <w:charset w:val="4D"/>
    <w:family w:val="auto"/>
    <w:notTrueType/>
    <w:pitch w:val="variable"/>
    <w:sig w:usb0="00000007" w:usb1="00000001" w:usb2="00000000" w:usb3="00000000" w:csb0="00000093" w:csb1="00000000"/>
  </w:font>
  <w:font w:name="BentonSansCondensed Book">
    <w:altName w:val="Calibri"/>
    <w:panose1 w:val="020B0604020202020204"/>
    <w:charset w:val="00"/>
    <w:family w:val="modern"/>
    <w:notTrueType/>
    <w:pitch w:val="variable"/>
    <w:sig w:usb0="00000007" w:usb1="00000001" w:usb2="00000000" w:usb3="00000000" w:csb0="00000093" w:csb1="00000000"/>
  </w:font>
  <w:font w:name="Rocky Light">
    <w:altName w:val="Calibri"/>
    <w:panose1 w:val="020B0604020202020204"/>
    <w:charset w:val="00"/>
    <w:family w:val="modern"/>
    <w:notTrueType/>
    <w:pitch w:val="variable"/>
    <w:sig w:usb0="800000AF" w:usb1="5000204A" w:usb2="00000000" w:usb3="00000000" w:csb0="00000001" w:csb1="00000000"/>
  </w:font>
  <w:font w:name="BentonSansCondensed Medium">
    <w:altName w:val="Calibri"/>
    <w:panose1 w:val="020B0604020202020204"/>
    <w:charset w:val="00"/>
    <w:family w:val="modern"/>
    <w:notTrueType/>
    <w:pitch w:val="variable"/>
    <w:sig w:usb0="00000007" w:usb1="00000001" w:usb2="00000000" w:usb3="00000000" w:csb0="00000093" w:csb1="00000000"/>
  </w:font>
  <w:font w:name="Benton Sans Book">
    <w:altName w:val="Calibri"/>
    <w:panose1 w:val="020B0604020202020204"/>
    <w:charset w:val="4D"/>
    <w:family w:val="auto"/>
    <w:notTrueType/>
    <w:pitch w:val="variable"/>
    <w:sig w:usb0="00000007" w:usb1="00000001" w:usb2="00000000" w:usb3="00000000" w:csb0="00000093" w:csb1="00000000"/>
  </w:font>
  <w:font w:name="Benton Sans Compressed">
    <w:altName w:val="Calibri"/>
    <w:panose1 w:val="020B0604020202020204"/>
    <w:charset w:val="4D"/>
    <w:family w:val="auto"/>
    <w:notTrueType/>
    <w:pitch w:val="variable"/>
    <w:sig w:usb0="00000007" w:usb1="00000001" w:usb2="00000000" w:usb3="00000000" w:csb0="00000093" w:csb1="00000000"/>
  </w:font>
  <w:font w:name="Benton Sans Condensed Medium">
    <w:altName w:val="Calibri"/>
    <w:panose1 w:val="020B0604020202020204"/>
    <w:charset w:val="4D"/>
    <w:family w:val="auto"/>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208F8" w14:textId="2A0387B0" w:rsidR="00420B98" w:rsidRDefault="00420B98" w:rsidP="00420B98">
    <w:pPr>
      <w:jc w:val="center"/>
    </w:pPr>
    <w:r>
      <w:t xml:space="preserve">                             sciencemag.org     </w:t>
    </w:r>
    <w:r w:rsidRPr="00420B98">
      <w:rPr>
        <w:b/>
      </w:rPr>
      <w:t xml:space="preserve"> SCIENCE</w:t>
    </w:r>
    <w:r w:rsidRPr="00420B98">
      <w:t xml:space="preserve">    VOL. </w:t>
    </w:r>
    <w:proofErr w:type="gramStart"/>
    <w:r w:rsidRPr="00420B98">
      <w:t>xxx  •</w:t>
    </w:r>
    <w:proofErr w:type="gramEnd"/>
    <w:r w:rsidRPr="00420B98">
      <w:t xml:space="preserve"> galley printed </w:t>
    </w:r>
    <w:r w:rsidRPr="00420B98">
      <w:fldChar w:fldCharType="begin"/>
    </w:r>
    <w:r w:rsidRPr="00420B98">
      <w:instrText xml:space="preserve"> TIME \@ "d MMMM, yyyy" </w:instrText>
    </w:r>
    <w:r w:rsidRPr="00420B98">
      <w:fldChar w:fldCharType="separate"/>
    </w:r>
    <w:r w:rsidR="00575757">
      <w:rPr>
        <w:noProof/>
      </w:rPr>
      <w:t>17 April, 2023</w:t>
    </w:r>
    <w:r w:rsidRPr="00420B98">
      <w:fldChar w:fldCharType="end"/>
    </w:r>
    <w:r w:rsidRPr="00420B98">
      <w:t xml:space="preserve">  • •  For Issue Date: ????</w:t>
    </w:r>
    <w:r>
      <w:tab/>
    </w:r>
    <w:r>
      <w:fldChar w:fldCharType="begin"/>
    </w:r>
    <w:r>
      <w:instrText xml:space="preserve"> PAGE </w:instrText>
    </w:r>
    <w:r>
      <w:fldChar w:fldCharType="separate"/>
    </w:r>
    <w:r w:rsidR="00BF0D2F">
      <w:rPr>
        <w:noProof/>
      </w:rPr>
      <w:t>2</w:t>
    </w:r>
    <w:r>
      <w:rPr>
        <w:noProof/>
      </w:rPr>
      <w:fldChar w:fldCharType="end"/>
    </w:r>
  </w:p>
  <w:p w14:paraId="5CBEEA49" w14:textId="77777777" w:rsidR="00817C1D" w:rsidRPr="00420B98" w:rsidRDefault="00817C1D" w:rsidP="00420B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8DCC8" w14:textId="156C37D0" w:rsidR="00817C1D" w:rsidRDefault="00420B98" w:rsidP="00420B98">
    <w:pPr>
      <w:jc w:val="center"/>
    </w:pPr>
    <w:r>
      <w:t xml:space="preserve">                             </w:t>
    </w:r>
    <w:r w:rsidR="00817C1D">
      <w:t xml:space="preserve">sciencemag.org     </w:t>
    </w:r>
    <w:r w:rsidR="00817C1D" w:rsidRPr="00420B98">
      <w:rPr>
        <w:b/>
      </w:rPr>
      <w:t xml:space="preserve"> SCIENCE</w:t>
    </w:r>
    <w:r w:rsidR="00817C1D" w:rsidRPr="00420B98">
      <w:t xml:space="preserve">    VOL. </w:t>
    </w:r>
    <w:proofErr w:type="gramStart"/>
    <w:r w:rsidR="00817C1D" w:rsidRPr="00420B98">
      <w:t>xxx  •</w:t>
    </w:r>
    <w:proofErr w:type="gramEnd"/>
    <w:r w:rsidR="00817C1D" w:rsidRPr="00420B98">
      <w:t xml:space="preserve"> galley printed </w:t>
    </w:r>
    <w:r w:rsidR="00817C1D" w:rsidRPr="00420B98">
      <w:fldChar w:fldCharType="begin"/>
    </w:r>
    <w:r w:rsidR="00817C1D" w:rsidRPr="00420B98">
      <w:instrText xml:space="preserve"> TIME \@ "d MMMM, yyyy" </w:instrText>
    </w:r>
    <w:r w:rsidR="00817C1D" w:rsidRPr="00420B98">
      <w:fldChar w:fldCharType="separate"/>
    </w:r>
    <w:r w:rsidR="00575757">
      <w:rPr>
        <w:noProof/>
      </w:rPr>
      <w:t>17 April, 2023</w:t>
    </w:r>
    <w:r w:rsidR="00817C1D" w:rsidRPr="00420B98">
      <w:fldChar w:fldCharType="end"/>
    </w:r>
    <w:r w:rsidR="00817C1D" w:rsidRPr="00420B98">
      <w:t xml:space="preserve">  • •  For Issue Date: ????</w:t>
    </w:r>
    <w:r>
      <w:tab/>
    </w:r>
    <w:r w:rsidR="00817C1D">
      <w:fldChar w:fldCharType="begin"/>
    </w:r>
    <w:r w:rsidR="00817C1D">
      <w:instrText xml:space="preserve"> PAGE </w:instrText>
    </w:r>
    <w:r w:rsidR="00817C1D">
      <w:fldChar w:fldCharType="separate"/>
    </w:r>
    <w:r w:rsidR="00970F0A">
      <w:rPr>
        <w:noProof/>
      </w:rPr>
      <w:t>1</w:t>
    </w:r>
    <w:r w:rsidR="00817C1D">
      <w:rPr>
        <w:noProof/>
      </w:rPr>
      <w:fldChar w:fldCharType="end"/>
    </w:r>
  </w:p>
  <w:p w14:paraId="12AABBF3" w14:textId="77777777" w:rsidR="00817C1D" w:rsidRDefault="00817C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451C8" w14:textId="77777777" w:rsidR="00FD3577" w:rsidRDefault="00FD3577">
      <w:r>
        <w:separator/>
      </w:r>
    </w:p>
  </w:footnote>
  <w:footnote w:type="continuationSeparator" w:id="0">
    <w:p w14:paraId="05AF7307" w14:textId="77777777" w:rsidR="00FD3577" w:rsidRDefault="00FD35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45C5" w14:textId="77777777" w:rsidR="00817C1D" w:rsidRDefault="00A927B6">
    <w:r>
      <w:rPr>
        <w:noProof/>
      </w:rPr>
      <mc:AlternateContent>
        <mc:Choice Requires="wps">
          <w:drawing>
            <wp:anchor distT="0" distB="0" distL="114300" distR="114300" simplePos="0" relativeHeight="251659776" behindDoc="0" locked="1" layoutInCell="1" allowOverlap="1" wp14:anchorId="1EE08530" wp14:editId="266252D7">
              <wp:simplePos x="0" y="0"/>
              <wp:positionH relativeFrom="column">
                <wp:posOffset>-446405</wp:posOffset>
              </wp:positionH>
              <wp:positionV relativeFrom="paragraph">
                <wp:posOffset>761365</wp:posOffset>
              </wp:positionV>
              <wp:extent cx="342900" cy="8458200"/>
              <wp:effectExtent l="0" t="0" r="0" b="0"/>
              <wp:wrapSquare wrapText="bothSides"/>
              <wp:docPr id="108437088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8458200"/>
                      </a:xfrm>
                      <a:prstGeom prst="rect">
                        <a:avLst/>
                      </a:prstGeom>
                      <a:solidFill>
                        <a:srgbClr val="FFFFFF"/>
                      </a:solidFill>
                      <a:ln>
                        <a:noFill/>
                      </a:ln>
                    </wps:spPr>
                    <wps:txbx>
                      <w:txbxContent>
                        <w:p w14:paraId="73AB3585" w14:textId="77777777" w:rsidR="00817C1D" w:rsidRDefault="00817C1D" w:rsidP="00420B98">
                          <w:pPr>
                            <w:pStyle w:val="bodydropcap6L"/>
                          </w:pPr>
                          <w:r>
                            <w:t>1</w:t>
                          </w:r>
                        </w:p>
                        <w:p w14:paraId="0A31221C" w14:textId="77777777" w:rsidR="00817C1D" w:rsidRDefault="00817C1D" w:rsidP="00420B98">
                          <w:pPr>
                            <w:pStyle w:val="bodydropcap6L"/>
                          </w:pPr>
                          <w:r>
                            <w:t>2</w:t>
                          </w:r>
                        </w:p>
                        <w:p w14:paraId="19F64A24" w14:textId="77777777" w:rsidR="00817C1D" w:rsidRDefault="00817C1D" w:rsidP="00420B98">
                          <w:pPr>
                            <w:pStyle w:val="bodydropcap6L"/>
                          </w:pPr>
                          <w:r>
                            <w:t>3</w:t>
                          </w:r>
                        </w:p>
                        <w:p w14:paraId="188702E0" w14:textId="77777777" w:rsidR="00817C1D" w:rsidRDefault="00817C1D" w:rsidP="00420B98">
                          <w:pPr>
                            <w:pStyle w:val="bodydropcap6L"/>
                          </w:pPr>
                          <w:r>
                            <w:t>4</w:t>
                          </w:r>
                        </w:p>
                        <w:p w14:paraId="0E85FCE8" w14:textId="77777777" w:rsidR="00817C1D" w:rsidRDefault="00817C1D" w:rsidP="00420B98">
                          <w:pPr>
                            <w:pStyle w:val="bodydropcap6L"/>
                          </w:pPr>
                          <w:r>
                            <w:t>5</w:t>
                          </w:r>
                        </w:p>
                        <w:p w14:paraId="4544063B" w14:textId="77777777" w:rsidR="00817C1D" w:rsidRDefault="00817C1D" w:rsidP="00420B98">
                          <w:pPr>
                            <w:pStyle w:val="bodydropcap6L"/>
                          </w:pPr>
                          <w:r>
                            <w:t>6</w:t>
                          </w:r>
                        </w:p>
                        <w:p w14:paraId="5DAFD6E1" w14:textId="77777777" w:rsidR="00817C1D" w:rsidRDefault="00817C1D" w:rsidP="00420B98">
                          <w:pPr>
                            <w:pStyle w:val="bodydropcap6L"/>
                          </w:pPr>
                          <w:r>
                            <w:t>7</w:t>
                          </w:r>
                        </w:p>
                        <w:p w14:paraId="3DD36096" w14:textId="77777777" w:rsidR="00817C1D" w:rsidRDefault="00817C1D" w:rsidP="00420B98">
                          <w:pPr>
                            <w:pStyle w:val="bodydropcap6L"/>
                          </w:pPr>
                          <w:r>
                            <w:t>8</w:t>
                          </w:r>
                        </w:p>
                        <w:p w14:paraId="712D3514" w14:textId="77777777" w:rsidR="00817C1D" w:rsidRDefault="00817C1D" w:rsidP="00420B98">
                          <w:pPr>
                            <w:pStyle w:val="bodydropcap6L"/>
                          </w:pPr>
                          <w:r>
                            <w:t>9</w:t>
                          </w:r>
                        </w:p>
                        <w:p w14:paraId="6E5A3141" w14:textId="77777777" w:rsidR="00817C1D" w:rsidRDefault="00817C1D" w:rsidP="00420B98">
                          <w:pPr>
                            <w:pStyle w:val="bodydropcap6L"/>
                          </w:pPr>
                          <w:r>
                            <w:t>10</w:t>
                          </w:r>
                        </w:p>
                        <w:p w14:paraId="15208786" w14:textId="77777777" w:rsidR="00817C1D" w:rsidRDefault="00817C1D" w:rsidP="00420B98">
                          <w:pPr>
                            <w:pStyle w:val="bodydropcap6L"/>
                          </w:pPr>
                          <w:r>
                            <w:t>11</w:t>
                          </w:r>
                        </w:p>
                        <w:p w14:paraId="1BFBCB5E" w14:textId="77777777" w:rsidR="00817C1D" w:rsidRDefault="00817C1D" w:rsidP="00420B98">
                          <w:pPr>
                            <w:pStyle w:val="bodydropcap6L"/>
                          </w:pPr>
                          <w:r>
                            <w:t>12</w:t>
                          </w:r>
                        </w:p>
                        <w:p w14:paraId="25B584A8" w14:textId="77777777" w:rsidR="00817C1D" w:rsidRDefault="00817C1D" w:rsidP="00420B98">
                          <w:pPr>
                            <w:pStyle w:val="bodydropcap6L"/>
                          </w:pPr>
                          <w:r>
                            <w:t>13</w:t>
                          </w:r>
                        </w:p>
                        <w:p w14:paraId="3FAEDAA7" w14:textId="77777777" w:rsidR="00817C1D" w:rsidRDefault="00817C1D" w:rsidP="00420B98">
                          <w:pPr>
                            <w:pStyle w:val="bodydropcap6L"/>
                          </w:pPr>
                          <w:r>
                            <w:t>14</w:t>
                          </w:r>
                        </w:p>
                        <w:p w14:paraId="3207064B" w14:textId="77777777" w:rsidR="00817C1D" w:rsidRDefault="00817C1D" w:rsidP="00420B98">
                          <w:pPr>
                            <w:pStyle w:val="bodydropcap6L"/>
                          </w:pPr>
                          <w:r>
                            <w:t>15</w:t>
                          </w:r>
                        </w:p>
                        <w:p w14:paraId="52894BFA" w14:textId="77777777" w:rsidR="00817C1D" w:rsidRDefault="00817C1D" w:rsidP="00420B98">
                          <w:pPr>
                            <w:pStyle w:val="bodydropcap6L"/>
                          </w:pPr>
                          <w:r>
                            <w:t>16</w:t>
                          </w:r>
                        </w:p>
                        <w:p w14:paraId="7834A2C3" w14:textId="77777777" w:rsidR="00817C1D" w:rsidRDefault="00817C1D" w:rsidP="00420B98">
                          <w:pPr>
                            <w:pStyle w:val="bodydropcap6L"/>
                          </w:pPr>
                          <w:r>
                            <w:t>17</w:t>
                          </w:r>
                        </w:p>
                        <w:p w14:paraId="16551717" w14:textId="77777777" w:rsidR="00817C1D" w:rsidRDefault="00817C1D" w:rsidP="00420B98">
                          <w:pPr>
                            <w:pStyle w:val="bodydropcap6L"/>
                          </w:pPr>
                          <w:r>
                            <w:t>18</w:t>
                          </w:r>
                        </w:p>
                        <w:p w14:paraId="596397C2" w14:textId="77777777" w:rsidR="00817C1D" w:rsidRDefault="00817C1D" w:rsidP="00420B98">
                          <w:pPr>
                            <w:pStyle w:val="bodydropcap6L"/>
                          </w:pPr>
                          <w:r>
                            <w:t>19</w:t>
                          </w:r>
                        </w:p>
                        <w:p w14:paraId="5CC1D57A" w14:textId="77777777" w:rsidR="00817C1D" w:rsidRDefault="00817C1D" w:rsidP="00420B98">
                          <w:pPr>
                            <w:pStyle w:val="bodydropcap6L"/>
                          </w:pPr>
                          <w:r>
                            <w:t>20</w:t>
                          </w:r>
                        </w:p>
                        <w:p w14:paraId="132787A8" w14:textId="77777777" w:rsidR="00817C1D" w:rsidRDefault="00817C1D" w:rsidP="00420B98">
                          <w:pPr>
                            <w:pStyle w:val="bodydropcap6L"/>
                          </w:pPr>
                          <w:r>
                            <w:t>21</w:t>
                          </w:r>
                        </w:p>
                        <w:p w14:paraId="6E8C05CE" w14:textId="77777777" w:rsidR="00817C1D" w:rsidRDefault="00817C1D" w:rsidP="00420B98">
                          <w:pPr>
                            <w:pStyle w:val="bodydropcap6L"/>
                          </w:pPr>
                          <w:r>
                            <w:t>22</w:t>
                          </w:r>
                        </w:p>
                        <w:p w14:paraId="0CC79E82" w14:textId="77777777" w:rsidR="00817C1D" w:rsidRDefault="00817C1D" w:rsidP="00420B98">
                          <w:pPr>
                            <w:pStyle w:val="bodydropcap6L"/>
                          </w:pPr>
                          <w:r>
                            <w:t>23</w:t>
                          </w:r>
                        </w:p>
                        <w:p w14:paraId="61189FA4" w14:textId="77777777" w:rsidR="00817C1D" w:rsidRDefault="00817C1D" w:rsidP="00420B98">
                          <w:pPr>
                            <w:pStyle w:val="bodydropcap6L"/>
                          </w:pPr>
                          <w:r>
                            <w:t>24</w:t>
                          </w:r>
                        </w:p>
                        <w:p w14:paraId="08B13C2F" w14:textId="77777777" w:rsidR="00817C1D" w:rsidRDefault="00817C1D" w:rsidP="00420B98">
                          <w:pPr>
                            <w:pStyle w:val="bodydropcap6L"/>
                          </w:pPr>
                          <w:r>
                            <w:t>25</w:t>
                          </w:r>
                        </w:p>
                        <w:p w14:paraId="125E963E" w14:textId="77777777" w:rsidR="00817C1D" w:rsidRDefault="00817C1D" w:rsidP="00420B98">
                          <w:pPr>
                            <w:pStyle w:val="bodydropcap6L"/>
                          </w:pPr>
                          <w:r>
                            <w:t>26</w:t>
                          </w:r>
                        </w:p>
                        <w:p w14:paraId="51B680B8" w14:textId="77777777" w:rsidR="00817C1D" w:rsidRDefault="00817C1D" w:rsidP="00420B98">
                          <w:pPr>
                            <w:pStyle w:val="bodydropcap6L"/>
                          </w:pPr>
                          <w:r>
                            <w:t>27</w:t>
                          </w:r>
                        </w:p>
                        <w:p w14:paraId="6174F586" w14:textId="77777777" w:rsidR="00817C1D" w:rsidRDefault="00817C1D" w:rsidP="00420B98">
                          <w:pPr>
                            <w:pStyle w:val="bodydropcap6L"/>
                          </w:pPr>
                          <w:r>
                            <w:t>28</w:t>
                          </w:r>
                        </w:p>
                        <w:p w14:paraId="5EFBF7FC" w14:textId="77777777" w:rsidR="00817C1D" w:rsidRDefault="00817C1D" w:rsidP="00420B98">
                          <w:pPr>
                            <w:pStyle w:val="bodydropcap6L"/>
                          </w:pPr>
                          <w:r>
                            <w:t>29</w:t>
                          </w:r>
                        </w:p>
                        <w:p w14:paraId="03656461" w14:textId="77777777" w:rsidR="00817C1D" w:rsidRDefault="00817C1D" w:rsidP="00420B98">
                          <w:pPr>
                            <w:pStyle w:val="bodydropcap6L"/>
                          </w:pPr>
                          <w:r>
                            <w:t>30</w:t>
                          </w:r>
                        </w:p>
                        <w:p w14:paraId="63C88AF1" w14:textId="77777777" w:rsidR="00817C1D" w:rsidRDefault="00817C1D" w:rsidP="00420B98">
                          <w:pPr>
                            <w:pStyle w:val="bodydropcap6L"/>
                          </w:pPr>
                          <w:r>
                            <w:t>31</w:t>
                          </w:r>
                        </w:p>
                        <w:p w14:paraId="1F87381D" w14:textId="77777777" w:rsidR="00817C1D" w:rsidRDefault="00817C1D" w:rsidP="00420B98">
                          <w:pPr>
                            <w:pStyle w:val="bodydropcap6L"/>
                          </w:pPr>
                          <w:r>
                            <w:t>32</w:t>
                          </w:r>
                        </w:p>
                        <w:p w14:paraId="21806DFB" w14:textId="77777777" w:rsidR="00817C1D" w:rsidRDefault="00817C1D" w:rsidP="00420B98">
                          <w:pPr>
                            <w:pStyle w:val="bodydropcap6L"/>
                          </w:pPr>
                          <w:r>
                            <w:t>33</w:t>
                          </w:r>
                        </w:p>
                        <w:p w14:paraId="5707E78F" w14:textId="77777777" w:rsidR="00817C1D" w:rsidRDefault="00817C1D" w:rsidP="00420B98">
                          <w:pPr>
                            <w:pStyle w:val="bodydropcap6L"/>
                          </w:pPr>
                          <w:r>
                            <w:t>34</w:t>
                          </w:r>
                        </w:p>
                        <w:p w14:paraId="654B4DAF" w14:textId="77777777" w:rsidR="00817C1D" w:rsidRDefault="00817C1D" w:rsidP="00420B98">
                          <w:pPr>
                            <w:pStyle w:val="bodydropcap6L"/>
                          </w:pPr>
                          <w:r>
                            <w:t>35</w:t>
                          </w:r>
                        </w:p>
                        <w:p w14:paraId="14F032A1" w14:textId="77777777" w:rsidR="00817C1D" w:rsidRDefault="00817C1D" w:rsidP="00420B98">
                          <w:pPr>
                            <w:pStyle w:val="bodydropcap6L"/>
                          </w:pPr>
                          <w:r>
                            <w:t>36</w:t>
                          </w:r>
                        </w:p>
                        <w:p w14:paraId="5DD30E39" w14:textId="77777777" w:rsidR="00817C1D" w:rsidRDefault="00817C1D" w:rsidP="00420B98">
                          <w:pPr>
                            <w:pStyle w:val="bodydropcap6L"/>
                          </w:pPr>
                          <w:r>
                            <w:t>37</w:t>
                          </w:r>
                        </w:p>
                        <w:p w14:paraId="04D58258" w14:textId="77777777" w:rsidR="00817C1D" w:rsidRDefault="00817C1D" w:rsidP="00420B98">
                          <w:pPr>
                            <w:pStyle w:val="bodydropcap6L"/>
                          </w:pPr>
                          <w:r>
                            <w:t>38</w:t>
                          </w:r>
                        </w:p>
                        <w:p w14:paraId="0DF61116" w14:textId="77777777" w:rsidR="00817C1D" w:rsidRDefault="00817C1D" w:rsidP="00420B98">
                          <w:pPr>
                            <w:pStyle w:val="bodydropcap6L"/>
                          </w:pPr>
                          <w:r>
                            <w:t>39</w:t>
                          </w:r>
                        </w:p>
                        <w:p w14:paraId="33FA256D" w14:textId="77777777" w:rsidR="00817C1D" w:rsidRDefault="00817C1D" w:rsidP="00420B98">
                          <w:pPr>
                            <w:pStyle w:val="bodydropcap6L"/>
                          </w:pPr>
                          <w:r>
                            <w:t>40</w:t>
                          </w:r>
                        </w:p>
                        <w:p w14:paraId="1E7A956D" w14:textId="77777777" w:rsidR="00817C1D" w:rsidRDefault="00817C1D" w:rsidP="00420B98">
                          <w:pPr>
                            <w:pStyle w:val="bodydropcap6L"/>
                          </w:pPr>
                          <w:r>
                            <w:t>41</w:t>
                          </w:r>
                        </w:p>
                        <w:p w14:paraId="5FC32D5E" w14:textId="77777777" w:rsidR="00817C1D" w:rsidRDefault="00817C1D" w:rsidP="00420B98">
                          <w:pPr>
                            <w:pStyle w:val="bodydropcap6L"/>
                          </w:pPr>
                          <w:r>
                            <w:t>42</w:t>
                          </w:r>
                        </w:p>
                        <w:p w14:paraId="5DB066E2" w14:textId="77777777" w:rsidR="00817C1D" w:rsidRDefault="00817C1D" w:rsidP="00420B98">
                          <w:pPr>
                            <w:pStyle w:val="bodydropcap6L"/>
                          </w:pPr>
                          <w:r>
                            <w:t>43</w:t>
                          </w:r>
                        </w:p>
                        <w:p w14:paraId="5367CFFB" w14:textId="77777777" w:rsidR="00817C1D" w:rsidRDefault="00817C1D" w:rsidP="00420B98">
                          <w:pPr>
                            <w:pStyle w:val="bodydropcap6L"/>
                          </w:pPr>
                          <w:r>
                            <w:t>44</w:t>
                          </w:r>
                        </w:p>
                        <w:p w14:paraId="50A2AEE4" w14:textId="77777777" w:rsidR="00817C1D" w:rsidRDefault="00817C1D" w:rsidP="00420B98">
                          <w:pPr>
                            <w:pStyle w:val="bodydropcap6L"/>
                          </w:pPr>
                          <w:r>
                            <w:t>45</w:t>
                          </w:r>
                        </w:p>
                        <w:p w14:paraId="0C1C5173" w14:textId="77777777" w:rsidR="00817C1D" w:rsidRDefault="00817C1D" w:rsidP="00420B98">
                          <w:pPr>
                            <w:pStyle w:val="bodydropcap6L"/>
                          </w:pPr>
                          <w:r>
                            <w:t>46</w:t>
                          </w:r>
                        </w:p>
                        <w:p w14:paraId="356D5C7B" w14:textId="77777777" w:rsidR="00817C1D" w:rsidRDefault="00817C1D" w:rsidP="00420B98">
                          <w:pPr>
                            <w:pStyle w:val="bodydropcap6L"/>
                          </w:pPr>
                          <w:r>
                            <w:t>47</w:t>
                          </w:r>
                        </w:p>
                        <w:p w14:paraId="3F819AE6" w14:textId="77777777" w:rsidR="00817C1D" w:rsidRDefault="00817C1D" w:rsidP="00420B98">
                          <w:pPr>
                            <w:pStyle w:val="bodydropcap6L"/>
                          </w:pPr>
                          <w:r>
                            <w:t>48</w:t>
                          </w:r>
                        </w:p>
                        <w:p w14:paraId="6A203694" w14:textId="77777777" w:rsidR="00817C1D" w:rsidRDefault="00817C1D" w:rsidP="00420B98">
                          <w:pPr>
                            <w:pStyle w:val="bodydropcap6L"/>
                          </w:pPr>
                          <w:r>
                            <w:t>49</w:t>
                          </w:r>
                        </w:p>
                        <w:p w14:paraId="70DAC17A" w14:textId="77777777" w:rsidR="00817C1D" w:rsidRDefault="00817C1D" w:rsidP="00420B98">
                          <w:pPr>
                            <w:pStyle w:val="bodydropcap6L"/>
                          </w:pPr>
                          <w:r>
                            <w:t>50</w:t>
                          </w:r>
                        </w:p>
                        <w:p w14:paraId="133D4CE0" w14:textId="77777777" w:rsidR="00817C1D" w:rsidRDefault="00817C1D" w:rsidP="00420B98">
                          <w:pPr>
                            <w:pStyle w:val="bodydropcap6L"/>
                          </w:pPr>
                          <w:r>
                            <w:t>51</w:t>
                          </w:r>
                        </w:p>
                        <w:p w14:paraId="31BAE20D" w14:textId="77777777" w:rsidR="00817C1D" w:rsidRDefault="00817C1D" w:rsidP="00420B98">
                          <w:pPr>
                            <w:pStyle w:val="bodydropcap6L"/>
                          </w:pPr>
                          <w:r>
                            <w:t>52</w:t>
                          </w:r>
                        </w:p>
                        <w:p w14:paraId="697EDACC" w14:textId="77777777" w:rsidR="00817C1D" w:rsidRDefault="00817C1D" w:rsidP="00420B98">
                          <w:pPr>
                            <w:pStyle w:val="bodydropcap6L"/>
                          </w:pPr>
                          <w:r>
                            <w:t>53</w:t>
                          </w:r>
                        </w:p>
                        <w:p w14:paraId="429CA84A" w14:textId="77777777" w:rsidR="00817C1D" w:rsidRDefault="00817C1D" w:rsidP="00420B98">
                          <w:pPr>
                            <w:pStyle w:val="bodydropcap6L"/>
                          </w:pPr>
                          <w:r>
                            <w:t>54</w:t>
                          </w:r>
                        </w:p>
                        <w:p w14:paraId="0EF0F31B" w14:textId="77777777" w:rsidR="00817C1D" w:rsidRDefault="00817C1D" w:rsidP="00420B98">
                          <w:pPr>
                            <w:pStyle w:val="bodydropcap6L"/>
                          </w:pPr>
                          <w:r>
                            <w:t>55</w:t>
                          </w:r>
                        </w:p>
                        <w:p w14:paraId="4CAB0C94" w14:textId="77777777" w:rsidR="00817C1D" w:rsidRDefault="00817C1D" w:rsidP="00420B98">
                          <w:pPr>
                            <w:pStyle w:val="bodydropcap6L"/>
                          </w:pPr>
                          <w:r>
                            <w:t>56</w:t>
                          </w:r>
                        </w:p>
                        <w:p w14:paraId="590E6554" w14:textId="77777777" w:rsidR="00817C1D" w:rsidRDefault="00817C1D" w:rsidP="00420B98">
                          <w:pPr>
                            <w:pStyle w:val="bodydropcap6L"/>
                          </w:pPr>
                          <w:r>
                            <w:t>57</w:t>
                          </w:r>
                        </w:p>
                        <w:p w14:paraId="18522002" w14:textId="77777777" w:rsidR="00817C1D" w:rsidRDefault="00817C1D" w:rsidP="00420B98">
                          <w:pPr>
                            <w:pStyle w:val="bodydropcap6L"/>
                          </w:pPr>
                          <w:r>
                            <w:t>58</w:t>
                          </w:r>
                        </w:p>
                        <w:p w14:paraId="21A2B40F" w14:textId="77777777" w:rsidR="00817C1D" w:rsidRDefault="00817C1D" w:rsidP="00420B98">
                          <w:pPr>
                            <w:pStyle w:val="bodydropcap6L"/>
                          </w:pPr>
                          <w:r>
                            <w:t>59</w:t>
                          </w:r>
                        </w:p>
                        <w:p w14:paraId="79E27A4A" w14:textId="77777777" w:rsidR="00817C1D" w:rsidRDefault="00817C1D" w:rsidP="00420B98">
                          <w:pPr>
                            <w:pStyle w:val="bodydropcap6L"/>
                          </w:pPr>
                        </w:p>
                        <w:p w14:paraId="007A56BB" w14:textId="77777777" w:rsidR="00817C1D" w:rsidRDefault="00817C1D" w:rsidP="00420B98">
                          <w:pPr>
                            <w:pStyle w:val="bodydropcap6L"/>
                          </w:pPr>
                        </w:p>
                        <w:p w14:paraId="705E027F" w14:textId="77777777" w:rsidR="00817C1D" w:rsidRDefault="00817C1D" w:rsidP="00420B98">
                          <w:pPr>
                            <w:pStyle w:val="bodydropcap6L"/>
                          </w:pPr>
                        </w:p>
                      </w:txbxContent>
                    </wps:txbx>
                    <wps:bodyPr rot="0" vert="horz" wrap="square" lIns="91440" tIns="9144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E08530" id="_x0000_t202" coordsize="21600,21600" o:spt="202" path="m,l,21600r21600,l21600,xe">
              <v:stroke joinstyle="miter"/>
              <v:path gradientshapeok="t" o:connecttype="rect"/>
            </v:shapetype>
            <v:shape id="Text Box 5" o:spid="_x0000_s1026" type="#_x0000_t202" style="position:absolute;margin-left:-35.15pt;margin-top:59.95pt;width:27pt;height:66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" stroked="f">
              <v:textbox inset=",7.2pt">
                <w:txbxContent>
                  <w:p w14:paraId="73AB3585" w14:textId="77777777" w:rsidR="00817C1D" w:rsidRDefault="00817C1D" w:rsidP="00420B98">
                    <w:pPr>
                      <w:pStyle w:val="bodydropcap6L"/>
                    </w:pPr>
                    <w:r>
                      <w:t>1</w:t>
                    </w:r>
                  </w:p>
                  <w:p w14:paraId="0A31221C" w14:textId="77777777" w:rsidR="00817C1D" w:rsidRDefault="00817C1D" w:rsidP="00420B98">
                    <w:pPr>
                      <w:pStyle w:val="bodydropcap6L"/>
                    </w:pPr>
                    <w:r>
                      <w:t>2</w:t>
                    </w:r>
                  </w:p>
                  <w:p w14:paraId="19F64A24" w14:textId="77777777" w:rsidR="00817C1D" w:rsidRDefault="00817C1D" w:rsidP="00420B98">
                    <w:pPr>
                      <w:pStyle w:val="bodydropcap6L"/>
                    </w:pPr>
                    <w:r>
                      <w:t>3</w:t>
                    </w:r>
                  </w:p>
                  <w:p w14:paraId="188702E0" w14:textId="77777777" w:rsidR="00817C1D" w:rsidRDefault="00817C1D" w:rsidP="00420B98">
                    <w:pPr>
                      <w:pStyle w:val="bodydropcap6L"/>
                    </w:pPr>
                    <w:r>
                      <w:t>4</w:t>
                    </w:r>
                  </w:p>
                  <w:p w14:paraId="0E85FCE8" w14:textId="77777777" w:rsidR="00817C1D" w:rsidRDefault="00817C1D" w:rsidP="00420B98">
                    <w:pPr>
                      <w:pStyle w:val="bodydropcap6L"/>
                    </w:pPr>
                    <w:r>
                      <w:t>5</w:t>
                    </w:r>
                  </w:p>
                  <w:p w14:paraId="4544063B" w14:textId="77777777" w:rsidR="00817C1D" w:rsidRDefault="00817C1D" w:rsidP="00420B98">
                    <w:pPr>
                      <w:pStyle w:val="bodydropcap6L"/>
                    </w:pPr>
                    <w:r>
                      <w:t>6</w:t>
                    </w:r>
                  </w:p>
                  <w:p w14:paraId="5DAFD6E1" w14:textId="77777777" w:rsidR="00817C1D" w:rsidRDefault="00817C1D" w:rsidP="00420B98">
                    <w:pPr>
                      <w:pStyle w:val="bodydropcap6L"/>
                    </w:pPr>
                    <w:r>
                      <w:t>7</w:t>
                    </w:r>
                  </w:p>
                  <w:p w14:paraId="3DD36096" w14:textId="77777777" w:rsidR="00817C1D" w:rsidRDefault="00817C1D" w:rsidP="00420B98">
                    <w:pPr>
                      <w:pStyle w:val="bodydropcap6L"/>
                    </w:pPr>
                    <w:r>
                      <w:t>8</w:t>
                    </w:r>
                  </w:p>
                  <w:p w14:paraId="712D3514" w14:textId="77777777" w:rsidR="00817C1D" w:rsidRDefault="00817C1D" w:rsidP="00420B98">
                    <w:pPr>
                      <w:pStyle w:val="bodydropcap6L"/>
                    </w:pPr>
                    <w:r>
                      <w:t>9</w:t>
                    </w:r>
                  </w:p>
                  <w:p w14:paraId="6E5A3141" w14:textId="77777777" w:rsidR="00817C1D" w:rsidRDefault="00817C1D" w:rsidP="00420B98">
                    <w:pPr>
                      <w:pStyle w:val="bodydropcap6L"/>
                    </w:pPr>
                    <w:r>
                      <w:t>10</w:t>
                    </w:r>
                  </w:p>
                  <w:p w14:paraId="15208786" w14:textId="77777777" w:rsidR="00817C1D" w:rsidRDefault="00817C1D" w:rsidP="00420B98">
                    <w:pPr>
                      <w:pStyle w:val="bodydropcap6L"/>
                    </w:pPr>
                    <w:r>
                      <w:t>11</w:t>
                    </w:r>
                  </w:p>
                  <w:p w14:paraId="1BFBCB5E" w14:textId="77777777" w:rsidR="00817C1D" w:rsidRDefault="00817C1D" w:rsidP="00420B98">
                    <w:pPr>
                      <w:pStyle w:val="bodydropcap6L"/>
                    </w:pPr>
                    <w:r>
                      <w:t>12</w:t>
                    </w:r>
                  </w:p>
                  <w:p w14:paraId="25B584A8" w14:textId="77777777" w:rsidR="00817C1D" w:rsidRDefault="00817C1D" w:rsidP="00420B98">
                    <w:pPr>
                      <w:pStyle w:val="bodydropcap6L"/>
                    </w:pPr>
                    <w:r>
                      <w:t>13</w:t>
                    </w:r>
                  </w:p>
                  <w:p w14:paraId="3FAEDAA7" w14:textId="77777777" w:rsidR="00817C1D" w:rsidRDefault="00817C1D" w:rsidP="00420B98">
                    <w:pPr>
                      <w:pStyle w:val="bodydropcap6L"/>
                    </w:pPr>
                    <w:r>
                      <w:t>14</w:t>
                    </w:r>
                  </w:p>
                  <w:p w14:paraId="3207064B" w14:textId="77777777" w:rsidR="00817C1D" w:rsidRDefault="00817C1D" w:rsidP="00420B98">
                    <w:pPr>
                      <w:pStyle w:val="bodydropcap6L"/>
                    </w:pPr>
                    <w:r>
                      <w:t>15</w:t>
                    </w:r>
                  </w:p>
                  <w:p w14:paraId="52894BFA" w14:textId="77777777" w:rsidR="00817C1D" w:rsidRDefault="00817C1D" w:rsidP="00420B98">
                    <w:pPr>
                      <w:pStyle w:val="bodydropcap6L"/>
                    </w:pPr>
                    <w:r>
                      <w:t>16</w:t>
                    </w:r>
                  </w:p>
                  <w:p w14:paraId="7834A2C3" w14:textId="77777777" w:rsidR="00817C1D" w:rsidRDefault="00817C1D" w:rsidP="00420B98">
                    <w:pPr>
                      <w:pStyle w:val="bodydropcap6L"/>
                    </w:pPr>
                    <w:r>
                      <w:t>17</w:t>
                    </w:r>
                  </w:p>
                  <w:p w14:paraId="16551717" w14:textId="77777777" w:rsidR="00817C1D" w:rsidRDefault="00817C1D" w:rsidP="00420B98">
                    <w:pPr>
                      <w:pStyle w:val="bodydropcap6L"/>
                    </w:pPr>
                    <w:r>
                      <w:t>18</w:t>
                    </w:r>
                  </w:p>
                  <w:p w14:paraId="596397C2" w14:textId="77777777" w:rsidR="00817C1D" w:rsidRDefault="00817C1D" w:rsidP="00420B98">
                    <w:pPr>
                      <w:pStyle w:val="bodydropcap6L"/>
                    </w:pPr>
                    <w:r>
                      <w:t>19</w:t>
                    </w:r>
                  </w:p>
                  <w:p w14:paraId="5CC1D57A" w14:textId="77777777" w:rsidR="00817C1D" w:rsidRDefault="00817C1D" w:rsidP="00420B98">
                    <w:pPr>
                      <w:pStyle w:val="bodydropcap6L"/>
                    </w:pPr>
                    <w:r>
                      <w:t>20</w:t>
                    </w:r>
                  </w:p>
                  <w:p w14:paraId="132787A8" w14:textId="77777777" w:rsidR="00817C1D" w:rsidRDefault="00817C1D" w:rsidP="00420B98">
                    <w:pPr>
                      <w:pStyle w:val="bodydropcap6L"/>
                    </w:pPr>
                    <w:r>
                      <w:t>21</w:t>
                    </w:r>
                  </w:p>
                  <w:p w14:paraId="6E8C05CE" w14:textId="77777777" w:rsidR="00817C1D" w:rsidRDefault="00817C1D" w:rsidP="00420B98">
                    <w:pPr>
                      <w:pStyle w:val="bodydropcap6L"/>
                    </w:pPr>
                    <w:r>
                      <w:t>22</w:t>
                    </w:r>
                  </w:p>
                  <w:p w14:paraId="0CC79E82" w14:textId="77777777" w:rsidR="00817C1D" w:rsidRDefault="00817C1D" w:rsidP="00420B98">
                    <w:pPr>
                      <w:pStyle w:val="bodydropcap6L"/>
                    </w:pPr>
                    <w:r>
                      <w:t>23</w:t>
                    </w:r>
                  </w:p>
                  <w:p w14:paraId="61189FA4" w14:textId="77777777" w:rsidR="00817C1D" w:rsidRDefault="00817C1D" w:rsidP="00420B98">
                    <w:pPr>
                      <w:pStyle w:val="bodydropcap6L"/>
                    </w:pPr>
                    <w:r>
                      <w:t>24</w:t>
                    </w:r>
                  </w:p>
                  <w:p w14:paraId="08B13C2F" w14:textId="77777777" w:rsidR="00817C1D" w:rsidRDefault="00817C1D" w:rsidP="00420B98">
                    <w:pPr>
                      <w:pStyle w:val="bodydropcap6L"/>
                    </w:pPr>
                    <w:r>
                      <w:t>25</w:t>
                    </w:r>
                  </w:p>
                  <w:p w14:paraId="125E963E" w14:textId="77777777" w:rsidR="00817C1D" w:rsidRDefault="00817C1D" w:rsidP="00420B98">
                    <w:pPr>
                      <w:pStyle w:val="bodydropcap6L"/>
                    </w:pPr>
                    <w:r>
                      <w:t>26</w:t>
                    </w:r>
                  </w:p>
                  <w:p w14:paraId="51B680B8" w14:textId="77777777" w:rsidR="00817C1D" w:rsidRDefault="00817C1D" w:rsidP="00420B98">
                    <w:pPr>
                      <w:pStyle w:val="bodydropcap6L"/>
                    </w:pPr>
                    <w:r>
                      <w:t>27</w:t>
                    </w:r>
                  </w:p>
                  <w:p w14:paraId="6174F586" w14:textId="77777777" w:rsidR="00817C1D" w:rsidRDefault="00817C1D" w:rsidP="00420B98">
                    <w:pPr>
                      <w:pStyle w:val="bodydropcap6L"/>
                    </w:pPr>
                    <w:r>
                      <w:t>28</w:t>
                    </w:r>
                  </w:p>
                  <w:p w14:paraId="5EFBF7FC" w14:textId="77777777" w:rsidR="00817C1D" w:rsidRDefault="00817C1D" w:rsidP="00420B98">
                    <w:pPr>
                      <w:pStyle w:val="bodydropcap6L"/>
                    </w:pPr>
                    <w:r>
                      <w:t>29</w:t>
                    </w:r>
                  </w:p>
                  <w:p w14:paraId="03656461" w14:textId="77777777" w:rsidR="00817C1D" w:rsidRDefault="00817C1D" w:rsidP="00420B98">
                    <w:pPr>
                      <w:pStyle w:val="bodydropcap6L"/>
                    </w:pPr>
                    <w:r>
                      <w:t>30</w:t>
                    </w:r>
                  </w:p>
                  <w:p w14:paraId="63C88AF1" w14:textId="77777777" w:rsidR="00817C1D" w:rsidRDefault="00817C1D" w:rsidP="00420B98">
                    <w:pPr>
                      <w:pStyle w:val="bodydropcap6L"/>
                    </w:pPr>
                    <w:r>
                      <w:t>31</w:t>
                    </w:r>
                  </w:p>
                  <w:p w14:paraId="1F87381D" w14:textId="77777777" w:rsidR="00817C1D" w:rsidRDefault="00817C1D" w:rsidP="00420B98">
                    <w:pPr>
                      <w:pStyle w:val="bodydropcap6L"/>
                    </w:pPr>
                    <w:r>
                      <w:t>32</w:t>
                    </w:r>
                  </w:p>
                  <w:p w14:paraId="21806DFB" w14:textId="77777777" w:rsidR="00817C1D" w:rsidRDefault="00817C1D" w:rsidP="00420B98">
                    <w:pPr>
                      <w:pStyle w:val="bodydropcap6L"/>
                    </w:pPr>
                    <w:r>
                      <w:t>33</w:t>
                    </w:r>
                  </w:p>
                  <w:p w14:paraId="5707E78F" w14:textId="77777777" w:rsidR="00817C1D" w:rsidRDefault="00817C1D" w:rsidP="00420B98">
                    <w:pPr>
                      <w:pStyle w:val="bodydropcap6L"/>
                    </w:pPr>
                    <w:r>
                      <w:t>34</w:t>
                    </w:r>
                  </w:p>
                  <w:p w14:paraId="654B4DAF" w14:textId="77777777" w:rsidR="00817C1D" w:rsidRDefault="00817C1D" w:rsidP="00420B98">
                    <w:pPr>
                      <w:pStyle w:val="bodydropcap6L"/>
                    </w:pPr>
                    <w:r>
                      <w:t>35</w:t>
                    </w:r>
                  </w:p>
                  <w:p w14:paraId="14F032A1" w14:textId="77777777" w:rsidR="00817C1D" w:rsidRDefault="00817C1D" w:rsidP="00420B98">
                    <w:pPr>
                      <w:pStyle w:val="bodydropcap6L"/>
                    </w:pPr>
                    <w:r>
                      <w:t>36</w:t>
                    </w:r>
                  </w:p>
                  <w:p w14:paraId="5DD30E39" w14:textId="77777777" w:rsidR="00817C1D" w:rsidRDefault="00817C1D" w:rsidP="00420B98">
                    <w:pPr>
                      <w:pStyle w:val="bodydropcap6L"/>
                    </w:pPr>
                    <w:r>
                      <w:t>37</w:t>
                    </w:r>
                  </w:p>
                  <w:p w14:paraId="04D58258" w14:textId="77777777" w:rsidR="00817C1D" w:rsidRDefault="00817C1D" w:rsidP="00420B98">
                    <w:pPr>
                      <w:pStyle w:val="bodydropcap6L"/>
                    </w:pPr>
                    <w:r>
                      <w:t>38</w:t>
                    </w:r>
                  </w:p>
                  <w:p w14:paraId="0DF61116" w14:textId="77777777" w:rsidR="00817C1D" w:rsidRDefault="00817C1D" w:rsidP="00420B98">
                    <w:pPr>
                      <w:pStyle w:val="bodydropcap6L"/>
                    </w:pPr>
                    <w:r>
                      <w:t>39</w:t>
                    </w:r>
                  </w:p>
                  <w:p w14:paraId="33FA256D" w14:textId="77777777" w:rsidR="00817C1D" w:rsidRDefault="00817C1D" w:rsidP="00420B98">
                    <w:pPr>
                      <w:pStyle w:val="bodydropcap6L"/>
                    </w:pPr>
                    <w:r>
                      <w:t>40</w:t>
                    </w:r>
                  </w:p>
                  <w:p w14:paraId="1E7A956D" w14:textId="77777777" w:rsidR="00817C1D" w:rsidRDefault="00817C1D" w:rsidP="00420B98">
                    <w:pPr>
                      <w:pStyle w:val="bodydropcap6L"/>
                    </w:pPr>
                    <w:r>
                      <w:t>41</w:t>
                    </w:r>
                  </w:p>
                  <w:p w14:paraId="5FC32D5E" w14:textId="77777777" w:rsidR="00817C1D" w:rsidRDefault="00817C1D" w:rsidP="00420B98">
                    <w:pPr>
                      <w:pStyle w:val="bodydropcap6L"/>
                    </w:pPr>
                    <w:r>
                      <w:t>42</w:t>
                    </w:r>
                  </w:p>
                  <w:p w14:paraId="5DB066E2" w14:textId="77777777" w:rsidR="00817C1D" w:rsidRDefault="00817C1D" w:rsidP="00420B98">
                    <w:pPr>
                      <w:pStyle w:val="bodydropcap6L"/>
                    </w:pPr>
                    <w:r>
                      <w:t>43</w:t>
                    </w:r>
                  </w:p>
                  <w:p w14:paraId="5367CFFB" w14:textId="77777777" w:rsidR="00817C1D" w:rsidRDefault="00817C1D" w:rsidP="00420B98">
                    <w:pPr>
                      <w:pStyle w:val="bodydropcap6L"/>
                    </w:pPr>
                    <w:r>
                      <w:t>44</w:t>
                    </w:r>
                  </w:p>
                  <w:p w14:paraId="50A2AEE4" w14:textId="77777777" w:rsidR="00817C1D" w:rsidRDefault="00817C1D" w:rsidP="00420B98">
                    <w:pPr>
                      <w:pStyle w:val="bodydropcap6L"/>
                    </w:pPr>
                    <w:r>
                      <w:t>45</w:t>
                    </w:r>
                  </w:p>
                  <w:p w14:paraId="0C1C5173" w14:textId="77777777" w:rsidR="00817C1D" w:rsidRDefault="00817C1D" w:rsidP="00420B98">
                    <w:pPr>
                      <w:pStyle w:val="bodydropcap6L"/>
                    </w:pPr>
                    <w:r>
                      <w:t>46</w:t>
                    </w:r>
                  </w:p>
                  <w:p w14:paraId="356D5C7B" w14:textId="77777777" w:rsidR="00817C1D" w:rsidRDefault="00817C1D" w:rsidP="00420B98">
                    <w:pPr>
                      <w:pStyle w:val="bodydropcap6L"/>
                    </w:pPr>
                    <w:r>
                      <w:t>47</w:t>
                    </w:r>
                  </w:p>
                  <w:p w14:paraId="3F819AE6" w14:textId="77777777" w:rsidR="00817C1D" w:rsidRDefault="00817C1D" w:rsidP="00420B98">
                    <w:pPr>
                      <w:pStyle w:val="bodydropcap6L"/>
                    </w:pPr>
                    <w:r>
                      <w:t>48</w:t>
                    </w:r>
                  </w:p>
                  <w:p w14:paraId="6A203694" w14:textId="77777777" w:rsidR="00817C1D" w:rsidRDefault="00817C1D" w:rsidP="00420B98">
                    <w:pPr>
                      <w:pStyle w:val="bodydropcap6L"/>
                    </w:pPr>
                    <w:r>
                      <w:t>49</w:t>
                    </w:r>
                  </w:p>
                  <w:p w14:paraId="70DAC17A" w14:textId="77777777" w:rsidR="00817C1D" w:rsidRDefault="00817C1D" w:rsidP="00420B98">
                    <w:pPr>
                      <w:pStyle w:val="bodydropcap6L"/>
                    </w:pPr>
                    <w:r>
                      <w:t>50</w:t>
                    </w:r>
                  </w:p>
                  <w:p w14:paraId="133D4CE0" w14:textId="77777777" w:rsidR="00817C1D" w:rsidRDefault="00817C1D" w:rsidP="00420B98">
                    <w:pPr>
                      <w:pStyle w:val="bodydropcap6L"/>
                    </w:pPr>
                    <w:r>
                      <w:t>51</w:t>
                    </w:r>
                  </w:p>
                  <w:p w14:paraId="31BAE20D" w14:textId="77777777" w:rsidR="00817C1D" w:rsidRDefault="00817C1D" w:rsidP="00420B98">
                    <w:pPr>
                      <w:pStyle w:val="bodydropcap6L"/>
                    </w:pPr>
                    <w:r>
                      <w:t>52</w:t>
                    </w:r>
                  </w:p>
                  <w:p w14:paraId="697EDACC" w14:textId="77777777" w:rsidR="00817C1D" w:rsidRDefault="00817C1D" w:rsidP="00420B98">
                    <w:pPr>
                      <w:pStyle w:val="bodydropcap6L"/>
                    </w:pPr>
                    <w:r>
                      <w:t>53</w:t>
                    </w:r>
                  </w:p>
                  <w:p w14:paraId="429CA84A" w14:textId="77777777" w:rsidR="00817C1D" w:rsidRDefault="00817C1D" w:rsidP="00420B98">
                    <w:pPr>
                      <w:pStyle w:val="bodydropcap6L"/>
                    </w:pPr>
                    <w:r>
                      <w:t>54</w:t>
                    </w:r>
                  </w:p>
                  <w:p w14:paraId="0EF0F31B" w14:textId="77777777" w:rsidR="00817C1D" w:rsidRDefault="00817C1D" w:rsidP="00420B98">
                    <w:pPr>
                      <w:pStyle w:val="bodydropcap6L"/>
                    </w:pPr>
                    <w:r>
                      <w:t>55</w:t>
                    </w:r>
                  </w:p>
                  <w:p w14:paraId="4CAB0C94" w14:textId="77777777" w:rsidR="00817C1D" w:rsidRDefault="00817C1D" w:rsidP="00420B98">
                    <w:pPr>
                      <w:pStyle w:val="bodydropcap6L"/>
                    </w:pPr>
                    <w:r>
                      <w:t>56</w:t>
                    </w:r>
                  </w:p>
                  <w:p w14:paraId="590E6554" w14:textId="77777777" w:rsidR="00817C1D" w:rsidRDefault="00817C1D" w:rsidP="00420B98">
                    <w:pPr>
                      <w:pStyle w:val="bodydropcap6L"/>
                    </w:pPr>
                    <w:r>
                      <w:t>57</w:t>
                    </w:r>
                  </w:p>
                  <w:p w14:paraId="18522002" w14:textId="77777777" w:rsidR="00817C1D" w:rsidRDefault="00817C1D" w:rsidP="00420B98">
                    <w:pPr>
                      <w:pStyle w:val="bodydropcap6L"/>
                    </w:pPr>
                    <w:r>
                      <w:t>58</w:t>
                    </w:r>
                  </w:p>
                  <w:p w14:paraId="21A2B40F" w14:textId="77777777" w:rsidR="00817C1D" w:rsidRDefault="00817C1D" w:rsidP="00420B98">
                    <w:pPr>
                      <w:pStyle w:val="bodydropcap6L"/>
                    </w:pPr>
                    <w:r>
                      <w:t>59</w:t>
                    </w:r>
                  </w:p>
                  <w:p w14:paraId="79E27A4A" w14:textId="77777777" w:rsidR="00817C1D" w:rsidRDefault="00817C1D" w:rsidP="00420B98">
                    <w:pPr>
                      <w:pStyle w:val="bodydropcap6L"/>
                    </w:pPr>
                  </w:p>
                  <w:p w14:paraId="007A56BB" w14:textId="77777777" w:rsidR="00817C1D" w:rsidRDefault="00817C1D" w:rsidP="00420B98">
                    <w:pPr>
                      <w:pStyle w:val="bodydropcap6L"/>
                    </w:pPr>
                  </w:p>
                  <w:p w14:paraId="705E027F" w14:textId="77777777" w:rsidR="00817C1D" w:rsidRDefault="00817C1D" w:rsidP="00420B98">
                    <w:pPr>
                      <w:pStyle w:val="bodydropcap6L"/>
                    </w:pPr>
                  </w:p>
                </w:txbxContent>
              </v:textbox>
              <w10:wrap type="square"/>
              <w10:anchorlock/>
            </v:shape>
          </w:pict>
        </mc:Fallback>
      </mc:AlternateContent>
    </w:r>
    <w:r>
      <w:rPr>
        <w:noProof/>
      </w:rPr>
      <mc:AlternateContent>
        <mc:Choice Requires="wps">
          <w:drawing>
            <wp:anchor distT="0" distB="0" distL="114300" distR="114300" simplePos="0" relativeHeight="251655680" behindDoc="0" locked="1" layoutInCell="0" allowOverlap="1" wp14:anchorId="2510C8C4" wp14:editId="0FF2C5B2">
              <wp:simplePos x="0" y="0"/>
              <wp:positionH relativeFrom="margin">
                <wp:posOffset>0</wp:posOffset>
              </wp:positionH>
              <wp:positionV relativeFrom="page">
                <wp:posOffset>365760</wp:posOffset>
              </wp:positionV>
              <wp:extent cx="6705600" cy="76200"/>
              <wp:effectExtent l="0" t="0" r="0" b="0"/>
              <wp:wrapNone/>
              <wp:docPr id="13636037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05600" cy="76200"/>
                      </a:xfrm>
                      <a:prstGeom prst="rect">
                        <a:avLst/>
                      </a:prstGeom>
                      <a:solidFill>
                        <a:srgbClr val="CCCC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3F4AD" id="Rectangle 4" o:spid="_x0000_s1026" style="position:absolute;margin-left:0;margin-top:28.8pt;width:528pt;height:6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" o:allowincell="f" fillcolor="#ccc" stroked="f">
              <w10:wrap anchorx="margin"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F125" w14:textId="77777777" w:rsidR="00FC138D" w:rsidRDefault="00FD3577" w:rsidP="00FC138D">
    <w:pPr>
      <w:pBdr>
        <w:bottom w:val="single" w:sz="4" w:space="20" w:color="auto"/>
      </w:pBdr>
      <w:spacing w:line="240" w:lineRule="exact"/>
      <w:rPr>
        <w:rFonts w:ascii="BlissBold" w:hAnsi="BlissBold"/>
        <w:sz w:val="44"/>
      </w:rPr>
    </w:pPr>
    <w:r>
      <w:rPr>
        <w:rFonts w:ascii="BlissBold" w:hAnsi="BlissBold"/>
        <w:noProof/>
        <w:sz w:val="44"/>
      </w:rPr>
      <w:pict w14:anchorId="54CE0100">
        <v:rect id="_x0000_i1025" alt="" style="width:468pt;height:127.3pt;mso-width-percent:0;mso-height-percent:0;mso-width-percent:0;mso-height-percent:0" o:hralign="center" o:hrstd="t" o:hr="t" fillcolor="#a0a0a0" stroked="f"/>
      </w:pict>
    </w:r>
  </w:p>
  <w:p w14:paraId="17BDF415" w14:textId="77777777" w:rsidR="00817C1D" w:rsidRDefault="00A927B6" w:rsidP="00FC138D">
    <w:pPr>
      <w:pBdr>
        <w:bottom w:val="single" w:sz="4" w:space="20" w:color="auto"/>
      </w:pBdr>
      <w:spacing w:line="240" w:lineRule="exact"/>
      <w:rPr>
        <w:rFonts w:ascii="BlissBold" w:hAnsi="BlissBold"/>
        <w:sz w:val="44"/>
      </w:rPr>
    </w:pPr>
    <w:r>
      <w:rPr>
        <w:noProof/>
      </w:rPr>
      <mc:AlternateContent>
        <mc:Choice Requires="wps">
          <w:drawing>
            <wp:anchor distT="0" distB="0" distL="114300" distR="114300" simplePos="0" relativeHeight="251656704" behindDoc="0" locked="0" layoutInCell="1" allowOverlap="1" wp14:anchorId="31FEDECE" wp14:editId="19B663FF">
              <wp:simplePos x="0" y="0"/>
              <wp:positionH relativeFrom="column">
                <wp:posOffset>172085</wp:posOffset>
              </wp:positionH>
              <wp:positionV relativeFrom="paragraph">
                <wp:posOffset>151765</wp:posOffset>
              </wp:positionV>
              <wp:extent cx="2941320" cy="231140"/>
              <wp:effectExtent l="0" t="0" r="0" b="0"/>
              <wp:wrapSquare wrapText="bothSides"/>
              <wp:docPr id="5424527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41320" cy="231140"/>
                      </a:xfrm>
                      <a:prstGeom prst="rect">
                        <a:avLst/>
                      </a:prstGeom>
                      <a:noFill/>
                      <a:ln>
                        <a:noFill/>
                      </a:ln>
                    </wps:spPr>
                    <wps:txbx>
                      <w:txbxContent>
                        <w:p w14:paraId="545096AC" w14:textId="77777777" w:rsidR="00817C1D" w:rsidRPr="00470082" w:rsidRDefault="00470082" w:rsidP="00470082">
                          <w:pPr>
                            <w:rPr>
                              <w:b/>
                            </w:rPr>
                          </w:pPr>
                          <w:proofErr w:type="gramStart"/>
                          <w:r>
                            <w:t>INSIGHTS  |</w:t>
                          </w:r>
                          <w:proofErr w:type="gramEnd"/>
                          <w:r>
                            <w:t xml:space="preserve">  </w:t>
                          </w:r>
                          <w:r w:rsidR="008C1F8D">
                            <w:t>PERSPECTIVES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FEDECE" id="_x0000_t202" coordsize="21600,21600" o:spt="202" path="m,l,21600r21600,l21600,xe">
              <v:stroke joinstyle="miter"/>
              <v:path gradientshapeok="t" o:connecttype="rect"/>
            </v:shapetype>
            <v:shape id="Text Box 3" o:spid="_x0000_s1027" type="#_x0000_t202" style="position:absolute;margin-left:13.55pt;margin-top:11.95pt;width:231.6pt;height:1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" filled="f" stroked="f">
              <v:textbox>
                <w:txbxContent>
                  <w:p w14:paraId="545096AC" w14:textId="77777777" w:rsidR="00817C1D" w:rsidRPr="00470082" w:rsidRDefault="00470082" w:rsidP="00470082">
                    <w:pPr>
                      <w:rPr>
                        <w:b/>
                      </w:rPr>
                    </w:pPr>
                    <w:r>
                      <w:t xml:space="preserve">INSIGHTS  |  </w:t>
                    </w:r>
                    <w:r w:rsidR="008C1F8D">
                      <w:t>PERSPECTIVES</w:t>
                    </w:r>
                  </w:p>
                </w:txbxContent>
              </v:textbox>
              <w10:wrap type="square"/>
            </v:shape>
          </w:pict>
        </mc:Fallback>
      </mc:AlternateContent>
    </w:r>
    <w:r>
      <w:rPr>
        <w:noProof/>
      </w:rPr>
      <mc:AlternateContent>
        <mc:Choice Requires="wps">
          <w:drawing>
            <wp:anchor distT="0" distB="0" distL="114300" distR="114300" simplePos="0" relativeHeight="251658752" behindDoc="0" locked="1" layoutInCell="0" allowOverlap="1" wp14:anchorId="0526FB57" wp14:editId="4384F9F1">
              <wp:simplePos x="0" y="0"/>
              <wp:positionH relativeFrom="column">
                <wp:posOffset>-559435</wp:posOffset>
              </wp:positionH>
              <wp:positionV relativeFrom="paragraph">
                <wp:posOffset>1411605</wp:posOffset>
              </wp:positionV>
              <wp:extent cx="342900" cy="8036560"/>
              <wp:effectExtent l="0" t="0" r="0" b="0"/>
              <wp:wrapSquare wrapText="bothSides"/>
              <wp:docPr id="1699141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8036560"/>
                      </a:xfrm>
                      <a:prstGeom prst="rect">
                        <a:avLst/>
                      </a:prstGeom>
                      <a:solidFill>
                        <a:srgbClr val="FFFFFF"/>
                      </a:solidFill>
                      <a:ln>
                        <a:noFill/>
                      </a:ln>
                    </wps:spPr>
                    <wps:txbx>
                      <w:txbxContent>
                        <w:p w14:paraId="508EC031" w14:textId="77777777" w:rsidR="00817C1D" w:rsidRDefault="00817C1D" w:rsidP="001345AC">
                          <w:pPr>
                            <w:pStyle w:val="bodydropcap6L"/>
                          </w:pPr>
                          <w:r>
                            <w:t>1</w:t>
                          </w:r>
                        </w:p>
                        <w:p w14:paraId="0F700A98" w14:textId="77777777" w:rsidR="00817C1D" w:rsidRDefault="00817C1D" w:rsidP="001345AC">
                          <w:pPr>
                            <w:pStyle w:val="bodydropcap6L"/>
                          </w:pPr>
                          <w:r>
                            <w:t>2</w:t>
                          </w:r>
                        </w:p>
                        <w:p w14:paraId="5853272F" w14:textId="77777777" w:rsidR="00817C1D" w:rsidRDefault="00817C1D" w:rsidP="001345AC">
                          <w:pPr>
                            <w:pStyle w:val="bodydropcap6L"/>
                          </w:pPr>
                          <w:r>
                            <w:t>3</w:t>
                          </w:r>
                        </w:p>
                        <w:p w14:paraId="0913183C" w14:textId="77777777" w:rsidR="00817C1D" w:rsidRDefault="00817C1D" w:rsidP="001345AC">
                          <w:pPr>
                            <w:pStyle w:val="bodydropcap6L"/>
                          </w:pPr>
                          <w:r>
                            <w:t>4</w:t>
                          </w:r>
                        </w:p>
                        <w:p w14:paraId="3C956753" w14:textId="77777777" w:rsidR="00817C1D" w:rsidRDefault="00817C1D" w:rsidP="001345AC">
                          <w:pPr>
                            <w:pStyle w:val="bodydropcap6L"/>
                          </w:pPr>
                          <w:r>
                            <w:t>5</w:t>
                          </w:r>
                        </w:p>
                        <w:p w14:paraId="4AA9B777" w14:textId="77777777" w:rsidR="00817C1D" w:rsidRDefault="00817C1D" w:rsidP="001345AC">
                          <w:pPr>
                            <w:pStyle w:val="bodydropcap6L"/>
                          </w:pPr>
                          <w:r>
                            <w:t>6</w:t>
                          </w:r>
                        </w:p>
                        <w:p w14:paraId="6BF021AD" w14:textId="77777777" w:rsidR="00817C1D" w:rsidRDefault="00817C1D" w:rsidP="001345AC">
                          <w:pPr>
                            <w:pStyle w:val="bodydropcap6L"/>
                          </w:pPr>
                          <w:r>
                            <w:t>7</w:t>
                          </w:r>
                        </w:p>
                        <w:p w14:paraId="7648D4B1" w14:textId="77777777" w:rsidR="00817C1D" w:rsidRDefault="00817C1D" w:rsidP="001345AC">
                          <w:pPr>
                            <w:pStyle w:val="bodydropcap6L"/>
                          </w:pPr>
                          <w:r>
                            <w:t>8</w:t>
                          </w:r>
                        </w:p>
                        <w:p w14:paraId="63148B67" w14:textId="77777777" w:rsidR="00817C1D" w:rsidRDefault="00817C1D" w:rsidP="001345AC">
                          <w:pPr>
                            <w:pStyle w:val="bodydropcap6L"/>
                          </w:pPr>
                          <w:r>
                            <w:t>9</w:t>
                          </w:r>
                        </w:p>
                        <w:p w14:paraId="2634C70F" w14:textId="77777777" w:rsidR="00817C1D" w:rsidRDefault="00817C1D" w:rsidP="001345AC">
                          <w:pPr>
                            <w:pStyle w:val="bodydropcap6L"/>
                          </w:pPr>
                          <w:r>
                            <w:t>10</w:t>
                          </w:r>
                        </w:p>
                        <w:p w14:paraId="51C55FB8" w14:textId="77777777" w:rsidR="00817C1D" w:rsidRDefault="00817C1D" w:rsidP="001345AC">
                          <w:pPr>
                            <w:pStyle w:val="bodydropcap6L"/>
                          </w:pPr>
                          <w:r>
                            <w:t>11</w:t>
                          </w:r>
                        </w:p>
                        <w:p w14:paraId="1BF5E472" w14:textId="77777777" w:rsidR="00817C1D" w:rsidRDefault="00817C1D" w:rsidP="001345AC">
                          <w:pPr>
                            <w:pStyle w:val="bodydropcap6L"/>
                          </w:pPr>
                          <w:r>
                            <w:t>12</w:t>
                          </w:r>
                        </w:p>
                        <w:p w14:paraId="4349B1A5" w14:textId="77777777" w:rsidR="00817C1D" w:rsidRDefault="00817C1D" w:rsidP="001345AC">
                          <w:pPr>
                            <w:pStyle w:val="bodydropcap6L"/>
                          </w:pPr>
                          <w:r>
                            <w:t>13</w:t>
                          </w:r>
                        </w:p>
                        <w:p w14:paraId="7D30E4AC" w14:textId="77777777" w:rsidR="00817C1D" w:rsidRDefault="00817C1D" w:rsidP="001345AC">
                          <w:pPr>
                            <w:pStyle w:val="bodydropcap6L"/>
                          </w:pPr>
                          <w:r>
                            <w:t>14</w:t>
                          </w:r>
                        </w:p>
                        <w:p w14:paraId="57C1A39A" w14:textId="77777777" w:rsidR="00817C1D" w:rsidRDefault="00817C1D" w:rsidP="001345AC">
                          <w:pPr>
                            <w:pStyle w:val="bodydropcap6L"/>
                          </w:pPr>
                          <w:r>
                            <w:t>15</w:t>
                          </w:r>
                        </w:p>
                        <w:p w14:paraId="3AAE345F" w14:textId="77777777" w:rsidR="00817C1D" w:rsidRDefault="00817C1D" w:rsidP="001345AC">
                          <w:pPr>
                            <w:pStyle w:val="bodydropcap6L"/>
                          </w:pPr>
                          <w:r>
                            <w:t>16</w:t>
                          </w:r>
                        </w:p>
                        <w:p w14:paraId="481BE9CB" w14:textId="77777777" w:rsidR="00817C1D" w:rsidRDefault="00817C1D" w:rsidP="001345AC">
                          <w:pPr>
                            <w:pStyle w:val="bodydropcap6L"/>
                          </w:pPr>
                          <w:r>
                            <w:t>17</w:t>
                          </w:r>
                        </w:p>
                        <w:p w14:paraId="71E4DCF2" w14:textId="77777777" w:rsidR="00817C1D" w:rsidRDefault="00817C1D" w:rsidP="001345AC">
                          <w:pPr>
                            <w:pStyle w:val="bodydropcap6L"/>
                          </w:pPr>
                          <w:r>
                            <w:t>18</w:t>
                          </w:r>
                        </w:p>
                        <w:p w14:paraId="73FD25B3" w14:textId="77777777" w:rsidR="00817C1D" w:rsidRDefault="00817C1D" w:rsidP="001345AC">
                          <w:pPr>
                            <w:pStyle w:val="bodydropcap6L"/>
                          </w:pPr>
                          <w:r>
                            <w:t>19</w:t>
                          </w:r>
                        </w:p>
                        <w:p w14:paraId="519C328C" w14:textId="77777777" w:rsidR="00817C1D" w:rsidRDefault="00817C1D" w:rsidP="001345AC">
                          <w:pPr>
                            <w:pStyle w:val="bodydropcap6L"/>
                          </w:pPr>
                          <w:r>
                            <w:t>20</w:t>
                          </w:r>
                        </w:p>
                        <w:p w14:paraId="704BFBB3" w14:textId="77777777" w:rsidR="00817C1D" w:rsidRDefault="00817C1D" w:rsidP="001345AC">
                          <w:pPr>
                            <w:pStyle w:val="bodydropcap6L"/>
                          </w:pPr>
                          <w:r>
                            <w:t>21</w:t>
                          </w:r>
                        </w:p>
                        <w:p w14:paraId="2E03EFE0" w14:textId="77777777" w:rsidR="00817C1D" w:rsidRDefault="00817C1D" w:rsidP="001345AC">
                          <w:pPr>
                            <w:pStyle w:val="bodydropcap6L"/>
                          </w:pPr>
                          <w:r>
                            <w:t>22</w:t>
                          </w:r>
                        </w:p>
                        <w:p w14:paraId="681622F0" w14:textId="77777777" w:rsidR="00817C1D" w:rsidRDefault="00817C1D" w:rsidP="001345AC">
                          <w:pPr>
                            <w:pStyle w:val="bodydropcap6L"/>
                          </w:pPr>
                          <w:r>
                            <w:t>23</w:t>
                          </w:r>
                        </w:p>
                        <w:p w14:paraId="344744BA" w14:textId="77777777" w:rsidR="00817C1D" w:rsidRDefault="00817C1D" w:rsidP="001345AC">
                          <w:pPr>
                            <w:pStyle w:val="bodydropcap6L"/>
                          </w:pPr>
                          <w:r>
                            <w:t>24</w:t>
                          </w:r>
                        </w:p>
                        <w:p w14:paraId="2D2470DC" w14:textId="77777777" w:rsidR="00817C1D" w:rsidRDefault="00817C1D" w:rsidP="001345AC">
                          <w:pPr>
                            <w:pStyle w:val="bodydropcap6L"/>
                          </w:pPr>
                          <w:r>
                            <w:t>25</w:t>
                          </w:r>
                        </w:p>
                        <w:p w14:paraId="6A0A60DD" w14:textId="77777777" w:rsidR="00817C1D" w:rsidRDefault="00817C1D" w:rsidP="001345AC">
                          <w:pPr>
                            <w:pStyle w:val="bodydropcap6L"/>
                          </w:pPr>
                          <w:r>
                            <w:t>26</w:t>
                          </w:r>
                        </w:p>
                        <w:p w14:paraId="2B33004A" w14:textId="77777777" w:rsidR="00817C1D" w:rsidRDefault="00817C1D" w:rsidP="001345AC">
                          <w:pPr>
                            <w:pStyle w:val="bodydropcap6L"/>
                          </w:pPr>
                          <w:r>
                            <w:t>27</w:t>
                          </w:r>
                        </w:p>
                        <w:p w14:paraId="5E9ECFFA" w14:textId="77777777" w:rsidR="00817C1D" w:rsidRDefault="00817C1D" w:rsidP="001345AC">
                          <w:pPr>
                            <w:pStyle w:val="bodydropcap6L"/>
                          </w:pPr>
                          <w:r>
                            <w:t>28</w:t>
                          </w:r>
                        </w:p>
                        <w:p w14:paraId="0D9D9366" w14:textId="77777777" w:rsidR="00817C1D" w:rsidRDefault="00817C1D" w:rsidP="001345AC">
                          <w:pPr>
                            <w:pStyle w:val="bodydropcap6L"/>
                          </w:pPr>
                          <w:r>
                            <w:t>29</w:t>
                          </w:r>
                        </w:p>
                        <w:p w14:paraId="712C60E8" w14:textId="77777777" w:rsidR="00817C1D" w:rsidRDefault="00817C1D" w:rsidP="001345AC">
                          <w:pPr>
                            <w:pStyle w:val="bodydropcap6L"/>
                          </w:pPr>
                          <w:r>
                            <w:t>30</w:t>
                          </w:r>
                        </w:p>
                        <w:p w14:paraId="4E8E8E9B" w14:textId="77777777" w:rsidR="00817C1D" w:rsidRDefault="00817C1D" w:rsidP="001345AC">
                          <w:pPr>
                            <w:pStyle w:val="bodydropcap6L"/>
                          </w:pPr>
                          <w:r>
                            <w:t>31</w:t>
                          </w:r>
                        </w:p>
                        <w:p w14:paraId="4E01A08E" w14:textId="77777777" w:rsidR="00817C1D" w:rsidRDefault="00817C1D" w:rsidP="001345AC">
                          <w:pPr>
                            <w:pStyle w:val="bodydropcap6L"/>
                          </w:pPr>
                          <w:r>
                            <w:t>32</w:t>
                          </w:r>
                        </w:p>
                        <w:p w14:paraId="2F795608" w14:textId="77777777" w:rsidR="00817C1D" w:rsidRDefault="00817C1D" w:rsidP="001345AC">
                          <w:pPr>
                            <w:pStyle w:val="bodydropcap6L"/>
                          </w:pPr>
                          <w:r>
                            <w:t>33</w:t>
                          </w:r>
                        </w:p>
                        <w:p w14:paraId="5CE640B4" w14:textId="77777777" w:rsidR="00817C1D" w:rsidRDefault="00817C1D" w:rsidP="001345AC">
                          <w:pPr>
                            <w:pStyle w:val="bodydropcap6L"/>
                          </w:pPr>
                          <w:r>
                            <w:t>34</w:t>
                          </w:r>
                        </w:p>
                        <w:p w14:paraId="084D2464" w14:textId="77777777" w:rsidR="00817C1D" w:rsidRDefault="00817C1D" w:rsidP="001345AC">
                          <w:pPr>
                            <w:pStyle w:val="bodydropcap6L"/>
                          </w:pPr>
                          <w:r>
                            <w:t>35</w:t>
                          </w:r>
                        </w:p>
                        <w:p w14:paraId="1279D27E" w14:textId="77777777" w:rsidR="00817C1D" w:rsidRDefault="00817C1D" w:rsidP="001345AC">
                          <w:pPr>
                            <w:pStyle w:val="bodydropcap6L"/>
                          </w:pPr>
                          <w:r>
                            <w:t>36</w:t>
                          </w:r>
                        </w:p>
                        <w:p w14:paraId="668CEE28" w14:textId="77777777" w:rsidR="00817C1D" w:rsidRDefault="00817C1D" w:rsidP="001345AC">
                          <w:pPr>
                            <w:pStyle w:val="bodydropcap6L"/>
                          </w:pPr>
                          <w:r>
                            <w:t>37</w:t>
                          </w:r>
                        </w:p>
                        <w:p w14:paraId="47997230" w14:textId="77777777" w:rsidR="00817C1D" w:rsidRDefault="00817C1D" w:rsidP="001345AC">
                          <w:pPr>
                            <w:pStyle w:val="bodydropcap6L"/>
                          </w:pPr>
                          <w:r>
                            <w:t>38</w:t>
                          </w:r>
                        </w:p>
                        <w:p w14:paraId="64BE665D" w14:textId="77777777" w:rsidR="00817C1D" w:rsidRDefault="00817C1D" w:rsidP="001345AC">
                          <w:pPr>
                            <w:pStyle w:val="bodydropcap6L"/>
                          </w:pPr>
                          <w:r>
                            <w:t>39</w:t>
                          </w:r>
                        </w:p>
                        <w:p w14:paraId="7769F033" w14:textId="77777777" w:rsidR="00817C1D" w:rsidRDefault="00817C1D" w:rsidP="001345AC">
                          <w:pPr>
                            <w:pStyle w:val="bodydropcap6L"/>
                          </w:pPr>
                          <w:r>
                            <w:t>40</w:t>
                          </w:r>
                        </w:p>
                        <w:p w14:paraId="3630BC61" w14:textId="77777777" w:rsidR="00817C1D" w:rsidRDefault="00817C1D" w:rsidP="001345AC">
                          <w:pPr>
                            <w:pStyle w:val="bodydropcap6L"/>
                          </w:pPr>
                          <w:r>
                            <w:t>41</w:t>
                          </w:r>
                        </w:p>
                        <w:p w14:paraId="06B7A5CA" w14:textId="77777777" w:rsidR="00817C1D" w:rsidRDefault="00817C1D" w:rsidP="001345AC">
                          <w:pPr>
                            <w:pStyle w:val="bodydropcap6L"/>
                          </w:pPr>
                          <w:r>
                            <w:t>42</w:t>
                          </w:r>
                        </w:p>
                        <w:p w14:paraId="4E5FF3F9" w14:textId="77777777" w:rsidR="00817C1D" w:rsidRDefault="00817C1D" w:rsidP="001345AC">
                          <w:pPr>
                            <w:pStyle w:val="bodydropcap6L"/>
                          </w:pPr>
                          <w:r>
                            <w:t>43</w:t>
                          </w:r>
                        </w:p>
                        <w:p w14:paraId="521F7D22" w14:textId="77777777" w:rsidR="00817C1D" w:rsidRDefault="00817C1D" w:rsidP="001345AC">
                          <w:pPr>
                            <w:pStyle w:val="bodydropcap6L"/>
                          </w:pPr>
                          <w:r>
                            <w:t>44</w:t>
                          </w:r>
                        </w:p>
                        <w:p w14:paraId="1D106DDA" w14:textId="77777777" w:rsidR="00817C1D" w:rsidRDefault="00817C1D" w:rsidP="001345AC">
                          <w:pPr>
                            <w:pStyle w:val="bodydropcap6L"/>
                          </w:pPr>
                          <w:r>
                            <w:t>45</w:t>
                          </w:r>
                        </w:p>
                        <w:p w14:paraId="1A52F846" w14:textId="77777777" w:rsidR="00817C1D" w:rsidRDefault="00817C1D" w:rsidP="001345AC">
                          <w:pPr>
                            <w:pStyle w:val="bodydropcap6L"/>
                          </w:pPr>
                          <w:r>
                            <w:t>46</w:t>
                          </w:r>
                        </w:p>
                        <w:p w14:paraId="7C0B521E" w14:textId="77777777" w:rsidR="00817C1D" w:rsidRDefault="00817C1D" w:rsidP="001345AC">
                          <w:pPr>
                            <w:pStyle w:val="bodydropcap6L"/>
                          </w:pPr>
                          <w:r>
                            <w:t>47</w:t>
                          </w:r>
                        </w:p>
                        <w:p w14:paraId="595A4E0B" w14:textId="77777777" w:rsidR="00817C1D" w:rsidRDefault="00817C1D" w:rsidP="001345AC">
                          <w:pPr>
                            <w:pStyle w:val="bodydropcap6L"/>
                          </w:pPr>
                          <w:r>
                            <w:t>48</w:t>
                          </w:r>
                        </w:p>
                        <w:p w14:paraId="7870F3A7" w14:textId="77777777" w:rsidR="00817C1D" w:rsidRDefault="00817C1D" w:rsidP="001345AC">
                          <w:pPr>
                            <w:pStyle w:val="bodydropcap6L"/>
                          </w:pPr>
                          <w:r>
                            <w:t>49</w:t>
                          </w:r>
                        </w:p>
                        <w:p w14:paraId="204050F2" w14:textId="77777777" w:rsidR="00817C1D" w:rsidRDefault="00817C1D" w:rsidP="001345AC">
                          <w:pPr>
                            <w:pStyle w:val="bodydropcap6L"/>
                          </w:pPr>
                          <w:r>
                            <w:t>50</w:t>
                          </w:r>
                        </w:p>
                        <w:p w14:paraId="5E6E1061" w14:textId="77777777" w:rsidR="00817C1D" w:rsidRDefault="00817C1D" w:rsidP="001345AC">
                          <w:pPr>
                            <w:pStyle w:val="bodydropcap6L"/>
                          </w:pPr>
                          <w:r>
                            <w:t>51</w:t>
                          </w:r>
                        </w:p>
                        <w:p w14:paraId="3F77497B" w14:textId="77777777" w:rsidR="00817C1D" w:rsidRDefault="00817C1D" w:rsidP="001345AC">
                          <w:pPr>
                            <w:pStyle w:val="bodydropcap6L"/>
                          </w:pPr>
                          <w:r>
                            <w:t>52</w:t>
                          </w:r>
                        </w:p>
                        <w:p w14:paraId="5E4AD144" w14:textId="77777777" w:rsidR="00817C1D" w:rsidRDefault="00817C1D" w:rsidP="001345AC">
                          <w:pPr>
                            <w:pStyle w:val="bodydropcap6L"/>
                          </w:pPr>
                          <w:r>
                            <w:t>53</w:t>
                          </w:r>
                        </w:p>
                        <w:p w14:paraId="774B18E2" w14:textId="77777777" w:rsidR="00817C1D" w:rsidRDefault="00817C1D" w:rsidP="001345AC">
                          <w:pPr>
                            <w:pStyle w:val="bodydropcap6L"/>
                          </w:pPr>
                          <w:r>
                            <w:t>54</w:t>
                          </w:r>
                        </w:p>
                        <w:p w14:paraId="1706879F" w14:textId="77777777" w:rsidR="00817C1D" w:rsidRDefault="00817C1D" w:rsidP="001345AC">
                          <w:pPr>
                            <w:pStyle w:val="bodydropcap6L"/>
                          </w:pPr>
                          <w:r>
                            <w:t>55</w:t>
                          </w:r>
                        </w:p>
                        <w:p w14:paraId="708D996E" w14:textId="77777777" w:rsidR="00817C1D" w:rsidRDefault="00817C1D" w:rsidP="001345AC">
                          <w:pPr>
                            <w:pStyle w:val="bodydropcap6L"/>
                          </w:pPr>
                          <w:r>
                            <w:t>56</w:t>
                          </w:r>
                        </w:p>
                        <w:p w14:paraId="0343F36C" w14:textId="77777777" w:rsidR="00817C1D" w:rsidRDefault="00817C1D" w:rsidP="001345AC">
                          <w:pPr>
                            <w:pStyle w:val="bodydropcap6L"/>
                          </w:pPr>
                          <w:r>
                            <w:t>57</w:t>
                          </w:r>
                        </w:p>
                        <w:p w14:paraId="60DE1D6C" w14:textId="77777777" w:rsidR="00817C1D" w:rsidRDefault="00817C1D" w:rsidP="001345AC">
                          <w:pPr>
                            <w:pStyle w:val="bodydropcap6L"/>
                          </w:pPr>
                          <w:r>
                            <w:t>58</w:t>
                          </w:r>
                        </w:p>
                        <w:p w14:paraId="441B9200" w14:textId="77777777" w:rsidR="00817C1D" w:rsidRDefault="00817C1D" w:rsidP="001345AC">
                          <w:pPr>
                            <w:pStyle w:val="bodydropcap6L"/>
                          </w:pPr>
                          <w:r>
                            <w:t>59</w:t>
                          </w:r>
                        </w:p>
                        <w:p w14:paraId="70BCEBB4" w14:textId="77777777" w:rsidR="00817C1D" w:rsidRDefault="00817C1D" w:rsidP="001345AC">
                          <w:pPr>
                            <w:pStyle w:val="bodydropcap6L"/>
                          </w:pPr>
                        </w:p>
                        <w:p w14:paraId="1AAB5333" w14:textId="77777777" w:rsidR="00817C1D" w:rsidRDefault="00817C1D" w:rsidP="001345AC">
                          <w:pPr>
                            <w:pStyle w:val="bodydropcap6L"/>
                          </w:pPr>
                        </w:p>
                        <w:p w14:paraId="39A39A47" w14:textId="77777777" w:rsidR="00817C1D" w:rsidRDefault="00817C1D" w:rsidP="001345AC">
                          <w:pPr>
                            <w:pStyle w:val="bodydropcap6L"/>
                          </w:pPr>
                        </w:p>
                      </w:txbxContent>
                    </wps:txbx>
                    <wps:bodyPr rot="0" vert="horz" wrap="square" lIns="91440" tIns="9144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26FB57" id="Text Box 2" o:spid="_x0000_s1028" type="#_x0000_t202" style="position:absolute;margin-left:-44.05pt;margin-top:111.15pt;width:27pt;height:632.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" o:allowincell="f" stroked="f">
              <v:textbox inset=",7.2pt">
                <w:txbxContent>
                  <w:p w14:paraId="508EC031" w14:textId="77777777" w:rsidR="00817C1D" w:rsidRDefault="00817C1D" w:rsidP="001345AC">
                    <w:pPr>
                      <w:pStyle w:val="bodydropcap6L"/>
                    </w:pPr>
                    <w:r>
                      <w:t>1</w:t>
                    </w:r>
                  </w:p>
                  <w:p w14:paraId="0F700A98" w14:textId="77777777" w:rsidR="00817C1D" w:rsidRDefault="00817C1D" w:rsidP="001345AC">
                    <w:pPr>
                      <w:pStyle w:val="bodydropcap6L"/>
                    </w:pPr>
                    <w:r>
                      <w:t>2</w:t>
                    </w:r>
                  </w:p>
                  <w:p w14:paraId="5853272F" w14:textId="77777777" w:rsidR="00817C1D" w:rsidRDefault="00817C1D" w:rsidP="001345AC">
                    <w:pPr>
                      <w:pStyle w:val="bodydropcap6L"/>
                    </w:pPr>
                    <w:r>
                      <w:t>3</w:t>
                    </w:r>
                  </w:p>
                  <w:p w14:paraId="0913183C" w14:textId="77777777" w:rsidR="00817C1D" w:rsidRDefault="00817C1D" w:rsidP="001345AC">
                    <w:pPr>
                      <w:pStyle w:val="bodydropcap6L"/>
                    </w:pPr>
                    <w:r>
                      <w:t>4</w:t>
                    </w:r>
                  </w:p>
                  <w:p w14:paraId="3C956753" w14:textId="77777777" w:rsidR="00817C1D" w:rsidRDefault="00817C1D" w:rsidP="001345AC">
                    <w:pPr>
                      <w:pStyle w:val="bodydropcap6L"/>
                    </w:pPr>
                    <w:r>
                      <w:t>5</w:t>
                    </w:r>
                  </w:p>
                  <w:p w14:paraId="4AA9B777" w14:textId="77777777" w:rsidR="00817C1D" w:rsidRDefault="00817C1D" w:rsidP="001345AC">
                    <w:pPr>
                      <w:pStyle w:val="bodydropcap6L"/>
                    </w:pPr>
                    <w:r>
                      <w:t>6</w:t>
                    </w:r>
                  </w:p>
                  <w:p w14:paraId="6BF021AD" w14:textId="77777777" w:rsidR="00817C1D" w:rsidRDefault="00817C1D" w:rsidP="001345AC">
                    <w:pPr>
                      <w:pStyle w:val="bodydropcap6L"/>
                    </w:pPr>
                    <w:r>
                      <w:t>7</w:t>
                    </w:r>
                  </w:p>
                  <w:p w14:paraId="7648D4B1" w14:textId="77777777" w:rsidR="00817C1D" w:rsidRDefault="00817C1D" w:rsidP="001345AC">
                    <w:pPr>
                      <w:pStyle w:val="bodydropcap6L"/>
                    </w:pPr>
                    <w:r>
                      <w:t>8</w:t>
                    </w:r>
                  </w:p>
                  <w:p w14:paraId="63148B67" w14:textId="77777777" w:rsidR="00817C1D" w:rsidRDefault="00817C1D" w:rsidP="001345AC">
                    <w:pPr>
                      <w:pStyle w:val="bodydropcap6L"/>
                    </w:pPr>
                    <w:r>
                      <w:t>9</w:t>
                    </w:r>
                  </w:p>
                  <w:p w14:paraId="2634C70F" w14:textId="77777777" w:rsidR="00817C1D" w:rsidRDefault="00817C1D" w:rsidP="001345AC">
                    <w:pPr>
                      <w:pStyle w:val="bodydropcap6L"/>
                    </w:pPr>
                    <w:r>
                      <w:t>10</w:t>
                    </w:r>
                  </w:p>
                  <w:p w14:paraId="51C55FB8" w14:textId="77777777" w:rsidR="00817C1D" w:rsidRDefault="00817C1D" w:rsidP="001345AC">
                    <w:pPr>
                      <w:pStyle w:val="bodydropcap6L"/>
                    </w:pPr>
                    <w:r>
                      <w:t>11</w:t>
                    </w:r>
                  </w:p>
                  <w:p w14:paraId="1BF5E472" w14:textId="77777777" w:rsidR="00817C1D" w:rsidRDefault="00817C1D" w:rsidP="001345AC">
                    <w:pPr>
                      <w:pStyle w:val="bodydropcap6L"/>
                    </w:pPr>
                    <w:r>
                      <w:t>12</w:t>
                    </w:r>
                  </w:p>
                  <w:p w14:paraId="4349B1A5" w14:textId="77777777" w:rsidR="00817C1D" w:rsidRDefault="00817C1D" w:rsidP="001345AC">
                    <w:pPr>
                      <w:pStyle w:val="bodydropcap6L"/>
                    </w:pPr>
                    <w:r>
                      <w:t>13</w:t>
                    </w:r>
                  </w:p>
                  <w:p w14:paraId="7D30E4AC" w14:textId="77777777" w:rsidR="00817C1D" w:rsidRDefault="00817C1D" w:rsidP="001345AC">
                    <w:pPr>
                      <w:pStyle w:val="bodydropcap6L"/>
                    </w:pPr>
                    <w:r>
                      <w:t>14</w:t>
                    </w:r>
                  </w:p>
                  <w:p w14:paraId="57C1A39A" w14:textId="77777777" w:rsidR="00817C1D" w:rsidRDefault="00817C1D" w:rsidP="001345AC">
                    <w:pPr>
                      <w:pStyle w:val="bodydropcap6L"/>
                    </w:pPr>
                    <w:r>
                      <w:t>15</w:t>
                    </w:r>
                  </w:p>
                  <w:p w14:paraId="3AAE345F" w14:textId="77777777" w:rsidR="00817C1D" w:rsidRDefault="00817C1D" w:rsidP="001345AC">
                    <w:pPr>
                      <w:pStyle w:val="bodydropcap6L"/>
                    </w:pPr>
                    <w:r>
                      <w:t>16</w:t>
                    </w:r>
                  </w:p>
                  <w:p w14:paraId="481BE9CB" w14:textId="77777777" w:rsidR="00817C1D" w:rsidRDefault="00817C1D" w:rsidP="001345AC">
                    <w:pPr>
                      <w:pStyle w:val="bodydropcap6L"/>
                    </w:pPr>
                    <w:r>
                      <w:t>17</w:t>
                    </w:r>
                  </w:p>
                  <w:p w14:paraId="71E4DCF2" w14:textId="77777777" w:rsidR="00817C1D" w:rsidRDefault="00817C1D" w:rsidP="001345AC">
                    <w:pPr>
                      <w:pStyle w:val="bodydropcap6L"/>
                    </w:pPr>
                    <w:r>
                      <w:t>18</w:t>
                    </w:r>
                  </w:p>
                  <w:p w14:paraId="73FD25B3" w14:textId="77777777" w:rsidR="00817C1D" w:rsidRDefault="00817C1D" w:rsidP="001345AC">
                    <w:pPr>
                      <w:pStyle w:val="bodydropcap6L"/>
                    </w:pPr>
                    <w:r>
                      <w:t>19</w:t>
                    </w:r>
                  </w:p>
                  <w:p w14:paraId="519C328C" w14:textId="77777777" w:rsidR="00817C1D" w:rsidRDefault="00817C1D" w:rsidP="001345AC">
                    <w:pPr>
                      <w:pStyle w:val="bodydropcap6L"/>
                    </w:pPr>
                    <w:r>
                      <w:t>20</w:t>
                    </w:r>
                  </w:p>
                  <w:p w14:paraId="704BFBB3" w14:textId="77777777" w:rsidR="00817C1D" w:rsidRDefault="00817C1D" w:rsidP="001345AC">
                    <w:pPr>
                      <w:pStyle w:val="bodydropcap6L"/>
                    </w:pPr>
                    <w:r>
                      <w:t>21</w:t>
                    </w:r>
                  </w:p>
                  <w:p w14:paraId="2E03EFE0" w14:textId="77777777" w:rsidR="00817C1D" w:rsidRDefault="00817C1D" w:rsidP="001345AC">
                    <w:pPr>
                      <w:pStyle w:val="bodydropcap6L"/>
                    </w:pPr>
                    <w:r>
                      <w:t>22</w:t>
                    </w:r>
                  </w:p>
                  <w:p w14:paraId="681622F0" w14:textId="77777777" w:rsidR="00817C1D" w:rsidRDefault="00817C1D" w:rsidP="001345AC">
                    <w:pPr>
                      <w:pStyle w:val="bodydropcap6L"/>
                    </w:pPr>
                    <w:r>
                      <w:t>23</w:t>
                    </w:r>
                  </w:p>
                  <w:p w14:paraId="344744BA" w14:textId="77777777" w:rsidR="00817C1D" w:rsidRDefault="00817C1D" w:rsidP="001345AC">
                    <w:pPr>
                      <w:pStyle w:val="bodydropcap6L"/>
                    </w:pPr>
                    <w:r>
                      <w:t>24</w:t>
                    </w:r>
                  </w:p>
                  <w:p w14:paraId="2D2470DC" w14:textId="77777777" w:rsidR="00817C1D" w:rsidRDefault="00817C1D" w:rsidP="001345AC">
                    <w:pPr>
                      <w:pStyle w:val="bodydropcap6L"/>
                    </w:pPr>
                    <w:r>
                      <w:t>25</w:t>
                    </w:r>
                  </w:p>
                  <w:p w14:paraId="6A0A60DD" w14:textId="77777777" w:rsidR="00817C1D" w:rsidRDefault="00817C1D" w:rsidP="001345AC">
                    <w:pPr>
                      <w:pStyle w:val="bodydropcap6L"/>
                    </w:pPr>
                    <w:r>
                      <w:t>26</w:t>
                    </w:r>
                  </w:p>
                  <w:p w14:paraId="2B33004A" w14:textId="77777777" w:rsidR="00817C1D" w:rsidRDefault="00817C1D" w:rsidP="001345AC">
                    <w:pPr>
                      <w:pStyle w:val="bodydropcap6L"/>
                    </w:pPr>
                    <w:r>
                      <w:t>27</w:t>
                    </w:r>
                  </w:p>
                  <w:p w14:paraId="5E9ECFFA" w14:textId="77777777" w:rsidR="00817C1D" w:rsidRDefault="00817C1D" w:rsidP="001345AC">
                    <w:pPr>
                      <w:pStyle w:val="bodydropcap6L"/>
                    </w:pPr>
                    <w:r>
                      <w:t>28</w:t>
                    </w:r>
                  </w:p>
                  <w:p w14:paraId="0D9D9366" w14:textId="77777777" w:rsidR="00817C1D" w:rsidRDefault="00817C1D" w:rsidP="001345AC">
                    <w:pPr>
                      <w:pStyle w:val="bodydropcap6L"/>
                    </w:pPr>
                    <w:r>
                      <w:t>29</w:t>
                    </w:r>
                  </w:p>
                  <w:p w14:paraId="712C60E8" w14:textId="77777777" w:rsidR="00817C1D" w:rsidRDefault="00817C1D" w:rsidP="001345AC">
                    <w:pPr>
                      <w:pStyle w:val="bodydropcap6L"/>
                    </w:pPr>
                    <w:r>
                      <w:t>30</w:t>
                    </w:r>
                  </w:p>
                  <w:p w14:paraId="4E8E8E9B" w14:textId="77777777" w:rsidR="00817C1D" w:rsidRDefault="00817C1D" w:rsidP="001345AC">
                    <w:pPr>
                      <w:pStyle w:val="bodydropcap6L"/>
                    </w:pPr>
                    <w:r>
                      <w:t>31</w:t>
                    </w:r>
                  </w:p>
                  <w:p w14:paraId="4E01A08E" w14:textId="77777777" w:rsidR="00817C1D" w:rsidRDefault="00817C1D" w:rsidP="001345AC">
                    <w:pPr>
                      <w:pStyle w:val="bodydropcap6L"/>
                    </w:pPr>
                    <w:r>
                      <w:t>32</w:t>
                    </w:r>
                  </w:p>
                  <w:p w14:paraId="2F795608" w14:textId="77777777" w:rsidR="00817C1D" w:rsidRDefault="00817C1D" w:rsidP="001345AC">
                    <w:pPr>
                      <w:pStyle w:val="bodydropcap6L"/>
                    </w:pPr>
                    <w:r>
                      <w:t>33</w:t>
                    </w:r>
                  </w:p>
                  <w:p w14:paraId="5CE640B4" w14:textId="77777777" w:rsidR="00817C1D" w:rsidRDefault="00817C1D" w:rsidP="001345AC">
                    <w:pPr>
                      <w:pStyle w:val="bodydropcap6L"/>
                    </w:pPr>
                    <w:r>
                      <w:t>34</w:t>
                    </w:r>
                  </w:p>
                  <w:p w14:paraId="084D2464" w14:textId="77777777" w:rsidR="00817C1D" w:rsidRDefault="00817C1D" w:rsidP="001345AC">
                    <w:pPr>
                      <w:pStyle w:val="bodydropcap6L"/>
                    </w:pPr>
                    <w:r>
                      <w:t>35</w:t>
                    </w:r>
                  </w:p>
                  <w:p w14:paraId="1279D27E" w14:textId="77777777" w:rsidR="00817C1D" w:rsidRDefault="00817C1D" w:rsidP="001345AC">
                    <w:pPr>
                      <w:pStyle w:val="bodydropcap6L"/>
                    </w:pPr>
                    <w:r>
                      <w:t>36</w:t>
                    </w:r>
                  </w:p>
                  <w:p w14:paraId="668CEE28" w14:textId="77777777" w:rsidR="00817C1D" w:rsidRDefault="00817C1D" w:rsidP="001345AC">
                    <w:pPr>
                      <w:pStyle w:val="bodydropcap6L"/>
                    </w:pPr>
                    <w:r>
                      <w:t>37</w:t>
                    </w:r>
                  </w:p>
                  <w:p w14:paraId="47997230" w14:textId="77777777" w:rsidR="00817C1D" w:rsidRDefault="00817C1D" w:rsidP="001345AC">
                    <w:pPr>
                      <w:pStyle w:val="bodydropcap6L"/>
                    </w:pPr>
                    <w:r>
                      <w:t>38</w:t>
                    </w:r>
                  </w:p>
                  <w:p w14:paraId="64BE665D" w14:textId="77777777" w:rsidR="00817C1D" w:rsidRDefault="00817C1D" w:rsidP="001345AC">
                    <w:pPr>
                      <w:pStyle w:val="bodydropcap6L"/>
                    </w:pPr>
                    <w:r>
                      <w:t>39</w:t>
                    </w:r>
                  </w:p>
                  <w:p w14:paraId="7769F033" w14:textId="77777777" w:rsidR="00817C1D" w:rsidRDefault="00817C1D" w:rsidP="001345AC">
                    <w:pPr>
                      <w:pStyle w:val="bodydropcap6L"/>
                    </w:pPr>
                    <w:r>
                      <w:t>40</w:t>
                    </w:r>
                  </w:p>
                  <w:p w14:paraId="3630BC61" w14:textId="77777777" w:rsidR="00817C1D" w:rsidRDefault="00817C1D" w:rsidP="001345AC">
                    <w:pPr>
                      <w:pStyle w:val="bodydropcap6L"/>
                    </w:pPr>
                    <w:r>
                      <w:t>41</w:t>
                    </w:r>
                  </w:p>
                  <w:p w14:paraId="06B7A5CA" w14:textId="77777777" w:rsidR="00817C1D" w:rsidRDefault="00817C1D" w:rsidP="001345AC">
                    <w:pPr>
                      <w:pStyle w:val="bodydropcap6L"/>
                    </w:pPr>
                    <w:r>
                      <w:t>42</w:t>
                    </w:r>
                  </w:p>
                  <w:p w14:paraId="4E5FF3F9" w14:textId="77777777" w:rsidR="00817C1D" w:rsidRDefault="00817C1D" w:rsidP="001345AC">
                    <w:pPr>
                      <w:pStyle w:val="bodydropcap6L"/>
                    </w:pPr>
                    <w:r>
                      <w:t>43</w:t>
                    </w:r>
                  </w:p>
                  <w:p w14:paraId="521F7D22" w14:textId="77777777" w:rsidR="00817C1D" w:rsidRDefault="00817C1D" w:rsidP="001345AC">
                    <w:pPr>
                      <w:pStyle w:val="bodydropcap6L"/>
                    </w:pPr>
                    <w:r>
                      <w:t>44</w:t>
                    </w:r>
                  </w:p>
                  <w:p w14:paraId="1D106DDA" w14:textId="77777777" w:rsidR="00817C1D" w:rsidRDefault="00817C1D" w:rsidP="001345AC">
                    <w:pPr>
                      <w:pStyle w:val="bodydropcap6L"/>
                    </w:pPr>
                    <w:r>
                      <w:t>45</w:t>
                    </w:r>
                  </w:p>
                  <w:p w14:paraId="1A52F846" w14:textId="77777777" w:rsidR="00817C1D" w:rsidRDefault="00817C1D" w:rsidP="001345AC">
                    <w:pPr>
                      <w:pStyle w:val="bodydropcap6L"/>
                    </w:pPr>
                    <w:r>
                      <w:t>46</w:t>
                    </w:r>
                  </w:p>
                  <w:p w14:paraId="7C0B521E" w14:textId="77777777" w:rsidR="00817C1D" w:rsidRDefault="00817C1D" w:rsidP="001345AC">
                    <w:pPr>
                      <w:pStyle w:val="bodydropcap6L"/>
                    </w:pPr>
                    <w:r>
                      <w:t>47</w:t>
                    </w:r>
                  </w:p>
                  <w:p w14:paraId="595A4E0B" w14:textId="77777777" w:rsidR="00817C1D" w:rsidRDefault="00817C1D" w:rsidP="001345AC">
                    <w:pPr>
                      <w:pStyle w:val="bodydropcap6L"/>
                    </w:pPr>
                    <w:r>
                      <w:t>48</w:t>
                    </w:r>
                  </w:p>
                  <w:p w14:paraId="7870F3A7" w14:textId="77777777" w:rsidR="00817C1D" w:rsidRDefault="00817C1D" w:rsidP="001345AC">
                    <w:pPr>
                      <w:pStyle w:val="bodydropcap6L"/>
                    </w:pPr>
                    <w:r>
                      <w:t>49</w:t>
                    </w:r>
                  </w:p>
                  <w:p w14:paraId="204050F2" w14:textId="77777777" w:rsidR="00817C1D" w:rsidRDefault="00817C1D" w:rsidP="001345AC">
                    <w:pPr>
                      <w:pStyle w:val="bodydropcap6L"/>
                    </w:pPr>
                    <w:r>
                      <w:t>50</w:t>
                    </w:r>
                  </w:p>
                  <w:p w14:paraId="5E6E1061" w14:textId="77777777" w:rsidR="00817C1D" w:rsidRDefault="00817C1D" w:rsidP="001345AC">
                    <w:pPr>
                      <w:pStyle w:val="bodydropcap6L"/>
                    </w:pPr>
                    <w:r>
                      <w:t>51</w:t>
                    </w:r>
                  </w:p>
                  <w:p w14:paraId="3F77497B" w14:textId="77777777" w:rsidR="00817C1D" w:rsidRDefault="00817C1D" w:rsidP="001345AC">
                    <w:pPr>
                      <w:pStyle w:val="bodydropcap6L"/>
                    </w:pPr>
                    <w:r>
                      <w:t>52</w:t>
                    </w:r>
                  </w:p>
                  <w:p w14:paraId="5E4AD144" w14:textId="77777777" w:rsidR="00817C1D" w:rsidRDefault="00817C1D" w:rsidP="001345AC">
                    <w:pPr>
                      <w:pStyle w:val="bodydropcap6L"/>
                    </w:pPr>
                    <w:r>
                      <w:t>53</w:t>
                    </w:r>
                  </w:p>
                  <w:p w14:paraId="774B18E2" w14:textId="77777777" w:rsidR="00817C1D" w:rsidRDefault="00817C1D" w:rsidP="001345AC">
                    <w:pPr>
                      <w:pStyle w:val="bodydropcap6L"/>
                    </w:pPr>
                    <w:r>
                      <w:t>54</w:t>
                    </w:r>
                  </w:p>
                  <w:p w14:paraId="1706879F" w14:textId="77777777" w:rsidR="00817C1D" w:rsidRDefault="00817C1D" w:rsidP="001345AC">
                    <w:pPr>
                      <w:pStyle w:val="bodydropcap6L"/>
                    </w:pPr>
                    <w:r>
                      <w:t>55</w:t>
                    </w:r>
                  </w:p>
                  <w:p w14:paraId="708D996E" w14:textId="77777777" w:rsidR="00817C1D" w:rsidRDefault="00817C1D" w:rsidP="001345AC">
                    <w:pPr>
                      <w:pStyle w:val="bodydropcap6L"/>
                    </w:pPr>
                    <w:r>
                      <w:t>56</w:t>
                    </w:r>
                  </w:p>
                  <w:p w14:paraId="0343F36C" w14:textId="77777777" w:rsidR="00817C1D" w:rsidRDefault="00817C1D" w:rsidP="001345AC">
                    <w:pPr>
                      <w:pStyle w:val="bodydropcap6L"/>
                    </w:pPr>
                    <w:r>
                      <w:t>57</w:t>
                    </w:r>
                  </w:p>
                  <w:p w14:paraId="60DE1D6C" w14:textId="77777777" w:rsidR="00817C1D" w:rsidRDefault="00817C1D" w:rsidP="001345AC">
                    <w:pPr>
                      <w:pStyle w:val="bodydropcap6L"/>
                    </w:pPr>
                    <w:r>
                      <w:t>58</w:t>
                    </w:r>
                  </w:p>
                  <w:p w14:paraId="441B9200" w14:textId="77777777" w:rsidR="00817C1D" w:rsidRDefault="00817C1D" w:rsidP="001345AC">
                    <w:pPr>
                      <w:pStyle w:val="bodydropcap6L"/>
                    </w:pPr>
                    <w:r>
                      <w:t>59</w:t>
                    </w:r>
                  </w:p>
                  <w:p w14:paraId="70BCEBB4" w14:textId="77777777" w:rsidR="00817C1D" w:rsidRDefault="00817C1D" w:rsidP="001345AC">
                    <w:pPr>
                      <w:pStyle w:val="bodydropcap6L"/>
                    </w:pPr>
                  </w:p>
                  <w:p w14:paraId="1AAB5333" w14:textId="77777777" w:rsidR="00817C1D" w:rsidRDefault="00817C1D" w:rsidP="001345AC">
                    <w:pPr>
                      <w:pStyle w:val="bodydropcap6L"/>
                    </w:pPr>
                  </w:p>
                  <w:p w14:paraId="39A39A47" w14:textId="77777777" w:rsidR="00817C1D" w:rsidRDefault="00817C1D" w:rsidP="001345AC">
                    <w:pPr>
                      <w:pStyle w:val="bodydropcap6L"/>
                    </w:pPr>
                  </w:p>
                </w:txbxContent>
              </v:textbox>
              <w10:wrap type="square"/>
              <w10:anchorlock/>
            </v:shape>
          </w:pict>
        </mc:Fallback>
      </mc:AlternateContent>
    </w:r>
    <w:r>
      <w:rPr>
        <w:noProof/>
      </w:rPr>
      <mc:AlternateContent>
        <mc:Choice Requires="wps">
          <w:drawing>
            <wp:anchor distT="0" distB="0" distL="114300" distR="114300" simplePos="0" relativeHeight="251657728" behindDoc="0" locked="1" layoutInCell="0" allowOverlap="1" wp14:anchorId="5F757B60" wp14:editId="390AF023">
              <wp:simplePos x="0" y="0"/>
              <wp:positionH relativeFrom="margin">
                <wp:posOffset>4831715</wp:posOffset>
              </wp:positionH>
              <wp:positionV relativeFrom="page">
                <wp:posOffset>462280</wp:posOffset>
              </wp:positionV>
              <wp:extent cx="1349375" cy="228600"/>
              <wp:effectExtent l="0" t="0" r="0" b="0"/>
              <wp:wrapNone/>
              <wp:docPr id="98710802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49375" cy="228600"/>
                      </a:xfrm>
                      <a:prstGeom prst="rect">
                        <a:avLst/>
                      </a:prstGeom>
                      <a:noFill/>
                      <a:ln>
                        <a:noFill/>
                      </a:ln>
                    </wps:spPr>
                    <wps:txbx>
                      <w:txbxContent>
                        <w:p w14:paraId="5ED491DC" w14:textId="77777777" w:rsidR="00817C1D" w:rsidRPr="00470082" w:rsidRDefault="00817C1D">
                          <w:pPr>
                            <w:spacing w:line="320" w:lineRule="exact"/>
                            <w:jc w:val="center"/>
                            <w:rPr>
                              <w:b/>
                            </w:rPr>
                          </w:pPr>
                          <w:r w:rsidRPr="00470082">
                            <w:rPr>
                              <w:rFonts w:ascii="BlissBold" w:hAnsi="BlissBold"/>
                              <w:b/>
                              <w:i/>
                              <w:smallCaps/>
                              <w:sz w:val="28"/>
                            </w:rPr>
                            <w:t>Science galley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757B60" id="Rectangle 1" o:spid="_x0000_s1029" style="position:absolute;margin-left:380.45pt;margin-top:36.4pt;width:106.25pt;height:1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" o:allowincell="f" filled="f" stroked="f">
              <v:textbox inset="0,0,0,0">
                <w:txbxContent>
                  <w:p w14:paraId="5ED491DC" w14:textId="77777777" w:rsidR="00817C1D" w:rsidRPr="00470082" w:rsidRDefault="00817C1D">
                    <w:pPr>
                      <w:spacing w:line="320" w:lineRule="exact"/>
                      <w:jc w:val="center"/>
                      <w:rPr>
                        <w:b/>
                      </w:rPr>
                    </w:pPr>
                    <w:r w:rsidRPr="00470082">
                      <w:rPr>
                        <w:rFonts w:ascii="BlissBold" w:hAnsi="BlissBold"/>
                        <w:b/>
                        <w:i/>
                        <w:smallCaps/>
                        <w:sz w:val="28"/>
                      </w:rPr>
                      <w:t>Science galley</w:t>
                    </w:r>
                  </w:p>
                </w:txbxContent>
              </v:textbox>
              <w10:wrap anchorx="margin"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0331"/>
    <w:multiLevelType w:val="hybridMultilevel"/>
    <w:tmpl w:val="AE6E3626"/>
    <w:lvl w:ilvl="0" w:tplc="CFA2357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5E151F3A"/>
    <w:multiLevelType w:val="hybridMultilevel"/>
    <w:tmpl w:val="346C9E28"/>
    <w:lvl w:ilvl="0" w:tplc="BFDAB75C">
      <w:start w:val="1"/>
      <w:numFmt w:val="decimal"/>
      <w:lvlText w:val="%1."/>
      <w:lvlJc w:val="left"/>
      <w:pPr>
        <w:tabs>
          <w:tab w:val="num" w:pos="720"/>
        </w:tabs>
        <w:ind w:left="720" w:hanging="360"/>
      </w:pPr>
    </w:lvl>
    <w:lvl w:ilvl="1" w:tplc="B6FC7AE4" w:tentative="1">
      <w:start w:val="1"/>
      <w:numFmt w:val="lowerLetter"/>
      <w:lvlText w:val="%2."/>
      <w:lvlJc w:val="left"/>
      <w:pPr>
        <w:tabs>
          <w:tab w:val="num" w:pos="1440"/>
        </w:tabs>
        <w:ind w:left="1440" w:hanging="360"/>
      </w:pPr>
    </w:lvl>
    <w:lvl w:ilvl="2" w:tplc="01C2E0B8" w:tentative="1">
      <w:start w:val="1"/>
      <w:numFmt w:val="lowerRoman"/>
      <w:lvlText w:val="%3."/>
      <w:lvlJc w:val="right"/>
      <w:pPr>
        <w:tabs>
          <w:tab w:val="num" w:pos="2160"/>
        </w:tabs>
        <w:ind w:left="2160" w:hanging="180"/>
      </w:pPr>
    </w:lvl>
    <w:lvl w:ilvl="3" w:tplc="B7FCF032" w:tentative="1">
      <w:start w:val="1"/>
      <w:numFmt w:val="decimal"/>
      <w:lvlText w:val="%4."/>
      <w:lvlJc w:val="left"/>
      <w:pPr>
        <w:tabs>
          <w:tab w:val="num" w:pos="2880"/>
        </w:tabs>
        <w:ind w:left="2880" w:hanging="360"/>
      </w:pPr>
    </w:lvl>
    <w:lvl w:ilvl="4" w:tplc="44921C30" w:tentative="1">
      <w:start w:val="1"/>
      <w:numFmt w:val="lowerLetter"/>
      <w:lvlText w:val="%5."/>
      <w:lvlJc w:val="left"/>
      <w:pPr>
        <w:tabs>
          <w:tab w:val="num" w:pos="3600"/>
        </w:tabs>
        <w:ind w:left="3600" w:hanging="360"/>
      </w:pPr>
    </w:lvl>
    <w:lvl w:ilvl="5" w:tplc="BF56D4BA" w:tentative="1">
      <w:start w:val="1"/>
      <w:numFmt w:val="lowerRoman"/>
      <w:lvlText w:val="%6."/>
      <w:lvlJc w:val="right"/>
      <w:pPr>
        <w:tabs>
          <w:tab w:val="num" w:pos="4320"/>
        </w:tabs>
        <w:ind w:left="4320" w:hanging="180"/>
      </w:pPr>
    </w:lvl>
    <w:lvl w:ilvl="6" w:tplc="7EEC9EE2" w:tentative="1">
      <w:start w:val="1"/>
      <w:numFmt w:val="decimal"/>
      <w:lvlText w:val="%7."/>
      <w:lvlJc w:val="left"/>
      <w:pPr>
        <w:tabs>
          <w:tab w:val="num" w:pos="5040"/>
        </w:tabs>
        <w:ind w:left="5040" w:hanging="360"/>
      </w:pPr>
    </w:lvl>
    <w:lvl w:ilvl="7" w:tplc="EFFAD598" w:tentative="1">
      <w:start w:val="1"/>
      <w:numFmt w:val="lowerLetter"/>
      <w:lvlText w:val="%8."/>
      <w:lvlJc w:val="left"/>
      <w:pPr>
        <w:tabs>
          <w:tab w:val="num" w:pos="5760"/>
        </w:tabs>
        <w:ind w:left="5760" w:hanging="360"/>
      </w:pPr>
    </w:lvl>
    <w:lvl w:ilvl="8" w:tplc="CC1CDADC" w:tentative="1">
      <w:start w:val="1"/>
      <w:numFmt w:val="lowerRoman"/>
      <w:lvlText w:val="%9."/>
      <w:lvlJc w:val="right"/>
      <w:pPr>
        <w:tabs>
          <w:tab w:val="num" w:pos="6480"/>
        </w:tabs>
        <w:ind w:left="6480" w:hanging="180"/>
      </w:pPr>
    </w:lvl>
  </w:abstractNum>
  <w:num w:numId="1" w16cid:durableId="1918516935">
    <w:abstractNumId w:val="1"/>
  </w:num>
  <w:num w:numId="2" w16cid:durableId="401562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3"/>
  <w:hyphenationZone w:val="1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4B"/>
    <w:rsid w:val="00001574"/>
    <w:rsid w:val="000029EA"/>
    <w:rsid w:val="000101E0"/>
    <w:rsid w:val="000156B7"/>
    <w:rsid w:val="0003273D"/>
    <w:rsid w:val="00060D32"/>
    <w:rsid w:val="000656C1"/>
    <w:rsid w:val="00080AF0"/>
    <w:rsid w:val="0008192F"/>
    <w:rsid w:val="00082BBD"/>
    <w:rsid w:val="00082C72"/>
    <w:rsid w:val="00086F5F"/>
    <w:rsid w:val="00093183"/>
    <w:rsid w:val="000957D1"/>
    <w:rsid w:val="000A1398"/>
    <w:rsid w:val="000B1BCC"/>
    <w:rsid w:val="000D0A05"/>
    <w:rsid w:val="00124BA5"/>
    <w:rsid w:val="001330C7"/>
    <w:rsid w:val="001345AC"/>
    <w:rsid w:val="00146248"/>
    <w:rsid w:val="00167E79"/>
    <w:rsid w:val="00172FD6"/>
    <w:rsid w:val="001A1648"/>
    <w:rsid w:val="001A3450"/>
    <w:rsid w:val="001B3969"/>
    <w:rsid w:val="001B3B6F"/>
    <w:rsid w:val="001E57AB"/>
    <w:rsid w:val="00203259"/>
    <w:rsid w:val="002258B7"/>
    <w:rsid w:val="002446B9"/>
    <w:rsid w:val="00255907"/>
    <w:rsid w:val="002613C9"/>
    <w:rsid w:val="00262238"/>
    <w:rsid w:val="00293164"/>
    <w:rsid w:val="002A087A"/>
    <w:rsid w:val="002A5189"/>
    <w:rsid w:val="002B3A0B"/>
    <w:rsid w:val="002E743B"/>
    <w:rsid w:val="002F4B57"/>
    <w:rsid w:val="002F641F"/>
    <w:rsid w:val="00314EFE"/>
    <w:rsid w:val="00320A3A"/>
    <w:rsid w:val="00327D6D"/>
    <w:rsid w:val="0035416C"/>
    <w:rsid w:val="003609CD"/>
    <w:rsid w:val="00366518"/>
    <w:rsid w:val="003B135B"/>
    <w:rsid w:val="003E2928"/>
    <w:rsid w:val="003F43C1"/>
    <w:rsid w:val="003F61C4"/>
    <w:rsid w:val="00411CD8"/>
    <w:rsid w:val="00420B98"/>
    <w:rsid w:val="00424C71"/>
    <w:rsid w:val="00455E8F"/>
    <w:rsid w:val="00470082"/>
    <w:rsid w:val="004A0020"/>
    <w:rsid w:val="004B5440"/>
    <w:rsid w:val="004C0774"/>
    <w:rsid w:val="004D057E"/>
    <w:rsid w:val="004F7092"/>
    <w:rsid w:val="00506D0F"/>
    <w:rsid w:val="00512BF7"/>
    <w:rsid w:val="00544284"/>
    <w:rsid w:val="00545CED"/>
    <w:rsid w:val="00551B37"/>
    <w:rsid w:val="0055520A"/>
    <w:rsid w:val="00561152"/>
    <w:rsid w:val="00566865"/>
    <w:rsid w:val="00575757"/>
    <w:rsid w:val="005A0390"/>
    <w:rsid w:val="005C358F"/>
    <w:rsid w:val="005D2757"/>
    <w:rsid w:val="005F4446"/>
    <w:rsid w:val="006349A9"/>
    <w:rsid w:val="006369EA"/>
    <w:rsid w:val="00643A72"/>
    <w:rsid w:val="0065065A"/>
    <w:rsid w:val="00650BF5"/>
    <w:rsid w:val="00666D7A"/>
    <w:rsid w:val="00677255"/>
    <w:rsid w:val="006807E6"/>
    <w:rsid w:val="006A0711"/>
    <w:rsid w:val="006C3C16"/>
    <w:rsid w:val="006C3E58"/>
    <w:rsid w:val="006D1F1C"/>
    <w:rsid w:val="006F4419"/>
    <w:rsid w:val="00720335"/>
    <w:rsid w:val="007240BA"/>
    <w:rsid w:val="00731A77"/>
    <w:rsid w:val="00731F88"/>
    <w:rsid w:val="00732C2F"/>
    <w:rsid w:val="00771ACE"/>
    <w:rsid w:val="007B316E"/>
    <w:rsid w:val="007C0C89"/>
    <w:rsid w:val="007C28D2"/>
    <w:rsid w:val="007C6572"/>
    <w:rsid w:val="007C7572"/>
    <w:rsid w:val="007D024F"/>
    <w:rsid w:val="007D6392"/>
    <w:rsid w:val="007E6B26"/>
    <w:rsid w:val="007F2161"/>
    <w:rsid w:val="007F3D88"/>
    <w:rsid w:val="00815A1C"/>
    <w:rsid w:val="00817C1D"/>
    <w:rsid w:val="0082435D"/>
    <w:rsid w:val="00840702"/>
    <w:rsid w:val="00857722"/>
    <w:rsid w:val="00870933"/>
    <w:rsid w:val="0087394B"/>
    <w:rsid w:val="00884A11"/>
    <w:rsid w:val="008A1073"/>
    <w:rsid w:val="008C1F8D"/>
    <w:rsid w:val="008E067E"/>
    <w:rsid w:val="008E079F"/>
    <w:rsid w:val="008E1EA9"/>
    <w:rsid w:val="008E58F9"/>
    <w:rsid w:val="008F4CAC"/>
    <w:rsid w:val="00910BDC"/>
    <w:rsid w:val="009224F9"/>
    <w:rsid w:val="0093441F"/>
    <w:rsid w:val="00942DE2"/>
    <w:rsid w:val="00943D53"/>
    <w:rsid w:val="009479BC"/>
    <w:rsid w:val="00961BF0"/>
    <w:rsid w:val="00970F0A"/>
    <w:rsid w:val="00973EA2"/>
    <w:rsid w:val="00983D3B"/>
    <w:rsid w:val="009C09B6"/>
    <w:rsid w:val="009D19C8"/>
    <w:rsid w:val="00A1074D"/>
    <w:rsid w:val="00A22AB6"/>
    <w:rsid w:val="00A34091"/>
    <w:rsid w:val="00A34A9B"/>
    <w:rsid w:val="00A35234"/>
    <w:rsid w:val="00A512BD"/>
    <w:rsid w:val="00A71F1E"/>
    <w:rsid w:val="00A854EE"/>
    <w:rsid w:val="00A927B6"/>
    <w:rsid w:val="00AC6EC8"/>
    <w:rsid w:val="00AF22BA"/>
    <w:rsid w:val="00B1081B"/>
    <w:rsid w:val="00B2773A"/>
    <w:rsid w:val="00B362F5"/>
    <w:rsid w:val="00B75004"/>
    <w:rsid w:val="00B936ED"/>
    <w:rsid w:val="00B97486"/>
    <w:rsid w:val="00BA1CF6"/>
    <w:rsid w:val="00BA4C79"/>
    <w:rsid w:val="00BD190D"/>
    <w:rsid w:val="00BD2ADB"/>
    <w:rsid w:val="00BD56FC"/>
    <w:rsid w:val="00BF0D2F"/>
    <w:rsid w:val="00BF1D2B"/>
    <w:rsid w:val="00C03D8A"/>
    <w:rsid w:val="00C119E9"/>
    <w:rsid w:val="00C1317B"/>
    <w:rsid w:val="00C23B4F"/>
    <w:rsid w:val="00C24216"/>
    <w:rsid w:val="00C251B5"/>
    <w:rsid w:val="00C350CE"/>
    <w:rsid w:val="00C4306C"/>
    <w:rsid w:val="00C4754A"/>
    <w:rsid w:val="00C50243"/>
    <w:rsid w:val="00C90F64"/>
    <w:rsid w:val="00CB2ED1"/>
    <w:rsid w:val="00CC0D8B"/>
    <w:rsid w:val="00CC5A24"/>
    <w:rsid w:val="00CE5212"/>
    <w:rsid w:val="00CE70B2"/>
    <w:rsid w:val="00CF05ED"/>
    <w:rsid w:val="00CF72EB"/>
    <w:rsid w:val="00D21E6B"/>
    <w:rsid w:val="00D24228"/>
    <w:rsid w:val="00D24F93"/>
    <w:rsid w:val="00D42F76"/>
    <w:rsid w:val="00D44305"/>
    <w:rsid w:val="00D44336"/>
    <w:rsid w:val="00D54423"/>
    <w:rsid w:val="00D6003D"/>
    <w:rsid w:val="00D71AD0"/>
    <w:rsid w:val="00D7448E"/>
    <w:rsid w:val="00DC711D"/>
    <w:rsid w:val="00DE54C3"/>
    <w:rsid w:val="00DF2373"/>
    <w:rsid w:val="00E138F6"/>
    <w:rsid w:val="00E15798"/>
    <w:rsid w:val="00E24B14"/>
    <w:rsid w:val="00E364C3"/>
    <w:rsid w:val="00E47499"/>
    <w:rsid w:val="00E54710"/>
    <w:rsid w:val="00E750BE"/>
    <w:rsid w:val="00E83675"/>
    <w:rsid w:val="00E90AB2"/>
    <w:rsid w:val="00E91BE2"/>
    <w:rsid w:val="00EA75A3"/>
    <w:rsid w:val="00ED25B2"/>
    <w:rsid w:val="00F02142"/>
    <w:rsid w:val="00F02214"/>
    <w:rsid w:val="00F05B45"/>
    <w:rsid w:val="00F20E4C"/>
    <w:rsid w:val="00F31F94"/>
    <w:rsid w:val="00F359FD"/>
    <w:rsid w:val="00F37DD2"/>
    <w:rsid w:val="00F46F88"/>
    <w:rsid w:val="00F85130"/>
    <w:rsid w:val="00F87BA0"/>
    <w:rsid w:val="00FA776A"/>
    <w:rsid w:val="00FC138D"/>
    <w:rsid w:val="00FD3577"/>
    <w:rsid w:val="00FD3EE4"/>
    <w:rsid w:val="00FE0F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0C04554"/>
  <w15:chartTrackingRefBased/>
  <w15:docId w15:val="{1CF2944D-01ED-3E4B-99DC-989FFB71A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rPr>
  </w:style>
  <w:style w:type="paragraph" w:styleId="Heading1">
    <w:name w:val="heading 1"/>
    <w:basedOn w:val="Normal"/>
    <w:next w:val="Normal"/>
    <w:qFormat/>
    <w:pPr>
      <w:keepNext/>
      <w:outlineLvl w:val="0"/>
    </w:pPr>
    <w:rPr>
      <w:rFonts w:ascii="BlissBold" w:hAnsi="BlissBold"/>
      <w:smallCaps/>
      <w:spacing w:val="20"/>
      <w:sz w:val="72"/>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tyle>
  <w:style w:type="paragraph" w:customStyle="1" w:styleId="Paragraph">
    <w:name w:val="Paragraph"/>
    <w:basedOn w:val="Normal"/>
    <w:rsid w:val="006C3C16"/>
    <w:pPr>
      <w:widowControl w:val="0"/>
      <w:spacing w:line="210" w:lineRule="exact"/>
      <w:ind w:firstLine="245"/>
      <w:jc w:val="both"/>
    </w:pPr>
    <w:rPr>
      <w:rFonts w:ascii="MillerDaily Roman" w:hAnsi="MillerDaily Roman"/>
      <w:spacing w:val="-4"/>
      <w:sz w:val="17"/>
    </w:rPr>
  </w:style>
  <w:style w:type="paragraph" w:customStyle="1" w:styleId="Refhead">
    <w:name w:val="Ref head"/>
    <w:next w:val="Normal"/>
    <w:uiPriority w:val="99"/>
    <w:rsid w:val="007F2161"/>
    <w:pPr>
      <w:widowControl w:val="0"/>
      <w:spacing w:before="120" w:line="170" w:lineRule="exact"/>
    </w:pPr>
    <w:rPr>
      <w:rFonts w:ascii="BentonSans" w:hAnsi="BentonSans"/>
      <w:b/>
      <w:caps/>
      <w:sz w:val="12"/>
      <w:lang w:val="en-US"/>
    </w:rPr>
  </w:style>
  <w:style w:type="paragraph" w:customStyle="1" w:styleId="Subhead">
    <w:name w:val="Subhead"/>
    <w:basedOn w:val="bodydropcap6L"/>
    <w:qFormat/>
    <w:rsid w:val="000957D1"/>
    <w:pPr>
      <w:jc w:val="left"/>
    </w:pPr>
    <w:rPr>
      <w:rFonts w:ascii="Benton Sans Condensed" w:hAnsi="Benton Sans Condensed"/>
      <w:b/>
      <w:caps/>
    </w:rPr>
  </w:style>
  <w:style w:type="paragraph" w:customStyle="1" w:styleId="bodydropcap6L">
    <w:name w:val="body dropcap 6L"/>
    <w:rsid w:val="0008192F"/>
    <w:pPr>
      <w:spacing w:line="210" w:lineRule="exact"/>
      <w:jc w:val="both"/>
    </w:pPr>
    <w:rPr>
      <w:rFonts w:ascii="MillerDaily" w:hAnsi="MillerDaily"/>
      <w:spacing w:val="-4"/>
      <w:sz w:val="17"/>
      <w:lang w:val="en-US"/>
    </w:rPr>
  </w:style>
  <w:style w:type="paragraph" w:customStyle="1" w:styleId="AuthorAttribute">
    <w:name w:val="Author Attribute"/>
    <w:rsid w:val="000957D1"/>
    <w:pPr>
      <w:framePr w:w="3281" w:hSpace="180" w:vSpace="180" w:wrap="around" w:hAnchor="text" w:yAlign="bottom" w:anchorLock="1"/>
      <w:pBdr>
        <w:top w:val="single" w:sz="6" w:space="1" w:color="auto"/>
      </w:pBdr>
      <w:spacing w:line="160" w:lineRule="exact"/>
    </w:pPr>
    <w:rPr>
      <w:rFonts w:ascii="Benton Sans Condensed Book" w:hAnsi="Benton Sans Condensed Book"/>
      <w:noProof/>
      <w:color w:val="000000"/>
      <w:sz w:val="14"/>
      <w:lang w:val="en-US"/>
    </w:rPr>
  </w:style>
  <w:style w:type="paragraph" w:customStyle="1" w:styleId="Authors">
    <w:name w:val="Authors"/>
    <w:rsid w:val="000957D1"/>
    <w:pPr>
      <w:spacing w:after="120" w:line="210" w:lineRule="exact"/>
    </w:pPr>
    <w:rPr>
      <w:rFonts w:ascii="Benton Sans Condensed" w:hAnsi="Benton Sans Condensed"/>
      <w:b/>
      <w:noProof/>
      <w:sz w:val="16"/>
      <w:lang w:val="en-US"/>
    </w:rPr>
  </w:style>
  <w:style w:type="paragraph" w:customStyle="1" w:styleId="Referencesandnotes">
    <w:name w:val="References and notes"/>
    <w:rsid w:val="007F2161"/>
    <w:pPr>
      <w:tabs>
        <w:tab w:val="decimal" w:pos="187"/>
        <w:tab w:val="decimal" w:pos="302"/>
      </w:tabs>
      <w:spacing w:line="160" w:lineRule="exact"/>
      <w:ind w:left="245" w:hanging="245"/>
      <w:jc w:val="both"/>
    </w:pPr>
    <w:rPr>
      <w:rFonts w:ascii="BentonSansCondensed Book" w:hAnsi="BentonSansCondensed Book"/>
      <w:sz w:val="14"/>
      <w:lang w:val="en-US"/>
    </w:rPr>
  </w:style>
  <w:style w:type="paragraph" w:customStyle="1" w:styleId="Overline">
    <w:name w:val="Overline"/>
    <w:rsid w:val="007F2161"/>
    <w:pPr>
      <w:spacing w:after="80"/>
    </w:pPr>
    <w:rPr>
      <w:rFonts w:ascii="BentonSans" w:hAnsi="BentonSans"/>
      <w:b/>
      <w:caps/>
      <w:color w:val="FF0000"/>
      <w:spacing w:val="20"/>
      <w:sz w:val="16"/>
      <w:szCs w:val="17"/>
      <w:lang w:val="en-US"/>
    </w:rPr>
  </w:style>
  <w:style w:type="paragraph" w:customStyle="1" w:styleId="Deck">
    <w:name w:val="Deck"/>
    <w:basedOn w:val="bodydropcap6L"/>
    <w:next w:val="Normal"/>
    <w:rsid w:val="000957D1"/>
    <w:pPr>
      <w:keepLines/>
      <w:widowControl w:val="0"/>
      <w:spacing w:line="320" w:lineRule="exact"/>
    </w:pPr>
    <w:rPr>
      <w:rFonts w:ascii="Rocky Light" w:hAnsi="Rocky Light"/>
      <w:sz w:val="30"/>
    </w:rPr>
  </w:style>
  <w:style w:type="paragraph" w:customStyle="1" w:styleId="Legend">
    <w:name w:val="Legend"/>
    <w:rsid w:val="0003273D"/>
    <w:pPr>
      <w:widowControl w:val="0"/>
      <w:spacing w:line="200" w:lineRule="exact"/>
      <w:jc w:val="both"/>
    </w:pPr>
    <w:rPr>
      <w:rFonts w:ascii="BentonSansCondensed Medium" w:hAnsi="BentonSansCondensed Medium"/>
      <w:sz w:val="15"/>
      <w:lang w:val="en-US"/>
    </w:rPr>
  </w:style>
  <w:style w:type="paragraph" w:customStyle="1" w:styleId="DOI">
    <w:name w:val="DOI"/>
    <w:rsid w:val="000957D1"/>
    <w:pPr>
      <w:jc w:val="right"/>
    </w:pPr>
    <w:rPr>
      <w:rFonts w:ascii="Benton Sans Book" w:hAnsi="Benton Sans Book"/>
      <w:sz w:val="14"/>
      <w:lang w:val="en-US"/>
    </w:rPr>
  </w:style>
  <w:style w:type="paragraph" w:customStyle="1" w:styleId="credit">
    <w:name w:val="credit"/>
    <w:rsid w:val="000957D1"/>
    <w:rPr>
      <w:rFonts w:ascii="Benton Sans Book" w:hAnsi="Benton Sans Book"/>
      <w:caps/>
      <w:sz w:val="9"/>
      <w:lang w:val="en-US"/>
    </w:rPr>
  </w:style>
  <w:style w:type="paragraph" w:customStyle="1" w:styleId="Head">
    <w:name w:val="Head"/>
    <w:qFormat/>
    <w:rsid w:val="000957D1"/>
    <w:pPr>
      <w:keepLines/>
    </w:pPr>
    <w:rPr>
      <w:rFonts w:ascii="Benton Sans Compressed" w:hAnsi="Benton Sans Compressed"/>
      <w:b/>
      <w:sz w:val="56"/>
      <w:szCs w:val="48"/>
      <w:lang w:val="en-US"/>
    </w:rPr>
  </w:style>
  <w:style w:type="paragraph" w:customStyle="1" w:styleId="BooksTitle">
    <w:name w:val="Books Title"/>
    <w:basedOn w:val="Normal"/>
    <w:qFormat/>
    <w:rsid w:val="00D54423"/>
    <w:pPr>
      <w:spacing w:line="200" w:lineRule="exact"/>
    </w:pPr>
    <w:rPr>
      <w:rFonts w:ascii="Benton Sans Condensed" w:hAnsi="Benton Sans Condensed"/>
      <w:b/>
      <w:sz w:val="15"/>
    </w:rPr>
  </w:style>
  <w:style w:type="paragraph" w:customStyle="1" w:styleId="Booksubtitle">
    <w:name w:val="Book subtitle"/>
    <w:qFormat/>
    <w:rsid w:val="00D54423"/>
    <w:rPr>
      <w:rFonts w:ascii="Benton Sans Condensed Medium" w:hAnsi="Benton Sans Condensed Medium"/>
      <w:sz w:val="15"/>
      <w:lang w:val="en-US"/>
    </w:rPr>
  </w:style>
  <w:style w:type="paragraph" w:customStyle="1" w:styleId="BookAuthor">
    <w:name w:val="Book Author"/>
    <w:qFormat/>
    <w:rsid w:val="00D54423"/>
    <w:rPr>
      <w:rFonts w:ascii="Benton Sans Condensed Book" w:hAnsi="Benton Sans Condensed Book"/>
      <w:i/>
      <w:sz w:val="16"/>
      <w:lang w:val="en-US"/>
    </w:rPr>
  </w:style>
  <w:style w:type="paragraph" w:customStyle="1" w:styleId="BookOtherInfo">
    <w:name w:val="Book Other Info"/>
    <w:qFormat/>
    <w:rsid w:val="00D54423"/>
    <w:rPr>
      <w:rFonts w:ascii="Benton Sans Condensed Book" w:hAnsi="Benton Sans Condensed Book"/>
      <w:sz w:val="15"/>
      <w:lang w:val="en-US"/>
    </w:rPr>
  </w:style>
  <w:style w:type="paragraph" w:customStyle="1" w:styleId="refnotesSM">
    <w:name w:val="ref_notes SM"/>
    <w:basedOn w:val="Referencesandnotes"/>
    <w:qFormat/>
    <w:rsid w:val="008C1F8D"/>
    <w:rPr>
      <w:rFonts w:ascii="Benton Sans Condensed" w:hAnsi="Benton Sans Condensed"/>
    </w:rPr>
  </w:style>
  <w:style w:type="paragraph" w:styleId="Header">
    <w:name w:val="header"/>
    <w:basedOn w:val="Normal"/>
    <w:link w:val="HeaderChar"/>
    <w:rsid w:val="008C1F8D"/>
    <w:pPr>
      <w:tabs>
        <w:tab w:val="center" w:pos="4680"/>
        <w:tab w:val="right" w:pos="9360"/>
      </w:tabs>
    </w:pPr>
  </w:style>
  <w:style w:type="character" w:customStyle="1" w:styleId="HeaderChar">
    <w:name w:val="Header Char"/>
    <w:basedOn w:val="DefaultParagraphFont"/>
    <w:link w:val="Header"/>
    <w:rsid w:val="008C1F8D"/>
  </w:style>
  <w:style w:type="paragraph" w:styleId="Footer">
    <w:name w:val="footer"/>
    <w:basedOn w:val="Normal"/>
    <w:link w:val="FooterChar"/>
    <w:rsid w:val="008C1F8D"/>
    <w:pPr>
      <w:tabs>
        <w:tab w:val="center" w:pos="4680"/>
        <w:tab w:val="right" w:pos="9360"/>
      </w:tabs>
    </w:pPr>
  </w:style>
  <w:style w:type="character" w:customStyle="1" w:styleId="FooterChar">
    <w:name w:val="Footer Char"/>
    <w:basedOn w:val="DefaultParagraphFont"/>
    <w:link w:val="Footer"/>
    <w:rsid w:val="008C1F8D"/>
  </w:style>
  <w:style w:type="character" w:customStyle="1" w:styleId="ng-binding">
    <w:name w:val="ng-binding"/>
    <w:basedOn w:val="DefaultParagraphFont"/>
    <w:rsid w:val="00086F5F"/>
  </w:style>
  <w:style w:type="character" w:styleId="Hyperlink">
    <w:name w:val="Hyperlink"/>
    <w:rsid w:val="002F641F"/>
    <w:rPr>
      <w:color w:val="0563C1"/>
      <w:u w:val="single"/>
    </w:rPr>
  </w:style>
  <w:style w:type="character" w:styleId="UnresolvedMention">
    <w:name w:val="Unresolved Mention"/>
    <w:uiPriority w:val="99"/>
    <w:semiHidden/>
    <w:unhideWhenUsed/>
    <w:rsid w:val="002F641F"/>
    <w:rPr>
      <w:color w:val="605E5C"/>
      <w:shd w:val="clear" w:color="auto" w:fill="E1DFDD"/>
    </w:rPr>
  </w:style>
  <w:style w:type="paragraph" w:styleId="Revision">
    <w:name w:val="Revision"/>
    <w:hidden/>
    <w:uiPriority w:val="71"/>
    <w:rsid w:val="00262238"/>
    <w:rPr>
      <w:lang w:val="en-US"/>
    </w:rPr>
  </w:style>
  <w:style w:type="character" w:styleId="CommentReference">
    <w:name w:val="annotation reference"/>
    <w:rsid w:val="00DF2373"/>
    <w:rPr>
      <w:sz w:val="16"/>
      <w:szCs w:val="16"/>
    </w:rPr>
  </w:style>
  <w:style w:type="paragraph" w:styleId="CommentText">
    <w:name w:val="annotation text"/>
    <w:basedOn w:val="Normal"/>
    <w:link w:val="CommentTextChar"/>
    <w:rsid w:val="00DF2373"/>
  </w:style>
  <w:style w:type="character" w:customStyle="1" w:styleId="CommentTextChar">
    <w:name w:val="Comment Text Char"/>
    <w:link w:val="CommentText"/>
    <w:rsid w:val="00DF2373"/>
    <w:rPr>
      <w:lang w:val="en-US"/>
    </w:rPr>
  </w:style>
  <w:style w:type="paragraph" w:styleId="CommentSubject">
    <w:name w:val="annotation subject"/>
    <w:basedOn w:val="CommentText"/>
    <w:next w:val="CommentText"/>
    <w:link w:val="CommentSubjectChar"/>
    <w:rsid w:val="00DF2373"/>
    <w:rPr>
      <w:b/>
      <w:bCs/>
    </w:rPr>
  </w:style>
  <w:style w:type="character" w:customStyle="1" w:styleId="CommentSubjectChar">
    <w:name w:val="Comment Subject Char"/>
    <w:link w:val="CommentSubject"/>
    <w:rsid w:val="00DF2373"/>
    <w:rPr>
      <w:b/>
      <w:bCs/>
      <w:lang w:val="en-US"/>
    </w:rPr>
  </w:style>
  <w:style w:type="paragraph" w:styleId="Bibliography">
    <w:name w:val="Bibliography"/>
    <w:basedOn w:val="Normal"/>
    <w:next w:val="Normal"/>
    <w:uiPriority w:val="70"/>
    <w:rsid w:val="005A0390"/>
    <w:pPr>
      <w:tabs>
        <w:tab w:val="left" w:pos="500"/>
      </w:tabs>
      <w:spacing w:after="240"/>
      <w:ind w:left="504" w:hanging="504"/>
    </w:pPr>
  </w:style>
  <w:style w:type="paragraph" w:styleId="BalloonText">
    <w:name w:val="Balloon Text"/>
    <w:basedOn w:val="Normal"/>
    <w:link w:val="BalloonTextChar"/>
    <w:rsid w:val="000029EA"/>
    <w:rPr>
      <w:rFonts w:ascii="Segoe UI" w:hAnsi="Segoe UI" w:cs="Segoe UI"/>
      <w:sz w:val="18"/>
      <w:szCs w:val="18"/>
    </w:rPr>
  </w:style>
  <w:style w:type="character" w:customStyle="1" w:styleId="BalloonTextChar">
    <w:name w:val="Balloon Text Char"/>
    <w:link w:val="BalloonText"/>
    <w:rsid w:val="000029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laytonlamb/Dropbox/Documents/University/PDF/PDF%20Analyses/CulturalModesofLife/submission/Science/R1/adg9830_ArticleContent_edited_final_at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00C16-33C0-4D62-9C63-56582103D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adg9830_ArticleContent_edited_final_atf.dotx</Template>
  <TotalTime>0</TotalTime>
  <Pages>3</Pages>
  <Words>14381</Words>
  <Characters>81973</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Insert overline, title and author names here after formatting</vt:lpstr>
    </vt:vector>
  </TitlesOfParts>
  <Company>AAAS</Company>
  <LinksUpToDate>false</LinksUpToDate>
  <CharactersWithSpaces>96162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overline, title and author names here after formatting</dc:title>
  <dc:subject/>
  <dc:creator>claytonlamb</dc:creator>
  <cp:keywords/>
  <cp:lastModifiedBy>Clayton Lamb</cp:lastModifiedBy>
  <cp:revision>2</cp:revision>
  <cp:lastPrinted>2009-04-22T21:24:00Z</cp:lastPrinted>
  <dcterms:created xsi:type="dcterms:W3CDTF">2023-04-17T20:55:00Z</dcterms:created>
  <dcterms:modified xsi:type="dcterms:W3CDTF">2023-04-17T20:55:00Z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id="ClTqqNgs"/&gt;&lt;style id="http://www.zotero.org/styles/science-without-titles" hasBibliography="1" bibliographyStyleHasBeenSet="1"/&gt;&lt;prefs&gt;&lt;pref name="fieldType" value="Field"/&gt;&lt;/prefs&gt;&lt;/data&gt;</vt:lpwstr>
  </property>
</Properties>
</file>